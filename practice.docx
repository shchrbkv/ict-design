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D4A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E7F176" wp14:editId="2226F796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C6D8" w14:textId="77777777" w:rsidR="002F5AB1" w:rsidRPr="00D736DF" w:rsidRDefault="002F5AB1" w:rsidP="002F5AB1">
      <w:pPr>
        <w:spacing w:after="0"/>
        <w:rPr>
          <w:rFonts w:cs="Times New Roman"/>
        </w:rPr>
      </w:pPr>
    </w:p>
    <w:p w14:paraId="4D950078" w14:textId="77777777" w:rsidR="002F5AB1" w:rsidRPr="00D736DF" w:rsidRDefault="002F5AB1" w:rsidP="002F5AB1">
      <w:pPr>
        <w:spacing w:after="0"/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3FD7AE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32BA12F4" w14:textId="77777777" w:rsidR="00740293" w:rsidRDefault="00740293" w:rsidP="000410EB">
      <w:pPr>
        <w:jc w:val="center"/>
        <w:rPr>
          <w:rFonts w:cs="Times New Roman"/>
          <w:b/>
          <w:sz w:val="40"/>
          <w:szCs w:val="40"/>
        </w:rPr>
      </w:pPr>
    </w:p>
    <w:p w14:paraId="7442111D" w14:textId="65594832" w:rsidR="00F37F19" w:rsidRPr="00B43592" w:rsidRDefault="00030F38" w:rsidP="000410EB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40"/>
          <w:szCs w:val="40"/>
        </w:rPr>
        <w:t>Практическая работа</w:t>
      </w:r>
      <w:r w:rsidR="00B43592">
        <w:rPr>
          <w:rFonts w:cs="Times New Roman"/>
          <w:b/>
          <w:sz w:val="40"/>
          <w:szCs w:val="40"/>
          <w:lang w:val="en-US"/>
        </w:rPr>
        <w:t xml:space="preserve"> 1–4</w:t>
      </w:r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44A815F394BBEC4DAA23B13A586735E4"/>
        </w:placeholder>
      </w:sdtPr>
      <w:sdtContent>
        <w:p w14:paraId="25977CBF" w14:textId="41CEF3E3" w:rsidR="00F37F19" w:rsidRPr="00D736DF" w:rsidRDefault="00740293" w:rsidP="005815F3">
          <w:pPr>
            <w:spacing w:after="2400"/>
            <w:jc w:val="center"/>
            <w:rPr>
              <w:rFonts w:cs="Times New Roman"/>
              <w:b/>
              <w:sz w:val="40"/>
              <w:szCs w:val="40"/>
            </w:rPr>
          </w:pPr>
          <w:r w:rsidRPr="00740293">
            <w:rPr>
              <w:rFonts w:cs="Times New Roman"/>
              <w:b/>
              <w:sz w:val="40"/>
              <w:szCs w:val="40"/>
            </w:rPr>
            <w:t>Проектирование инфокоммуникационных систем</w:t>
          </w:r>
        </w:p>
      </w:sdtContent>
    </w:sdt>
    <w:p w14:paraId="008462B6" w14:textId="3B6F13EC" w:rsidR="00030F38" w:rsidRPr="00030F38" w:rsidRDefault="000410EB" w:rsidP="00030F38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="00030F38">
        <w:rPr>
          <w:rFonts w:cs="Times New Roman"/>
          <w:szCs w:val="28"/>
        </w:rPr>
        <w:t>и</w:t>
      </w:r>
      <w:r w:rsidRPr="00D736DF">
        <w:rPr>
          <w:rFonts w:cs="Times New Roman"/>
          <w:szCs w:val="28"/>
        </w:rPr>
        <w:t xml:space="preserve">: </w:t>
      </w:r>
      <w:r w:rsidR="00030F38" w:rsidRPr="00030F38">
        <w:rPr>
          <w:rFonts w:cs="Times New Roman"/>
          <w:szCs w:val="28"/>
        </w:rPr>
        <w:t>Щербаков A. А.</w:t>
      </w:r>
    </w:p>
    <w:p w14:paraId="6BE651D9" w14:textId="7DA9A741" w:rsidR="005815F3" w:rsidRPr="00D736DF" w:rsidRDefault="000410EB" w:rsidP="000410E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B243553F6A641148ADF1101B6D932E6A"/>
          </w:placeholder>
        </w:sdtPr>
        <w:sdtContent>
          <w:r w:rsidR="00D97DD4">
            <w:rPr>
              <w:rFonts w:cs="Times New Roman"/>
              <w:szCs w:val="28"/>
              <w:lang w:val="en-US"/>
            </w:rPr>
            <w:t>K</w:t>
          </w:r>
          <w:r w:rsidR="00435F16" w:rsidRPr="00CB1597">
            <w:rPr>
              <w:rFonts w:cs="Times New Roman"/>
              <w:szCs w:val="28"/>
            </w:rPr>
            <w:t>33202</w:t>
          </w:r>
        </w:sdtContent>
      </w:sdt>
    </w:p>
    <w:p w14:paraId="4B1BBEA4" w14:textId="77777777" w:rsidR="00030F38" w:rsidRDefault="00030F38" w:rsidP="00B513DB">
      <w:pPr>
        <w:spacing w:after="0"/>
        <w:jc w:val="right"/>
        <w:rPr>
          <w:rFonts w:cs="Times New Roman"/>
          <w:szCs w:val="28"/>
        </w:rPr>
      </w:pPr>
    </w:p>
    <w:p w14:paraId="7DDEE4FE" w14:textId="4381FD1C" w:rsidR="000410EB" w:rsidRPr="0027409B" w:rsidRDefault="000410EB" w:rsidP="00B513D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Проверил: </w:t>
      </w:r>
      <w:r w:rsidR="00740293">
        <w:rPr>
          <w:rFonts w:cs="Times New Roman"/>
          <w:szCs w:val="28"/>
        </w:rPr>
        <w:t>Осипов</w:t>
      </w:r>
      <w:r w:rsidR="00030F38">
        <w:rPr>
          <w:rFonts w:cs="Times New Roman"/>
          <w:szCs w:val="28"/>
        </w:rPr>
        <w:t xml:space="preserve"> </w:t>
      </w:r>
      <w:r w:rsidR="00740293">
        <w:rPr>
          <w:rFonts w:cs="Times New Roman"/>
          <w:szCs w:val="28"/>
        </w:rPr>
        <w:t>Н</w:t>
      </w:r>
      <w:r w:rsidR="00740293" w:rsidRPr="0027409B">
        <w:rPr>
          <w:rFonts w:cs="Times New Roman"/>
          <w:szCs w:val="28"/>
        </w:rPr>
        <w:t xml:space="preserve">. </w:t>
      </w:r>
      <w:r w:rsidR="00740293">
        <w:rPr>
          <w:rFonts w:cs="Times New Roman"/>
          <w:szCs w:val="28"/>
        </w:rPr>
        <w:t>А</w:t>
      </w:r>
      <w:r w:rsidR="00740293" w:rsidRPr="0027409B">
        <w:rPr>
          <w:rFonts w:cs="Times New Roman"/>
          <w:szCs w:val="28"/>
        </w:rPr>
        <w:t xml:space="preserve">. </w:t>
      </w:r>
    </w:p>
    <w:p w14:paraId="6B03EB8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106F21EA" w14:textId="2601BB83" w:rsidR="00B513DB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B835467" w14:textId="77777777" w:rsidR="00740293" w:rsidRPr="00D736DF" w:rsidRDefault="00740293" w:rsidP="000410EB">
      <w:pPr>
        <w:spacing w:after="0"/>
        <w:jc w:val="center"/>
        <w:rPr>
          <w:rFonts w:cs="Times New Roman"/>
          <w:szCs w:val="28"/>
        </w:rPr>
      </w:pPr>
    </w:p>
    <w:p w14:paraId="2C50BB1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025CAB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6F00133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38CFBBC" w14:textId="77777777" w:rsidR="00D97DD4" w:rsidRDefault="00D97DD4" w:rsidP="00A23179">
      <w:pPr>
        <w:spacing w:after="0"/>
        <w:jc w:val="center"/>
        <w:rPr>
          <w:rFonts w:cs="Times New Roman"/>
          <w:szCs w:val="28"/>
        </w:rPr>
      </w:pPr>
    </w:p>
    <w:p w14:paraId="72A20FAB" w14:textId="77777777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0B014B2D" w14:textId="77777777" w:rsidR="00D97DD4" w:rsidRDefault="00D97DD4" w:rsidP="00030F38">
      <w:pPr>
        <w:spacing w:after="0"/>
        <w:rPr>
          <w:rFonts w:cs="Times New Roman"/>
          <w:szCs w:val="28"/>
        </w:rPr>
      </w:pPr>
    </w:p>
    <w:p w14:paraId="4BADB7A4" w14:textId="7BBD1C1A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2C436B13" w14:textId="77777777" w:rsidR="004E0BDD" w:rsidRDefault="004E0BDD" w:rsidP="000410EB">
      <w:pPr>
        <w:spacing w:after="0"/>
        <w:jc w:val="center"/>
        <w:rPr>
          <w:rFonts w:cs="Times New Roman"/>
          <w:szCs w:val="28"/>
        </w:rPr>
      </w:pPr>
    </w:p>
    <w:p w14:paraId="57819279" w14:textId="77777777" w:rsidR="00CB1597" w:rsidRDefault="00CB1597" w:rsidP="000410EB">
      <w:pPr>
        <w:spacing w:after="0"/>
        <w:jc w:val="center"/>
        <w:rPr>
          <w:rFonts w:cs="Times New Roman"/>
          <w:szCs w:val="28"/>
        </w:rPr>
      </w:pPr>
    </w:p>
    <w:p w14:paraId="5BDFDF90" w14:textId="77777777" w:rsidR="000F5BFF" w:rsidRPr="00D736DF" w:rsidRDefault="000F5BFF" w:rsidP="000410EB">
      <w:pPr>
        <w:spacing w:after="0"/>
        <w:jc w:val="center"/>
        <w:rPr>
          <w:rFonts w:cs="Times New Roman"/>
          <w:szCs w:val="28"/>
        </w:rPr>
      </w:pPr>
    </w:p>
    <w:p w14:paraId="626AF48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C34CD98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50C00A2C" w14:textId="77777777" w:rsidR="000410EB" w:rsidRPr="00D736DF" w:rsidRDefault="000410EB" w:rsidP="000410EB">
      <w:pPr>
        <w:spacing w:after="0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72531E89" w14:textId="77777777" w:rsidR="00A71023" w:rsidRPr="00D736DF" w:rsidRDefault="00767693" w:rsidP="00A71023">
      <w:pPr>
        <w:spacing w:after="0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038923E704136D4EAFB7E57A92B40716"/>
          </w:placeholder>
        </w:sdtPr>
        <w:sdtContent>
          <w:r w:rsidR="00354B37" w:rsidRPr="00D736DF">
            <w:rPr>
              <w:rFonts w:cs="Times New Roman"/>
              <w:szCs w:val="28"/>
            </w:rPr>
            <w:t>20</w:t>
          </w:r>
          <w:r w:rsidR="00D97DD4">
            <w:rPr>
              <w:rFonts w:cs="Times New Roman"/>
              <w:szCs w:val="28"/>
            </w:rPr>
            <w:t>20</w:t>
          </w:r>
        </w:sdtContent>
      </w:sdt>
    </w:p>
    <w:p w14:paraId="54E1FFDD" w14:textId="1BF367BE" w:rsidR="00DD66B5" w:rsidRPr="00DD66B5" w:rsidRDefault="00DD66B5" w:rsidP="00185B43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Этап 1</w:t>
      </w:r>
      <w:r w:rsidRPr="00DD66B5">
        <w:rPr>
          <w:b/>
          <w:bCs/>
        </w:rPr>
        <w:t>. Анализ потребностей и возможностей создания программных систем</w:t>
      </w:r>
      <w:r w:rsidR="00FF22F8" w:rsidRPr="00FF22F8">
        <w:rPr>
          <w:b/>
          <w:bCs/>
        </w:rPr>
        <w:t>.</w:t>
      </w:r>
    </w:p>
    <w:p w14:paraId="648599EF" w14:textId="77777777" w:rsidR="00DD66B5" w:rsidRPr="00DD66B5" w:rsidRDefault="00DD66B5" w:rsidP="00DD66B5">
      <w:pPr>
        <w:rPr>
          <w:b/>
          <w:bCs/>
        </w:rPr>
      </w:pPr>
      <w:r w:rsidRPr="00DD66B5">
        <w:rPr>
          <w:b/>
          <w:bCs/>
        </w:rPr>
        <w:t>Цель этапа:</w:t>
      </w:r>
    </w:p>
    <w:p w14:paraId="5EA5F0F4" w14:textId="577990E5" w:rsidR="00DD66B5" w:rsidRPr="0027409B" w:rsidRDefault="00DD66B5" w:rsidP="00402CBB">
      <w:r w:rsidRPr="00DD66B5">
        <w:t>Для выбранного варианта инфокоммуникационной системы определить набор</w:t>
      </w:r>
      <w:r w:rsidR="00402CBB" w:rsidRPr="00402CBB">
        <w:t xml:space="preserve"> </w:t>
      </w:r>
      <w:r w:rsidRPr="00DD66B5">
        <w:t>требований и спецификаций на создание системы, на основании которых будет</w:t>
      </w:r>
      <w:r w:rsidR="00402CBB" w:rsidRPr="00402CBB">
        <w:t xml:space="preserve"> </w:t>
      </w:r>
      <w:r w:rsidRPr="00DD66B5">
        <w:t>организована реализация проекта</w:t>
      </w:r>
      <w:r w:rsidRPr="0027409B">
        <w:t>.</w:t>
      </w:r>
    </w:p>
    <w:p w14:paraId="0D854996" w14:textId="77777777" w:rsidR="00DD66B5" w:rsidRPr="0027409B" w:rsidRDefault="00DD66B5" w:rsidP="00DD66B5"/>
    <w:p w14:paraId="60CBD736" w14:textId="3BBB5DC0" w:rsidR="00435F16" w:rsidRDefault="00740293" w:rsidP="00435F16">
      <w:pPr>
        <w:spacing w:after="0"/>
        <w:rPr>
          <w:b/>
          <w:bCs/>
        </w:rPr>
      </w:pPr>
      <w:r w:rsidRPr="00740293">
        <w:rPr>
          <w:b/>
          <w:bCs/>
        </w:rPr>
        <w:t>Задание</w:t>
      </w:r>
      <w:r w:rsidR="00030F38" w:rsidRPr="00030F38">
        <w:rPr>
          <w:b/>
          <w:bCs/>
        </w:rPr>
        <w:t xml:space="preserve"> </w:t>
      </w:r>
      <w:r w:rsidR="00A906CC" w:rsidRPr="00A906CC">
        <w:rPr>
          <w:b/>
          <w:bCs/>
        </w:rPr>
        <w:t>1</w:t>
      </w:r>
      <w:r w:rsidR="00030F38" w:rsidRPr="00030F38">
        <w:rPr>
          <w:b/>
          <w:bCs/>
        </w:rPr>
        <w:t>.</w:t>
      </w:r>
    </w:p>
    <w:p w14:paraId="09B4EBC5" w14:textId="40BD6047" w:rsidR="0096144C" w:rsidRPr="00DD66B5" w:rsidRDefault="00740293" w:rsidP="00740293">
      <w:pPr>
        <w:rPr>
          <w:b/>
          <w:bCs/>
        </w:rPr>
      </w:pPr>
      <w:r>
        <w:rPr>
          <w:b/>
          <w:bCs/>
        </w:rPr>
        <w:t>Реализация начальной фазы проекта</w:t>
      </w:r>
      <w:r w:rsidRPr="00DD66B5">
        <w:rPr>
          <w:b/>
          <w:bCs/>
        </w:rPr>
        <w:t>.</w:t>
      </w:r>
    </w:p>
    <w:p w14:paraId="3C234DF9" w14:textId="65E1E85E" w:rsidR="00740293" w:rsidRPr="0027409B" w:rsidRDefault="0032289E" w:rsidP="00740293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Видение проекта</w:t>
      </w:r>
      <w:r w:rsidRPr="0027409B">
        <w:rPr>
          <w:rStyle w:val="NoSpacingChar"/>
          <w:rFonts w:ascii="Times New Roman" w:hAnsi="Times New Roman"/>
          <w:b/>
          <w:bCs/>
          <w:noProof w:val="0"/>
          <w:lang w:val="ru-RU"/>
        </w:rPr>
        <w:t>.</w:t>
      </w:r>
    </w:p>
    <w:p w14:paraId="1C6A3665" w14:textId="460A515E" w:rsidR="00ED034A" w:rsidRPr="00ED034A" w:rsidRDefault="00ED034A" w:rsidP="00ED034A">
      <w:pPr>
        <w:rPr>
          <w:sz w:val="24"/>
          <w:szCs w:val="24"/>
        </w:rPr>
      </w:pPr>
      <w:r>
        <w:t>Разрабатываемым продуктом является п</w:t>
      </w:r>
      <w:r w:rsidRPr="00ED034A">
        <w:t>рограммное обеспечение по учету рабочего времени</w:t>
      </w:r>
      <w:r>
        <w:t xml:space="preserve"> сотрудников организации</w:t>
      </w:r>
      <w:r w:rsidRPr="00ED034A">
        <w:t>.</w:t>
      </w:r>
      <w:r>
        <w:t xml:space="preserve"> Система позволит получить детальную статистику о рабочей деятельности каждого сотрудника</w:t>
      </w:r>
      <w:r w:rsidRPr="00ED034A">
        <w:t>, что</w:t>
      </w:r>
      <w:r>
        <w:t xml:space="preserve"> улучшит отчётность и распределение ресурсов организации</w:t>
      </w:r>
      <w:r w:rsidRPr="00ED034A">
        <w:t xml:space="preserve">, </w:t>
      </w:r>
      <w:r>
        <w:t>и задокументирует результаты работы самих сотрудников</w:t>
      </w:r>
      <w:r w:rsidRPr="00ED034A">
        <w:t>.</w:t>
      </w:r>
    </w:p>
    <w:p w14:paraId="1E0BFAD8" w14:textId="487EA0CF" w:rsidR="00ED034A" w:rsidRDefault="00ED034A" w:rsidP="00ED034A">
      <w:pPr>
        <w:rPr>
          <w:rStyle w:val="NoSpacingChar"/>
          <w:rFonts w:ascii="Times New Roman" w:hAnsi="Times New Roman"/>
          <w:noProof w:val="0"/>
          <w:lang w:val="ru-RU"/>
        </w:rPr>
      </w:pPr>
      <w:r w:rsidRPr="00ED034A">
        <w:rPr>
          <w:rStyle w:val="NoSpacingChar"/>
          <w:rFonts w:ascii="Times New Roman" w:hAnsi="Times New Roman"/>
          <w:noProof w:val="0"/>
          <w:lang w:val="ru-RU"/>
        </w:rPr>
        <w:t>Система фиксирует начало и окончание рабочего сеанса, активность пользователей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и проверяет их наличие на рабочем месте</w:t>
      </w:r>
      <w:r w:rsidRPr="00ED034A">
        <w:rPr>
          <w:rStyle w:val="NoSpacingChar"/>
          <w:rFonts w:ascii="Times New Roman" w:hAnsi="Times New Roman"/>
          <w:noProof w:val="0"/>
          <w:lang w:val="ru-RU"/>
        </w:rPr>
        <w:t xml:space="preserve">. Для индикации времени прихода/ухода используются личные </w:t>
      </w:r>
      <w:r>
        <w:rPr>
          <w:rStyle w:val="NoSpacingChar"/>
          <w:rFonts w:ascii="Times New Roman" w:hAnsi="Times New Roman"/>
          <w:noProof w:val="0"/>
          <w:lang w:val="ru-RU"/>
        </w:rPr>
        <w:t>средства идентификации</w:t>
      </w:r>
      <w:r w:rsidRPr="00ED034A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CEBFDEA" w14:textId="47D264C1" w:rsidR="000D7381" w:rsidRPr="000D7381" w:rsidRDefault="000D7381" w:rsidP="00ED034A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Учёт производится по нескольким категориям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 xml:space="preserve">: </w:t>
      </w:r>
      <w:r>
        <w:rPr>
          <w:rStyle w:val="NoSpacingChar"/>
          <w:rFonts w:ascii="Times New Roman" w:hAnsi="Times New Roman"/>
          <w:noProof w:val="0"/>
          <w:lang w:val="ru-RU"/>
        </w:rPr>
        <w:t>общий рабочий день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оплачиваемый перерыв на обед и неоплачиваемое личное время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затраченное на курение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>,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естественную нужду и прочую деятельность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Система позволяет установить параметры рабочего времени для каждого сотрудника и использовать их для расчёта статистики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69C4613" w14:textId="493188EF" w:rsidR="0032289E" w:rsidRPr="000D7381" w:rsidRDefault="00ED034A" w:rsidP="00ED034A">
      <w:pPr>
        <w:rPr>
          <w:rStyle w:val="NoSpacingChar"/>
          <w:rFonts w:ascii="Times New Roman" w:hAnsi="Times New Roman"/>
          <w:noProof w:val="0"/>
          <w:lang w:val="ru-RU"/>
        </w:rPr>
      </w:pPr>
      <w:r w:rsidRPr="00ED034A">
        <w:rPr>
          <w:rStyle w:val="NoSpacingChar"/>
          <w:rFonts w:ascii="Times New Roman" w:hAnsi="Times New Roman"/>
          <w:noProof w:val="0"/>
          <w:lang w:val="ru-RU"/>
        </w:rPr>
        <w:t>После обобщения данных для сотрудников определяются показатели: нормативное и сверхурочное время труда, период обеденного перерыва</w:t>
      </w:r>
      <w:r w:rsidR="000D7381">
        <w:rPr>
          <w:rStyle w:val="NoSpacingChar"/>
          <w:rFonts w:ascii="Times New Roman" w:hAnsi="Times New Roman"/>
          <w:noProof w:val="0"/>
          <w:lang w:val="ru-RU"/>
        </w:rPr>
        <w:t xml:space="preserve"> и личное время</w:t>
      </w:r>
      <w:r w:rsidR="000D7381" w:rsidRPr="000D7381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0D7381">
        <w:rPr>
          <w:rStyle w:val="NoSpacingChar"/>
          <w:rFonts w:ascii="Times New Roman" w:hAnsi="Times New Roman"/>
          <w:noProof w:val="0"/>
          <w:lang w:val="ru-RU"/>
        </w:rPr>
        <w:t>Система должна позволять просмотр детальной статистики с фильтрацией по разным критериям и в удобном формате</w:t>
      </w:r>
      <w:r w:rsidR="000D7381" w:rsidRPr="000D7381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644353B" w14:textId="2B909FC8" w:rsidR="000D7381" w:rsidRDefault="000D7381" w:rsidP="00ED034A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При этом сами события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 xml:space="preserve"> хранятся в защищенном формате без возможности редактирования. В случае отсутствия коммуникации с сервером информаци</w:t>
      </w:r>
      <w:r>
        <w:rPr>
          <w:rStyle w:val="NoSpacingChar"/>
          <w:rFonts w:ascii="Times New Roman" w:hAnsi="Times New Roman"/>
          <w:noProof w:val="0"/>
          <w:lang w:val="ru-RU"/>
        </w:rPr>
        <w:t>я должна сохраняться</w:t>
      </w:r>
      <w:r w:rsidRPr="000D7381">
        <w:rPr>
          <w:rStyle w:val="NoSpacingChar"/>
          <w:rFonts w:ascii="Times New Roman" w:hAnsi="Times New Roman"/>
          <w:noProof w:val="0"/>
          <w:lang w:val="ru-RU"/>
        </w:rPr>
        <w:t xml:space="preserve"> локально. </w:t>
      </w:r>
      <w:r>
        <w:rPr>
          <w:rStyle w:val="NoSpacingChar"/>
          <w:rFonts w:ascii="Times New Roman" w:hAnsi="Times New Roman"/>
          <w:noProof w:val="0"/>
          <w:lang w:val="ru-RU"/>
        </w:rPr>
        <w:t>П</w:t>
      </w:r>
      <w:r w:rsidR="00402CBB">
        <w:rPr>
          <w:rStyle w:val="NoSpacingChar"/>
          <w:rFonts w:ascii="Times New Roman" w:hAnsi="Times New Roman"/>
          <w:noProof w:val="0"/>
          <w:lang w:val="ru-RU"/>
        </w:rPr>
        <w:t>ри восстановлении соединения локальная база данных должна синхронизироваться с основным сервером системы</w:t>
      </w:r>
      <w:r w:rsidR="00402CBB" w:rsidRPr="00402CBB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 w:rsidR="00402CBB">
        <w:rPr>
          <w:rStyle w:val="NoSpacingChar"/>
          <w:rFonts w:ascii="Times New Roman" w:hAnsi="Times New Roman"/>
          <w:noProof w:val="0"/>
          <w:lang w:val="ru-RU"/>
        </w:rPr>
        <w:t>или передаваться физически через старшего сотрудника</w:t>
      </w:r>
      <w:r w:rsidR="00402CBB" w:rsidRPr="00402CBB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B68CCE4" w14:textId="58A83B56" w:rsidR="00402CBB" w:rsidRPr="00402CBB" w:rsidRDefault="00402CBB" w:rsidP="00402CBB">
      <w:pPr>
        <w:rPr>
          <w:rStyle w:val="NoSpacingChar"/>
          <w:rFonts w:ascii="Times New Roman" w:hAnsi="Times New Roman"/>
          <w:noProof w:val="0"/>
        </w:rPr>
      </w:pPr>
      <w:r w:rsidRPr="00402CBB">
        <w:rPr>
          <w:rStyle w:val="NoSpacingChar"/>
          <w:rFonts w:ascii="Times New Roman" w:hAnsi="Times New Roman"/>
          <w:noProof w:val="0"/>
          <w:lang w:val="ru-RU"/>
        </w:rPr>
        <w:t>Важной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особенностью является сохранность данных</w:t>
      </w:r>
      <w:r w:rsidRPr="00402CBB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все передачи обязаны шифроваться и проверяться в соответствии с текущим временем</w:t>
      </w:r>
      <w:r w:rsidRPr="00402CBB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Любая подмена данных в таком процессе недопустима</w:t>
      </w:r>
      <w:r>
        <w:rPr>
          <w:rStyle w:val="NoSpacingChar"/>
          <w:rFonts w:ascii="Times New Roman" w:hAnsi="Times New Roman"/>
          <w:noProof w:val="0"/>
        </w:rPr>
        <w:t>.</w:t>
      </w:r>
    </w:p>
    <w:p w14:paraId="2E4B0EF7" w14:textId="0C12E1B0" w:rsidR="0032289E" w:rsidRPr="0027409B" w:rsidRDefault="0032289E" w:rsidP="00740293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Начальная модель прецедентов</w:t>
      </w:r>
      <w:r w:rsidRPr="0027409B">
        <w:rPr>
          <w:rStyle w:val="NoSpacingChar"/>
          <w:rFonts w:ascii="Times New Roman" w:hAnsi="Times New Roman"/>
          <w:b/>
          <w:bCs/>
          <w:noProof w:val="0"/>
          <w:lang w:val="ru-RU"/>
        </w:rPr>
        <w:t>.</w:t>
      </w:r>
    </w:p>
    <w:p w14:paraId="0CBA4192" w14:textId="77777777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 w:rsidRPr="0032289E">
        <w:rPr>
          <w:rStyle w:val="NoSpacingChar"/>
          <w:rFonts w:ascii="Times New Roman" w:hAnsi="Times New Roman"/>
          <w:noProof w:val="0"/>
          <w:lang w:val="ru-RU"/>
        </w:rPr>
        <w:t xml:space="preserve">1.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приходит на рабочее место</w:t>
      </w:r>
      <w:r w:rsidRPr="0032289E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2D2A9B3" w14:textId="77777777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32289E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Установка средства личной идентификации (СЛИ) на считыватель</w:t>
      </w:r>
      <w:r w:rsidRPr="0032289E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40A0E0E" w14:textId="77777777" w:rsidR="002707B0" w:rsidRPr="00FC5905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3. </w:t>
      </w:r>
      <w:r>
        <w:rPr>
          <w:rStyle w:val="NoSpacingChar"/>
          <w:rFonts w:ascii="Times New Roman" w:hAnsi="Times New Roman"/>
          <w:noProof w:val="0"/>
          <w:lang w:val="ru-RU"/>
        </w:rPr>
        <w:t>Начало рабочего сеанса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186009E" w14:textId="11983C74" w:rsidR="002707B0" w:rsidRPr="00ED034A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 w:rsidRPr="00FC5905">
        <w:rPr>
          <w:rStyle w:val="NoSpacingChar"/>
          <w:rFonts w:ascii="Times New Roman" w:hAnsi="Times New Roman"/>
          <w:noProof w:val="0"/>
          <w:lang w:val="ru-RU"/>
        </w:rPr>
        <w:lastRenderedPageBreak/>
        <w:t>4</w:t>
      </w:r>
      <w:r w:rsidRPr="00615C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ED034A">
        <w:rPr>
          <w:rStyle w:val="NoSpacingChar"/>
          <w:rFonts w:ascii="Times New Roman" w:hAnsi="Times New Roman"/>
          <w:noProof w:val="0"/>
          <w:lang w:val="ru-RU"/>
        </w:rPr>
        <w:t>Система получает временную метку о начале сессии</w:t>
      </w:r>
      <w:r w:rsidR="00ED034A" w:rsidRPr="00ED034A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86F355D" w14:textId="77777777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5</w:t>
      </w:r>
      <w:r w:rsidRPr="00AB6833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Каждый промежуток времени система отправляет диалоговое окно с вопросом подтверждения нахождения за рабочим местом</w:t>
      </w:r>
      <w:r w:rsidRPr="00AB683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8D2E10E" w14:textId="77777777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6</w:t>
      </w:r>
      <w:r w:rsidRPr="00AB6833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подтверждает нахождение за рабочим местом</w:t>
      </w:r>
      <w:r w:rsidRPr="00AB683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08DF30F" w14:textId="77777777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7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Сотрудник снимает СЛИ со считывателя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6CE60EC" w14:textId="77777777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8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Выбор намерений в диалоговом окне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C0453E2" w14:textId="77777777" w:rsidR="002707B0" w:rsidRPr="00102EF5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9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хочет закончить сеанс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343E157" w14:textId="13E73832" w:rsidR="002707B0" w:rsidRDefault="002707B0" w:rsidP="00A27772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9а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хочет использовать личное время (для уборной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курения</w:t>
      </w:r>
      <w:r>
        <w:rPr>
          <w:rStyle w:val="NoSpacingChar"/>
          <w:rFonts w:ascii="Times New Roman" w:hAnsi="Times New Roman"/>
          <w:noProof w:val="0"/>
          <w:lang w:val="ru-RU"/>
        </w:rPr>
        <w:t>…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)</w:t>
      </w:r>
    </w:p>
    <w:p w14:paraId="42C5105D" w14:textId="77777777" w:rsidR="002707B0" w:rsidRPr="00502212" w:rsidRDefault="002707B0" w:rsidP="002707B0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9б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хочет использовать время на обед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312E0A6" w14:textId="123B2532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10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Пере</w:t>
      </w:r>
      <w:r>
        <w:rPr>
          <w:rStyle w:val="NoSpacingChar"/>
          <w:rFonts w:ascii="Times New Roman" w:hAnsi="Times New Roman"/>
          <w:noProof w:val="0"/>
          <w:lang w:val="ru-RU"/>
        </w:rPr>
        <w:t>дача объекта времени в систему с маркером окончания сеанса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E4EE302" w14:textId="77777777" w:rsidR="002707B0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11</w:t>
      </w:r>
      <w:r w:rsidRPr="000B24AD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Система рассчитывает промежутки времени между началом и окончанием сеанса и обеда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Рассчитывается «потерянное» время</w:t>
      </w:r>
      <w:r w:rsidRPr="000B24AD">
        <w:rPr>
          <w:rStyle w:val="NoSpacingChar"/>
          <w:rFonts w:ascii="Times New Roman" w:hAnsi="Times New Roman"/>
          <w:noProof w:val="0"/>
          <w:lang w:val="ru-RU"/>
        </w:rPr>
        <w:t xml:space="preserve">: </w:t>
      </w:r>
      <w:r>
        <w:rPr>
          <w:rStyle w:val="NoSpacingChar"/>
          <w:rFonts w:ascii="Times New Roman" w:hAnsi="Times New Roman"/>
          <w:noProof w:val="0"/>
          <w:lang w:val="ru-RU"/>
        </w:rPr>
        <w:t>на приостановки и на время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вышедшее за рамки установленного промежутка на обед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AB433F7" w14:textId="63DFAB81" w:rsidR="002707B0" w:rsidRPr="00185B43" w:rsidRDefault="002707B0" w:rsidP="0074029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12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Данные обобщаются в системе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определяются показатели нормативного и сверхурочного времени труда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периода обеда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Перерассчитываются глобальные показатели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261B901" w14:textId="1A0325EB" w:rsidR="002707B0" w:rsidRPr="002707B0" w:rsidRDefault="002707B0" w:rsidP="00740293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</w:p>
    <w:p w14:paraId="25944295" w14:textId="46D2D5BF" w:rsidR="00C76888" w:rsidRDefault="00C76888" w:rsidP="00C76888">
      <w:pPr>
        <w:spacing w:after="0"/>
        <w:rPr>
          <w:b/>
          <w:bCs/>
        </w:rPr>
      </w:pPr>
      <w:r w:rsidRPr="00740293">
        <w:rPr>
          <w:b/>
          <w:bCs/>
        </w:rPr>
        <w:t>Задание</w:t>
      </w:r>
      <w:r w:rsidRPr="00030F38">
        <w:rPr>
          <w:b/>
          <w:bCs/>
        </w:rPr>
        <w:t xml:space="preserve"> </w:t>
      </w:r>
      <w:r w:rsidRPr="002066B0">
        <w:rPr>
          <w:b/>
          <w:bCs/>
        </w:rPr>
        <w:t>2</w:t>
      </w:r>
      <w:r w:rsidRPr="00030F38">
        <w:rPr>
          <w:b/>
          <w:bCs/>
        </w:rPr>
        <w:t>.</w:t>
      </w:r>
    </w:p>
    <w:p w14:paraId="43CB2053" w14:textId="39813241" w:rsidR="00C76888" w:rsidRPr="002707B0" w:rsidRDefault="002066B0" w:rsidP="00C76888">
      <w:pPr>
        <w:rPr>
          <w:b/>
          <w:bCs/>
        </w:rPr>
      </w:pPr>
      <w:r w:rsidRPr="002066B0">
        <w:rPr>
          <w:b/>
          <w:bCs/>
        </w:rPr>
        <w:t xml:space="preserve">Создание прецедентов на уровне элементарных бизнес-процессов </w:t>
      </w:r>
      <w:r w:rsidR="00C76888" w:rsidRPr="002707B0">
        <w:rPr>
          <w:b/>
          <w:bCs/>
        </w:rPr>
        <w:t>(</w:t>
      </w:r>
      <w:r>
        <w:rPr>
          <w:b/>
          <w:bCs/>
          <w:lang w:val="en-US"/>
        </w:rPr>
        <w:t>EBP</w:t>
      </w:r>
      <w:r w:rsidR="00C76888" w:rsidRPr="002707B0">
        <w:rPr>
          <w:b/>
          <w:bCs/>
        </w:rPr>
        <w:t>).</w:t>
      </w:r>
    </w:p>
    <w:p w14:paraId="65D24A83" w14:textId="449B757E" w:rsidR="002066B0" w:rsidRDefault="002066B0" w:rsidP="002707B0">
      <w:pPr>
        <w:spacing w:after="0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Исследовав задачи пользователя можно выделить прецеденты на уровне элементарных бизнес-процессов</w:t>
      </w:r>
      <w:r w:rsidRPr="002066B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AF73113" w14:textId="77777777" w:rsidR="00F73C5D" w:rsidRDefault="00F73C5D" w:rsidP="002707B0">
      <w:pPr>
        <w:spacing w:after="0"/>
        <w:rPr>
          <w:rStyle w:val="NoSpacingChar"/>
          <w:rFonts w:ascii="Times New Roman" w:hAnsi="Times New Roman"/>
          <w:noProof w:val="0"/>
          <w:lang w:val="ru-RU"/>
        </w:rPr>
      </w:pPr>
    </w:p>
    <w:p w14:paraId="7C091669" w14:textId="6A2CB742" w:rsidR="002066B0" w:rsidRPr="002066B0" w:rsidRDefault="002066B0" w:rsidP="002707B0">
      <w:pPr>
        <w:spacing w:after="0"/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 w:rsidRPr="002066B0">
        <w:rPr>
          <w:rStyle w:val="NoSpacingChar"/>
          <w:rFonts w:ascii="Times New Roman" w:hAnsi="Times New Roman"/>
          <w:b/>
          <w:bCs/>
          <w:noProof w:val="0"/>
          <w:lang w:val="ru-RU"/>
        </w:rPr>
        <w:t>Основные прецеденты:</w:t>
      </w:r>
    </w:p>
    <w:p w14:paraId="3E92CF0D" w14:textId="61DEFB0D" w:rsidR="00C76888" w:rsidRPr="006F1917" w:rsidRDefault="002066B0" w:rsidP="006F1917">
      <w:pPr>
        <w:pStyle w:val="ListParagraph"/>
        <w:numPr>
          <w:ilvl w:val="0"/>
          <w:numId w:val="14"/>
        </w:numPr>
        <w:spacing w:after="0"/>
        <w:rPr>
          <w:rStyle w:val="NoSpacingChar"/>
          <w:rFonts w:ascii="Times New Roman" w:hAnsi="Times New Roman"/>
          <w:noProof w:val="0"/>
          <w:lang w:val="ru-RU"/>
        </w:rPr>
      </w:pPr>
      <w:r w:rsidRPr="006F1917">
        <w:rPr>
          <w:rStyle w:val="NoSpacingChar"/>
          <w:rFonts w:ascii="Times New Roman" w:hAnsi="Times New Roman"/>
          <w:noProof w:val="0"/>
          <w:lang w:val="ru-RU"/>
        </w:rPr>
        <w:t>Взаимодействие сотрудника с компьютером в течение рабочего дня.</w:t>
      </w:r>
    </w:p>
    <w:p w14:paraId="36173B04" w14:textId="7CA349AD" w:rsidR="002066B0" w:rsidRPr="006F1917" w:rsidRDefault="002932F8" w:rsidP="006F1917">
      <w:pPr>
        <w:pStyle w:val="ListParagraph"/>
        <w:numPr>
          <w:ilvl w:val="0"/>
          <w:numId w:val="14"/>
        </w:numPr>
        <w:spacing w:after="0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Статистика о сотрудниках в панели управления</w:t>
      </w:r>
      <w:r w:rsidRPr="002932F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3A4BF51" w14:textId="290B57C8" w:rsidR="002932F8" w:rsidRPr="006F1917" w:rsidRDefault="002932F8" w:rsidP="002932F8">
      <w:pPr>
        <w:pStyle w:val="ListParagraph"/>
        <w:numPr>
          <w:ilvl w:val="0"/>
          <w:numId w:val="14"/>
        </w:numPr>
        <w:spacing w:after="0"/>
      </w:pPr>
      <w:r>
        <w:t>Ж</w:t>
      </w:r>
      <w:r w:rsidR="006F1917">
        <w:t>урнал перемещений</w:t>
      </w:r>
      <w:r>
        <w:t xml:space="preserve"> сотрудников</w:t>
      </w:r>
      <w:r w:rsidR="006F1917" w:rsidRPr="006F1917">
        <w:t>.</w:t>
      </w:r>
      <w:r w:rsidR="006F1917">
        <w:t xml:space="preserve"> </w:t>
      </w:r>
    </w:p>
    <w:p w14:paraId="52A21E42" w14:textId="4DED2D4E" w:rsidR="002066B0" w:rsidRDefault="00BB3307" w:rsidP="002707B0">
      <w:pPr>
        <w:spacing w:after="0"/>
        <w:rPr>
          <w:b/>
          <w:bCs/>
          <w:lang w:val="en-US"/>
        </w:rPr>
      </w:pPr>
      <w:r w:rsidRPr="00BB3307">
        <w:rPr>
          <w:b/>
          <w:bCs/>
        </w:rPr>
        <w:t>Вспомогательные прецеденты</w:t>
      </w:r>
      <w:r w:rsidRPr="00BB3307">
        <w:rPr>
          <w:b/>
          <w:bCs/>
          <w:lang w:val="en-US"/>
        </w:rPr>
        <w:t>:</w:t>
      </w:r>
    </w:p>
    <w:p w14:paraId="1EEFE041" w14:textId="1C77AF18" w:rsidR="00BB3307" w:rsidRPr="00110FA4" w:rsidRDefault="00110FA4" w:rsidP="00BB3307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>
        <w:t>Установление статуса сотрудника в системе</w:t>
      </w:r>
      <w:r w:rsidRPr="00110FA4">
        <w:t>.</w:t>
      </w:r>
    </w:p>
    <w:p w14:paraId="1A889B86" w14:textId="41F28127" w:rsidR="002932F8" w:rsidRPr="00BB3307" w:rsidRDefault="002932F8" w:rsidP="00BB3307">
      <w:pPr>
        <w:pStyle w:val="ListParagraph"/>
        <w:numPr>
          <w:ilvl w:val="0"/>
          <w:numId w:val="15"/>
        </w:numPr>
        <w:spacing w:after="0"/>
        <w:rPr>
          <w:b/>
          <w:bCs/>
          <w:lang w:val="en-US"/>
        </w:rPr>
      </w:pPr>
      <w:r>
        <w:t xml:space="preserve">Изменение параметров </w:t>
      </w:r>
      <w:r w:rsidR="00F73C5D">
        <w:t>системы</w:t>
      </w:r>
      <w:r>
        <w:rPr>
          <w:lang w:val="en-US"/>
        </w:rPr>
        <w:t>.</w:t>
      </w:r>
    </w:p>
    <w:p w14:paraId="435E3069" w14:textId="3623E23C" w:rsidR="00ED034A" w:rsidRPr="00F73C5D" w:rsidRDefault="00BB3307" w:rsidP="00ED034A">
      <w:pPr>
        <w:pStyle w:val="ListParagraph"/>
        <w:numPr>
          <w:ilvl w:val="0"/>
          <w:numId w:val="15"/>
        </w:numPr>
        <w:spacing w:after="0"/>
        <w:rPr>
          <w:b/>
          <w:bCs/>
          <w:lang w:val="en-US"/>
        </w:rPr>
      </w:pPr>
      <w:r>
        <w:t>Передача локальной базы супервайзеру</w:t>
      </w:r>
      <w:r>
        <w:rPr>
          <w:lang w:val="en-US"/>
        </w:rPr>
        <w:t>.</w:t>
      </w:r>
    </w:p>
    <w:p w14:paraId="4DBF0278" w14:textId="77777777" w:rsidR="00BB3307" w:rsidRPr="00F73C5D" w:rsidRDefault="00BB3307" w:rsidP="002707B0">
      <w:pPr>
        <w:spacing w:after="0"/>
        <w:rPr>
          <w:b/>
          <w:bCs/>
        </w:rPr>
      </w:pPr>
    </w:p>
    <w:p w14:paraId="4D95DDBC" w14:textId="28B839EC" w:rsidR="002707B0" w:rsidRDefault="002707B0" w:rsidP="002707B0">
      <w:pPr>
        <w:spacing w:after="0"/>
        <w:rPr>
          <w:b/>
          <w:bCs/>
        </w:rPr>
      </w:pPr>
      <w:r w:rsidRPr="00740293">
        <w:rPr>
          <w:b/>
          <w:bCs/>
        </w:rPr>
        <w:t>Задание</w:t>
      </w:r>
      <w:r w:rsidRPr="00030F38">
        <w:rPr>
          <w:b/>
          <w:bCs/>
        </w:rPr>
        <w:t xml:space="preserve"> </w:t>
      </w:r>
      <w:r>
        <w:rPr>
          <w:b/>
          <w:bCs/>
        </w:rPr>
        <w:t>3</w:t>
      </w:r>
      <w:r w:rsidRPr="00030F38">
        <w:rPr>
          <w:b/>
          <w:bCs/>
        </w:rPr>
        <w:t>.</w:t>
      </w:r>
    </w:p>
    <w:p w14:paraId="09685150" w14:textId="0BDA067B" w:rsidR="002707B0" w:rsidRPr="002707B0" w:rsidRDefault="002707B0" w:rsidP="002707B0">
      <w:pPr>
        <w:rPr>
          <w:b/>
          <w:bCs/>
        </w:rPr>
      </w:pPr>
      <w:r w:rsidRPr="002707B0">
        <w:rPr>
          <w:b/>
          <w:bCs/>
        </w:rPr>
        <w:t>Построение и исследование моделей сценария использования (</w:t>
      </w:r>
      <w:r w:rsidRPr="002707B0">
        <w:rPr>
          <w:b/>
          <w:bCs/>
          <w:lang w:val="en-US"/>
        </w:rPr>
        <w:t>Use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Case</w:t>
      </w:r>
      <w:r w:rsidRPr="002707B0">
        <w:rPr>
          <w:b/>
          <w:bCs/>
        </w:rPr>
        <w:t>).</w:t>
      </w:r>
    </w:p>
    <w:p w14:paraId="05D277F3" w14:textId="3C179205" w:rsidR="002707B0" w:rsidRDefault="00D22858" w:rsidP="002707B0">
      <w:pPr>
        <w:rPr>
          <w:rStyle w:val="NoSpacingChar"/>
          <w:rFonts w:ascii="Times New Roman" w:hAnsi="Times New Roman"/>
          <w:noProof w:val="0"/>
          <w:lang w:val="ru-RU"/>
        </w:rPr>
      </w:pPr>
      <w:r w:rsidRPr="00D22858">
        <w:rPr>
          <w:rStyle w:val="NoSpacingChar"/>
          <w:rFonts w:ascii="Times New Roman" w:hAnsi="Times New Roman"/>
          <w:b/>
          <w:bCs/>
          <w:noProof w:val="0"/>
          <w:lang w:val="ru-RU"/>
        </w:rPr>
        <w:t>Основной прецедент.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Взаимодействие сотрудника с офисным компьютером в течение рабочего дня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F49A287" w14:textId="3FD6BD9B" w:rsidR="00D22858" w:rsidRPr="00D22858" w:rsidRDefault="00D22858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Рамки</w:t>
      </w:r>
      <w:r w:rsidRPr="00D22858">
        <w:rPr>
          <w:rStyle w:val="NoSpacingChar"/>
          <w:rFonts w:ascii="Times New Roman" w:hAnsi="Times New Roman"/>
          <w:b/>
          <w:bCs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Система учёта рабочего времени сотрудника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C34CC0F" w14:textId="77777777" w:rsidR="00D22858" w:rsidRPr="00D22858" w:rsidRDefault="00D22858" w:rsidP="00D22858">
      <w:pPr>
        <w:rPr>
          <w:rStyle w:val="NoSpacingChar"/>
          <w:rFonts w:ascii="Times New Roman" w:hAnsi="Times New Roman"/>
          <w:noProof w:val="0"/>
          <w:lang w:val="ru-RU"/>
        </w:rPr>
      </w:pPr>
      <w:r w:rsidRPr="00D22858">
        <w:rPr>
          <w:rStyle w:val="NoSpacingChar"/>
          <w:rFonts w:ascii="Times New Roman" w:hAnsi="Times New Roman"/>
          <w:b/>
          <w:bCs/>
          <w:noProof w:val="0"/>
          <w:lang w:val="ru-RU"/>
        </w:rPr>
        <w:t>Уровен</w:t>
      </w: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ь</w:t>
      </w:r>
      <w:r w:rsidRPr="00D22858">
        <w:rPr>
          <w:rStyle w:val="NoSpacingChar"/>
          <w:rFonts w:ascii="Times New Roman" w:hAnsi="Times New Roman"/>
          <w:b/>
          <w:bCs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Рабочий процесс сотрудника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65C4CB4" w14:textId="40BE26DB" w:rsidR="00D22858" w:rsidRPr="0027409B" w:rsidRDefault="00D22858" w:rsidP="002707B0">
      <w:pPr>
        <w:rPr>
          <w:rStyle w:val="NoSpacingChar"/>
          <w:rFonts w:ascii="Times New Roman" w:hAnsi="Times New Roman"/>
          <w:noProof w:val="0"/>
          <w:lang w:val="ru-RU"/>
        </w:rPr>
      </w:pPr>
      <w:r w:rsidRPr="00D22858">
        <w:rPr>
          <w:rStyle w:val="NoSpacingChar"/>
          <w:rFonts w:ascii="Times New Roman" w:hAnsi="Times New Roman"/>
          <w:b/>
          <w:bCs/>
          <w:noProof w:val="0"/>
          <w:lang w:val="ru-RU"/>
        </w:rPr>
        <w:t>Осно</w:t>
      </w: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вной исполнитель</w:t>
      </w:r>
      <w:r w:rsidRPr="0027409B">
        <w:rPr>
          <w:rStyle w:val="NoSpacingChar"/>
          <w:rFonts w:ascii="Times New Roman" w:hAnsi="Times New Roman"/>
          <w:b/>
          <w:bCs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</w:t>
      </w:r>
      <w:r w:rsidRPr="0027409B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2118731" w14:textId="4CCDFB74" w:rsidR="00D22858" w:rsidRDefault="00D22858" w:rsidP="002707B0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lastRenderedPageBreak/>
        <w:t>Заинтересованные лица и их требования</w:t>
      </w:r>
      <w:r w:rsidRPr="00D22858">
        <w:rPr>
          <w:rStyle w:val="NoSpacingChar"/>
          <w:rFonts w:ascii="Times New Roman" w:hAnsi="Times New Roman"/>
          <w:b/>
          <w:bCs/>
          <w:noProof w:val="0"/>
          <w:lang w:val="ru-RU"/>
        </w:rPr>
        <w:t>.</w:t>
      </w:r>
    </w:p>
    <w:p w14:paraId="15346A9C" w14:textId="05ABF019" w:rsidR="00D22858" w:rsidRPr="002418B3" w:rsidRDefault="00D22858" w:rsidP="002418B3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i/>
          <w:iCs/>
          <w:noProof w:val="0"/>
          <w:lang w:val="ru-RU"/>
        </w:rPr>
        <w:t>Организация.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 Использует учёт времени, которое тратят сотрудники на использование персонального компьютера, чтобы достоверно рассчитывать зарплату и премиальные. Не хотят терять ресурсы.</w:t>
      </w:r>
    </w:p>
    <w:p w14:paraId="1C9C9F94" w14:textId="5DA596DE" w:rsidR="00D22858" w:rsidRDefault="00D22858" w:rsidP="002418B3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i/>
          <w:iCs/>
          <w:noProof w:val="0"/>
          <w:lang w:val="ru-RU"/>
        </w:rPr>
        <w:t>Сотрудник.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 Хочет, чтобы </w:t>
      </w:r>
      <w:r w:rsidR="000F1B29" w:rsidRPr="002418B3">
        <w:rPr>
          <w:rStyle w:val="NoSpacingChar"/>
          <w:rFonts w:ascii="Times New Roman" w:hAnsi="Times New Roman"/>
          <w:noProof w:val="0"/>
          <w:lang w:val="ru-RU"/>
        </w:rPr>
        <w:t>у его деятельности был задокументированный журнал, который позволил бы ему продемонстрировать свою работу в определённые моменты времени, например для получения сверхурочных.</w:t>
      </w:r>
    </w:p>
    <w:p w14:paraId="3499B2D1" w14:textId="5B7C28B6" w:rsidR="006F1917" w:rsidRPr="002418B3" w:rsidRDefault="006F1917" w:rsidP="002418B3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>Супервайзер</w:t>
      </w:r>
      <w:r w:rsidRPr="006F1917">
        <w:rPr>
          <w:rStyle w:val="NoSpacingChar"/>
          <w:rFonts w:ascii="Times New Roman" w:hAnsi="Times New Roman"/>
          <w:i/>
          <w:iCs/>
          <w:noProof w:val="0"/>
          <w:lang w:val="ru-RU"/>
        </w:rPr>
        <w:t>.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Хочет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чтобы система работала отлаженно и любую проблему взаимодействия с системой можно было решить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в максимально кратчайшие сроки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7DB0C61" w14:textId="4EDC5661" w:rsidR="000F1B29" w:rsidRPr="002418B3" w:rsidRDefault="000F1B29" w:rsidP="002418B3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i/>
          <w:iCs/>
          <w:noProof w:val="0"/>
          <w:lang w:val="ru-RU"/>
        </w:rPr>
        <w:t>Служба охраны.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 Хочет, чтобы была возможность узнать точное время нахождения сотрудников на рабочих местах из соображений безопасности.</w:t>
      </w:r>
    </w:p>
    <w:p w14:paraId="506E3BF0" w14:textId="10FD64B7" w:rsidR="000F1B29" w:rsidRPr="002418B3" w:rsidRDefault="000F1B29" w:rsidP="002418B3">
      <w:p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b/>
          <w:bCs/>
          <w:noProof w:val="0"/>
          <w:lang w:val="ru-RU"/>
        </w:rPr>
        <w:t xml:space="preserve">Предусловия. 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Сотрудник является членом организации и имеет средство личной идентификации (СЛИ).</w:t>
      </w:r>
    </w:p>
    <w:p w14:paraId="02D9FC41" w14:textId="3BF2BA1E" w:rsidR="002707B0" w:rsidRPr="000F1B29" w:rsidRDefault="000F1B29" w:rsidP="00740293">
      <w:pPr>
        <w:rPr>
          <w:rStyle w:val="NoSpacingChar"/>
          <w:rFonts w:ascii="Times New Roman" w:hAnsi="Times New Roman"/>
          <w:noProof w:val="0"/>
          <w:lang w:val="ru-RU"/>
        </w:rPr>
      </w:pPr>
      <w:r w:rsidRPr="000F1B29">
        <w:rPr>
          <w:rStyle w:val="NoSpacingChar"/>
          <w:rFonts w:ascii="Times New Roman" w:hAnsi="Times New Roman"/>
          <w:b/>
          <w:bCs/>
          <w:noProof w:val="0"/>
          <w:lang w:val="ru-RU"/>
        </w:rPr>
        <w:t xml:space="preserve">Результаты.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завершил сеанс и ушёл</w:t>
      </w:r>
      <w:r w:rsidRPr="000F1B29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Данные защищённо переданы в систему</w:t>
      </w:r>
      <w:r w:rsidRPr="000F1B29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У организации есть статистика учёта сотрудников и времени, затраченного ими на реализацию рабочих задач</w:t>
      </w:r>
      <w:r w:rsidRPr="000F1B29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Данные легко получить и использовать для корректировки установленных норм</w:t>
      </w:r>
      <w:r w:rsidRPr="000F1B29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</w:p>
    <w:p w14:paraId="7941153B" w14:textId="3BB8C4F3" w:rsidR="002707B0" w:rsidRDefault="002707B0" w:rsidP="00740293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</w:p>
    <w:p w14:paraId="3A6864EF" w14:textId="65E93993" w:rsidR="002418B3" w:rsidRPr="0027409B" w:rsidRDefault="002418B3" w:rsidP="00740293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Основной успешный сценарий</w:t>
      </w:r>
      <w:r w:rsidRPr="0027409B">
        <w:rPr>
          <w:rStyle w:val="NoSpacingChar"/>
          <w:rFonts w:ascii="Times New Roman" w:hAnsi="Times New Roman"/>
          <w:b/>
          <w:bCs/>
          <w:noProof w:val="0"/>
          <w:lang w:val="ru-RU"/>
        </w:rPr>
        <w:t>.</w:t>
      </w:r>
    </w:p>
    <w:p w14:paraId="3B6D0C86" w14:textId="202AC517" w:rsidR="0032289E" w:rsidRDefault="0032289E" w:rsidP="00740293">
      <w:pPr>
        <w:rPr>
          <w:rStyle w:val="NoSpacingChar"/>
          <w:rFonts w:ascii="Times New Roman" w:hAnsi="Times New Roman"/>
          <w:noProof w:val="0"/>
          <w:lang w:val="ru-RU"/>
        </w:rPr>
      </w:pPr>
      <w:r w:rsidRPr="0032289E">
        <w:rPr>
          <w:rStyle w:val="NoSpacingChar"/>
          <w:rFonts w:ascii="Times New Roman" w:hAnsi="Times New Roman"/>
          <w:noProof w:val="0"/>
          <w:lang w:val="ru-RU"/>
        </w:rPr>
        <w:t xml:space="preserve">1.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приходит на рабочее место</w:t>
      </w:r>
      <w:r w:rsidRPr="0032289E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5CB60DF" w14:textId="61ED130B" w:rsidR="0032289E" w:rsidRDefault="0032289E" w:rsidP="0074029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32289E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Установка средства личной идентификации</w:t>
      </w:r>
      <w:r w:rsidR="00FC5905">
        <w:rPr>
          <w:rStyle w:val="NoSpacingChar"/>
          <w:rFonts w:ascii="Times New Roman" w:hAnsi="Times New Roman"/>
          <w:noProof w:val="0"/>
          <w:lang w:val="ru-RU"/>
        </w:rPr>
        <w:t xml:space="preserve"> (СЛИ)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на считыватель</w:t>
      </w:r>
      <w:r w:rsidRPr="0032289E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BC6A7A3" w14:textId="40F158FA" w:rsidR="00615CF5" w:rsidRPr="00FC5905" w:rsidRDefault="00615CF5" w:rsidP="00740293">
      <w:pPr>
        <w:rPr>
          <w:rStyle w:val="NoSpacingChar"/>
          <w:rFonts w:ascii="Times New Roman" w:hAnsi="Times New Roman"/>
          <w:noProof w:val="0"/>
          <w:lang w:val="ru-RU"/>
        </w:rPr>
      </w:pP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3. </w:t>
      </w:r>
      <w:r>
        <w:rPr>
          <w:rStyle w:val="NoSpacingChar"/>
          <w:rFonts w:ascii="Times New Roman" w:hAnsi="Times New Roman"/>
          <w:noProof w:val="0"/>
          <w:lang w:val="ru-RU"/>
        </w:rPr>
        <w:t>Начало рабочего сеанса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7EB4AAE" w14:textId="4A8E307D" w:rsidR="00FC5905" w:rsidRDefault="00FC5905" w:rsidP="00740293">
      <w:pPr>
        <w:rPr>
          <w:rStyle w:val="NoSpacingChar"/>
          <w:rFonts w:ascii="Times New Roman" w:hAnsi="Times New Roman"/>
          <w:noProof w:val="0"/>
          <w:lang w:val="ru-RU"/>
        </w:rPr>
      </w:pPr>
      <w:r w:rsidRPr="00FC5905">
        <w:rPr>
          <w:rStyle w:val="NoSpacingChar"/>
          <w:rFonts w:ascii="Times New Roman" w:hAnsi="Times New Roman"/>
          <w:noProof w:val="0"/>
          <w:lang w:val="ru-RU"/>
        </w:rPr>
        <w:t>4</w:t>
      </w:r>
      <w:r w:rsidR="00615CF5" w:rsidRPr="00615C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Передача </w:t>
      </w:r>
      <w:r w:rsidR="00502212">
        <w:rPr>
          <w:rStyle w:val="NoSpacingChar"/>
          <w:rFonts w:ascii="Times New Roman" w:hAnsi="Times New Roman"/>
          <w:noProof w:val="0"/>
          <w:lang w:val="ru-RU"/>
        </w:rPr>
        <w:t xml:space="preserve">объекта </w:t>
      </w:r>
      <w:r>
        <w:rPr>
          <w:rStyle w:val="NoSpacingChar"/>
          <w:rFonts w:ascii="Times New Roman" w:hAnsi="Times New Roman"/>
          <w:noProof w:val="0"/>
          <w:lang w:val="ru-RU"/>
        </w:rPr>
        <w:t>времени в систему</w:t>
      </w:r>
      <w:r w:rsidR="00502212">
        <w:rPr>
          <w:rStyle w:val="NoSpacingChar"/>
          <w:rFonts w:ascii="Times New Roman" w:hAnsi="Times New Roman"/>
          <w:noProof w:val="0"/>
          <w:lang w:val="ru-RU"/>
        </w:rPr>
        <w:t xml:space="preserve"> с маркером </w:t>
      </w:r>
      <w:r w:rsidR="0091777F">
        <w:rPr>
          <w:rStyle w:val="NoSpacingChar"/>
          <w:rFonts w:ascii="Times New Roman" w:hAnsi="Times New Roman"/>
          <w:noProof w:val="0"/>
          <w:lang w:val="ru-RU"/>
        </w:rPr>
        <w:t xml:space="preserve">начала </w:t>
      </w:r>
      <w:r w:rsidR="00502212">
        <w:rPr>
          <w:rStyle w:val="NoSpacingChar"/>
          <w:rFonts w:ascii="Times New Roman" w:hAnsi="Times New Roman"/>
          <w:noProof w:val="0"/>
          <w:lang w:val="ru-RU"/>
        </w:rPr>
        <w:t>сеанса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C24E142" w14:textId="2DFD5682" w:rsidR="00AB6833" w:rsidRDefault="002707B0" w:rsidP="00AB683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5</w:t>
      </w:r>
      <w:r w:rsidR="00AB6833" w:rsidRPr="00AB6833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AB6833">
        <w:rPr>
          <w:rStyle w:val="NoSpacingChar"/>
          <w:rFonts w:ascii="Times New Roman" w:hAnsi="Times New Roman"/>
          <w:noProof w:val="0"/>
          <w:lang w:val="ru-RU"/>
        </w:rPr>
        <w:t>Каждый промежуток времени система отправляет диалоговое окно с вопросом подтверждения нахождения за рабочим местом</w:t>
      </w:r>
      <w:r w:rsidR="00AB6833" w:rsidRPr="00AB683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493EC04" w14:textId="10FB030A" w:rsidR="00AB6833" w:rsidRDefault="002707B0" w:rsidP="00AB683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6</w:t>
      </w:r>
      <w:r w:rsidR="00AB6833" w:rsidRPr="00AB6833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AB6833">
        <w:rPr>
          <w:rStyle w:val="NoSpacingChar"/>
          <w:rFonts w:ascii="Times New Roman" w:hAnsi="Times New Roman"/>
          <w:noProof w:val="0"/>
          <w:lang w:val="ru-RU"/>
        </w:rPr>
        <w:t>Сотрудник подтверждает нахождение за рабочим местом</w:t>
      </w:r>
      <w:r w:rsidR="00AB6833" w:rsidRPr="00AB683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934D51D" w14:textId="52864082" w:rsidR="00FC5905" w:rsidRDefault="002707B0" w:rsidP="00FC5905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7</w:t>
      </w:r>
      <w:r w:rsidR="00FC5905" w:rsidRPr="00FC5905">
        <w:rPr>
          <w:rStyle w:val="NoSpacingChar"/>
          <w:rFonts w:ascii="Times New Roman" w:hAnsi="Times New Roman"/>
          <w:noProof w:val="0"/>
          <w:lang w:val="ru-RU"/>
        </w:rPr>
        <w:t>.</w:t>
      </w:r>
      <w:r w:rsidR="00FC5905">
        <w:rPr>
          <w:rStyle w:val="NoSpacingChar"/>
          <w:rFonts w:ascii="Times New Roman" w:hAnsi="Times New Roman"/>
          <w:noProof w:val="0"/>
          <w:lang w:val="ru-RU"/>
        </w:rPr>
        <w:t xml:space="preserve"> Сотрудник снимает СЛИ со считывателя</w:t>
      </w:r>
      <w:r w:rsidR="00FC5905"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5E1DD8B" w14:textId="6ED0BDB9" w:rsidR="00102EF5" w:rsidRPr="00102EF5" w:rsidRDefault="002707B0" w:rsidP="002418B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8</w:t>
      </w:r>
      <w:r w:rsidR="00FC5905" w:rsidRPr="00FC590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FC5905">
        <w:rPr>
          <w:rStyle w:val="NoSpacingChar"/>
          <w:rFonts w:ascii="Times New Roman" w:hAnsi="Times New Roman"/>
          <w:noProof w:val="0"/>
          <w:lang w:val="ru-RU"/>
        </w:rPr>
        <w:t>Вы</w:t>
      </w:r>
      <w:r w:rsidR="00102EF5">
        <w:rPr>
          <w:rStyle w:val="NoSpacingChar"/>
          <w:rFonts w:ascii="Times New Roman" w:hAnsi="Times New Roman"/>
          <w:noProof w:val="0"/>
          <w:lang w:val="ru-RU"/>
        </w:rPr>
        <w:t>бор намерений в диалоговом окне</w:t>
      </w:r>
      <w:r w:rsidR="00102EF5"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65558C5" w14:textId="3435980B" w:rsidR="00FC5905" w:rsidRPr="00102EF5" w:rsidRDefault="002707B0" w:rsidP="00FC5905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9</w:t>
      </w:r>
      <w:r w:rsidR="00FC5905" w:rsidRPr="00102E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FC5905">
        <w:rPr>
          <w:rStyle w:val="NoSpacingChar"/>
          <w:rFonts w:ascii="Times New Roman" w:hAnsi="Times New Roman"/>
          <w:noProof w:val="0"/>
          <w:lang w:val="ru-RU"/>
        </w:rPr>
        <w:t xml:space="preserve">Сотрудник хочет </w:t>
      </w:r>
      <w:r w:rsidR="00502212">
        <w:rPr>
          <w:rStyle w:val="NoSpacingChar"/>
          <w:rFonts w:ascii="Times New Roman" w:hAnsi="Times New Roman"/>
          <w:noProof w:val="0"/>
          <w:lang w:val="ru-RU"/>
        </w:rPr>
        <w:t>за</w:t>
      </w:r>
      <w:r w:rsidR="00FC5905">
        <w:rPr>
          <w:rStyle w:val="NoSpacingChar"/>
          <w:rFonts w:ascii="Times New Roman" w:hAnsi="Times New Roman"/>
          <w:noProof w:val="0"/>
          <w:lang w:val="ru-RU"/>
        </w:rPr>
        <w:t>кончить сеанс</w:t>
      </w:r>
      <w:r w:rsidR="00FC5905"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7B37CBB" w14:textId="209839DB" w:rsidR="00502212" w:rsidRDefault="002707B0" w:rsidP="00502212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10</w:t>
      </w:r>
      <w:r w:rsidR="00502212" w:rsidRPr="00102EF5">
        <w:rPr>
          <w:rStyle w:val="NoSpacingChar"/>
          <w:rFonts w:ascii="Times New Roman" w:hAnsi="Times New Roman"/>
          <w:noProof w:val="0"/>
          <w:lang w:val="ru-RU"/>
        </w:rPr>
        <w:t>.</w:t>
      </w:r>
      <w:r w:rsidR="00102EF5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 w:rsidR="00102EF5" w:rsidRPr="00102EF5">
        <w:rPr>
          <w:rStyle w:val="NoSpacingChar"/>
          <w:rFonts w:ascii="Times New Roman" w:hAnsi="Times New Roman"/>
          <w:noProof w:val="0"/>
          <w:lang w:val="ru-RU"/>
        </w:rPr>
        <w:t>Пере</w:t>
      </w:r>
      <w:r w:rsidR="00102EF5">
        <w:rPr>
          <w:rStyle w:val="NoSpacingChar"/>
          <w:rFonts w:ascii="Times New Roman" w:hAnsi="Times New Roman"/>
          <w:noProof w:val="0"/>
          <w:lang w:val="ru-RU"/>
        </w:rPr>
        <w:t xml:space="preserve">дача объекта времени в систему с маркером </w:t>
      </w:r>
      <w:r w:rsidR="0091777F">
        <w:rPr>
          <w:rStyle w:val="NoSpacingChar"/>
          <w:rFonts w:ascii="Times New Roman" w:hAnsi="Times New Roman"/>
          <w:noProof w:val="0"/>
          <w:lang w:val="ru-RU"/>
        </w:rPr>
        <w:t xml:space="preserve">окончания </w:t>
      </w:r>
      <w:r w:rsidR="00102EF5">
        <w:rPr>
          <w:rStyle w:val="NoSpacingChar"/>
          <w:rFonts w:ascii="Times New Roman" w:hAnsi="Times New Roman"/>
          <w:noProof w:val="0"/>
          <w:lang w:val="ru-RU"/>
        </w:rPr>
        <w:t>сеанса</w:t>
      </w:r>
      <w:r w:rsidR="00102EF5"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F03F3CF" w14:textId="08E2E5B1" w:rsidR="0091777F" w:rsidRDefault="002707B0" w:rsidP="004F4B5D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11</w:t>
      </w:r>
      <w:r w:rsidR="000B24AD" w:rsidRPr="000B24AD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0B24AD">
        <w:rPr>
          <w:rStyle w:val="NoSpacingChar"/>
          <w:rFonts w:ascii="Times New Roman" w:hAnsi="Times New Roman"/>
          <w:noProof w:val="0"/>
          <w:lang w:val="ru-RU"/>
        </w:rPr>
        <w:t>Система рассчитывает промежут</w:t>
      </w:r>
      <w:r>
        <w:rPr>
          <w:rStyle w:val="NoSpacingChar"/>
          <w:rFonts w:ascii="Times New Roman" w:hAnsi="Times New Roman"/>
          <w:noProof w:val="0"/>
          <w:lang w:val="ru-RU"/>
        </w:rPr>
        <w:t>ки</w:t>
      </w:r>
      <w:r w:rsidR="000B24AD">
        <w:rPr>
          <w:rStyle w:val="NoSpacingChar"/>
          <w:rFonts w:ascii="Times New Roman" w:hAnsi="Times New Roman"/>
          <w:noProof w:val="0"/>
          <w:lang w:val="ru-RU"/>
        </w:rPr>
        <w:t xml:space="preserve"> времени между началом и окончанием сеанса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и обеда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Рассчитывается</w:t>
      </w:r>
      <w:r w:rsidR="000B24AD">
        <w:rPr>
          <w:rStyle w:val="NoSpacingChar"/>
          <w:rFonts w:ascii="Times New Roman" w:hAnsi="Times New Roman"/>
          <w:noProof w:val="0"/>
          <w:lang w:val="ru-RU"/>
        </w:rPr>
        <w:t xml:space="preserve"> «потерянное» время</w:t>
      </w:r>
      <w:r w:rsidR="000B24AD" w:rsidRPr="000B24AD">
        <w:rPr>
          <w:rStyle w:val="NoSpacingChar"/>
          <w:rFonts w:ascii="Times New Roman" w:hAnsi="Times New Roman"/>
          <w:noProof w:val="0"/>
          <w:lang w:val="ru-RU"/>
        </w:rPr>
        <w:t xml:space="preserve">: </w:t>
      </w:r>
      <w:r w:rsidR="004F4B5D">
        <w:rPr>
          <w:rStyle w:val="NoSpacingChar"/>
          <w:rFonts w:ascii="Times New Roman" w:hAnsi="Times New Roman"/>
          <w:noProof w:val="0"/>
          <w:lang w:val="ru-RU"/>
        </w:rPr>
        <w:t>на приостановки и на время</w:t>
      </w:r>
      <w:r w:rsidR="004F4B5D" w:rsidRPr="004F4B5D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4F4B5D">
        <w:rPr>
          <w:rStyle w:val="NoSpacingChar"/>
          <w:rFonts w:ascii="Times New Roman" w:hAnsi="Times New Roman"/>
          <w:noProof w:val="0"/>
          <w:lang w:val="ru-RU"/>
        </w:rPr>
        <w:t xml:space="preserve">вышедшее за рамки </w:t>
      </w:r>
      <w:r>
        <w:rPr>
          <w:rStyle w:val="NoSpacingChar"/>
          <w:rFonts w:ascii="Times New Roman" w:hAnsi="Times New Roman"/>
          <w:noProof w:val="0"/>
          <w:lang w:val="ru-RU"/>
        </w:rPr>
        <w:t>установленного промежутка на обед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3F4E430" w14:textId="2294676B" w:rsidR="0091777F" w:rsidRPr="00844F6F" w:rsidRDefault="002707B0" w:rsidP="002707B0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12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Данные обобщаются в системе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определяются показатели нормативного и сверхурочного времени труда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периода обеда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Перерассчитываются глобальные показатели</w:t>
      </w:r>
      <w:r w:rsidRPr="002707B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7E68D21" w14:textId="3F52B1BE" w:rsidR="00FC5905" w:rsidRPr="0027409B" w:rsidRDefault="000F1B29" w:rsidP="00FC5905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lastRenderedPageBreak/>
        <w:t>Расширения</w:t>
      </w:r>
      <w:r w:rsidR="002418B3">
        <w:rPr>
          <w:rStyle w:val="NoSpacingChar"/>
          <w:rFonts w:ascii="Times New Roman" w:hAnsi="Times New Roman"/>
          <w:b/>
          <w:bCs/>
          <w:noProof w:val="0"/>
          <w:lang w:val="ru-RU"/>
        </w:rPr>
        <w:t xml:space="preserve"> и альтернативные потоки</w:t>
      </w:r>
      <w:r w:rsidRPr="0027409B">
        <w:rPr>
          <w:rStyle w:val="NoSpacingChar"/>
          <w:rFonts w:ascii="Times New Roman" w:hAnsi="Times New Roman"/>
          <w:b/>
          <w:bCs/>
          <w:noProof w:val="0"/>
          <w:lang w:val="ru-RU"/>
        </w:rPr>
        <w:t>.</w:t>
      </w:r>
    </w:p>
    <w:p w14:paraId="2BEA6CC7" w14:textId="550B99A6" w:rsidR="000F1B29" w:rsidRDefault="000F1B29" w:rsidP="00FC5905">
      <w:pPr>
        <w:rPr>
          <w:rStyle w:val="NoSpacingChar"/>
          <w:rFonts w:ascii="Times New Roman" w:hAnsi="Times New Roman"/>
          <w:noProof w:val="0"/>
          <w:lang w:val="ru-RU"/>
        </w:rPr>
      </w:pPr>
      <w:r w:rsidRPr="000F1B29">
        <w:rPr>
          <w:rStyle w:val="NoSpacingChar"/>
          <w:rFonts w:ascii="Times New Roman" w:hAnsi="Times New Roman"/>
          <w:noProof w:val="0"/>
          <w:lang w:val="ru-RU"/>
        </w:rPr>
        <w:t>*</w:t>
      </w:r>
      <w:r>
        <w:rPr>
          <w:rStyle w:val="NoSpacingChar"/>
          <w:rFonts w:ascii="Times New Roman" w:hAnsi="Times New Roman"/>
          <w:noProof w:val="0"/>
          <w:lang w:val="ru-RU"/>
        </w:rPr>
        <w:t>а</w:t>
      </w:r>
      <w:r w:rsidRPr="000F1B29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Каждый раз</w:t>
      </w:r>
      <w:r w:rsidRPr="000F1B29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когда система недоступна для передачи данных</w:t>
      </w:r>
      <w:r w:rsidRPr="000F1B29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4A27145" w14:textId="27BE9066" w:rsidR="002418B3" w:rsidRDefault="000F1B29" w:rsidP="000F1B29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.</w:t>
      </w:r>
      <w:r w:rsidR="002418B3" w:rsidRPr="002418B3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 w:rsidR="002418B3">
        <w:rPr>
          <w:rStyle w:val="NoSpacingChar"/>
          <w:rFonts w:ascii="Times New Roman" w:hAnsi="Times New Roman"/>
          <w:noProof w:val="0"/>
          <w:lang w:val="ru-RU"/>
        </w:rPr>
        <w:t>Сохранение данных о времени в локальной базе данных</w:t>
      </w:r>
      <w:r w:rsidR="002418B3" w:rsidRPr="00102EF5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 w:rsidR="002418B3">
        <w:rPr>
          <w:rStyle w:val="NoSpacingChar"/>
          <w:rFonts w:ascii="Times New Roman" w:hAnsi="Times New Roman"/>
          <w:noProof w:val="0"/>
        </w:rPr>
        <w:t>c</w:t>
      </w:r>
      <w:r w:rsidR="002418B3" w:rsidRPr="00102EF5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 w:rsidR="002418B3">
        <w:rPr>
          <w:rStyle w:val="NoSpacingChar"/>
          <w:rFonts w:ascii="Times New Roman" w:hAnsi="Times New Roman"/>
          <w:noProof w:val="0"/>
          <w:lang w:val="ru-RU"/>
        </w:rPr>
        <w:t xml:space="preserve">текущим </w:t>
      </w:r>
      <w:r w:rsidR="002418B3" w:rsidRPr="00102EF5">
        <w:rPr>
          <w:rStyle w:val="NoSpacingChar"/>
          <w:rFonts w:ascii="Times New Roman" w:hAnsi="Times New Roman"/>
          <w:noProof w:val="0"/>
          <w:lang w:val="ru-RU"/>
        </w:rPr>
        <w:t>маркером</w:t>
      </w:r>
      <w:r w:rsidR="002418B3" w:rsidRPr="002418B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4B658AB" w14:textId="23DF8CB3" w:rsidR="002418B3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noProof w:val="0"/>
          <w:lang w:val="ru-RU"/>
        </w:rPr>
        <w:t>2а. СЛИ не установлен, невозможно получить доступ к компьютеру.</w:t>
      </w:r>
    </w:p>
    <w:p w14:paraId="30F900A9" w14:textId="77777777" w:rsidR="002418B3" w:rsidRPr="002418B3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noProof w:val="0"/>
          <w:lang w:val="ru-RU"/>
        </w:rPr>
        <w:t>4а. Система недоступна.</w:t>
      </w:r>
    </w:p>
    <w:p w14:paraId="52258618" w14:textId="6B70C4F9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noProof w:val="0"/>
          <w:lang w:val="ru-RU"/>
        </w:rPr>
        <w:t>1. Сохранение данных о времени в локальной базе данных c маркером сеанса.</w:t>
      </w:r>
    </w:p>
    <w:p w14:paraId="7DF2673C" w14:textId="77777777" w:rsidR="002418B3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6а</w:t>
      </w:r>
      <w:r w:rsidRPr="00AB6833">
        <w:rPr>
          <w:rStyle w:val="NoSpacingChar"/>
          <w:rFonts w:ascii="Times New Roman" w:hAnsi="Times New Roman"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Сотрудник не подтверждает своё нахождение</w:t>
      </w:r>
      <w:r w:rsidRPr="00AB683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76F585D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Сохранение данных о времени в локальной базе данных с маркером приостановки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59DD375" w14:textId="77777777" w:rsidR="002418B3" w:rsidRPr="004F4B5D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Выход из сессии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2C60A04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3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Новая инициализация СЛИ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27B257A" w14:textId="470B45C9" w:rsidR="002418B3" w:rsidRDefault="008D0C8B" w:rsidP="002418B3">
      <w:pPr>
        <w:ind w:left="1416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3</w:t>
      </w:r>
      <w:r w:rsidR="002418B3">
        <w:rPr>
          <w:rStyle w:val="NoSpacingChar"/>
          <w:rFonts w:ascii="Times New Roman" w:hAnsi="Times New Roman"/>
          <w:noProof w:val="0"/>
          <w:lang w:val="ru-RU"/>
        </w:rPr>
        <w:t>а</w:t>
      </w:r>
      <w:r w:rsidR="002418B3" w:rsidRPr="004F4B5D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2418B3">
        <w:rPr>
          <w:rStyle w:val="NoSpacingChar"/>
          <w:rFonts w:ascii="Times New Roman" w:hAnsi="Times New Roman"/>
          <w:noProof w:val="0"/>
          <w:lang w:val="ru-RU"/>
        </w:rPr>
        <w:t>Инициализация не осуществлена до конца дня</w:t>
      </w:r>
      <w:r w:rsidR="002418B3" w:rsidRPr="004F4B5D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959940F" w14:textId="77777777" w:rsidR="002418B3" w:rsidRDefault="002418B3" w:rsidP="002418B3">
      <w:pPr>
        <w:ind w:left="2124"/>
        <w:rPr>
          <w:rStyle w:val="NoSpacingChar"/>
          <w:rFonts w:ascii="Times New Roman" w:hAnsi="Times New Roman"/>
          <w:noProof w:val="0"/>
          <w:lang w:val="ru-RU"/>
        </w:rPr>
      </w:pPr>
      <w:r w:rsidRPr="004F4B5D">
        <w:rPr>
          <w:rStyle w:val="NoSpacingChar"/>
          <w:rFonts w:ascii="Times New Roman" w:hAnsi="Times New Roman"/>
          <w:noProof w:val="0"/>
          <w:lang w:val="ru-RU"/>
        </w:rPr>
        <w:t xml:space="preserve">1. </w:t>
      </w:r>
      <w:r>
        <w:rPr>
          <w:rStyle w:val="NoSpacingChar"/>
          <w:rFonts w:ascii="Times New Roman" w:hAnsi="Times New Roman"/>
          <w:noProof w:val="0"/>
          <w:lang w:val="ru-RU"/>
        </w:rPr>
        <w:t>Передача текущих данных о времени в систему с маркером окончания сеанса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C91DC04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4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Сохранение данных о времени в локальной базе данных с маркером приостановки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2B253C1" w14:textId="77777777" w:rsidR="002418B3" w:rsidRPr="004F4B5D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5</w:t>
      </w:r>
      <w:r w:rsidRPr="004F4B5D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Передача объектов времени п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1 и п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4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в систему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90B6315" w14:textId="77777777" w:rsidR="002418B3" w:rsidRPr="00102EF5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8а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Намерение не выбрано на протяжении минуты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4E506A8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</w:t>
      </w:r>
      <w:r w:rsidRPr="00615C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Сохранение данных о времени в локальной базе данных с маркером окончания сеанса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13D0F56" w14:textId="77777777" w:rsidR="002418B3" w:rsidRP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Возвращение СЛИ на считыватель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E82017A" w14:textId="77777777" w:rsidR="002418B3" w:rsidRDefault="002418B3" w:rsidP="002418B3">
      <w:pPr>
        <w:ind w:left="1416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2а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СЛИ не вернули до конца рабочего дня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C7F77BD" w14:textId="03D1CA9D" w:rsidR="002418B3" w:rsidRDefault="002418B3" w:rsidP="002418B3">
      <w:pPr>
        <w:ind w:left="2124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Передача текущих данных о времени в систему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1D5C734" w14:textId="77777777" w:rsidR="002418B3" w:rsidRPr="00502212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9а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хочет использовать личное время (для уборной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курения</w:t>
      </w:r>
      <w:r>
        <w:rPr>
          <w:rStyle w:val="NoSpacingChar"/>
          <w:rFonts w:ascii="Times New Roman" w:hAnsi="Times New Roman"/>
          <w:noProof w:val="0"/>
          <w:lang w:val="ru-RU"/>
        </w:rPr>
        <w:t>…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)</w:t>
      </w:r>
    </w:p>
    <w:p w14:paraId="31481665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</w:t>
      </w:r>
      <w:r w:rsidRPr="00615C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Сохранение данных о времени в локальной базе данных с маркером приостановки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58FE7F3" w14:textId="77777777" w:rsidR="002418B3" w:rsidRP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Возвращение СЛИ на считыватель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CC22526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3. </w:t>
      </w:r>
      <w:r>
        <w:rPr>
          <w:rStyle w:val="NoSpacingChar"/>
          <w:rFonts w:ascii="Times New Roman" w:hAnsi="Times New Roman"/>
          <w:noProof w:val="0"/>
          <w:lang w:val="ru-RU"/>
        </w:rPr>
        <w:t>Сохранение данных о времени в локальной базе данных с маркером приостановки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F1814C5" w14:textId="77777777" w:rsidR="002418B3" w:rsidRPr="00102EF5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4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Передача объектов времени п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1 и п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в систему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9E1AE0D" w14:textId="77777777" w:rsidR="002418B3" w:rsidRPr="00502212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9б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Сотрудник хочет использовать время на обед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1DECC2A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</w:t>
      </w:r>
      <w:r w:rsidRPr="00615C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Сохранение данных о времени в локальной базе данных с маркером начала обеда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B4B3DE0" w14:textId="77777777" w:rsidR="002418B3" w:rsidRPr="00502212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lastRenderedPageBreak/>
        <w:t>2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Возвращение СЛИ на считыватель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0919351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3. </w:t>
      </w:r>
      <w:r>
        <w:rPr>
          <w:rStyle w:val="NoSpacingChar"/>
          <w:rFonts w:ascii="Times New Roman" w:hAnsi="Times New Roman"/>
          <w:noProof w:val="0"/>
          <w:lang w:val="ru-RU"/>
        </w:rPr>
        <w:t>Сохранение данных о времени в локальной базе данных с маркером окончания обеда</w:t>
      </w:r>
      <w:r w:rsidRPr="00FC590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BCD5535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4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Передача объектов времени п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1 и п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в систему</w:t>
      </w:r>
      <w:r w:rsidRPr="00502212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71D147F" w14:textId="77777777" w:rsidR="002418B3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10а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В сеансе 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остались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неотправленные данные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1A80469" w14:textId="77777777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 w:rsidRPr="00102EF5">
        <w:rPr>
          <w:rStyle w:val="NoSpacingChar"/>
          <w:rFonts w:ascii="Times New Roman" w:hAnsi="Times New Roman"/>
          <w:noProof w:val="0"/>
          <w:lang w:val="ru-RU"/>
        </w:rPr>
        <w:t xml:space="preserve">1. </w:t>
      </w:r>
      <w:r>
        <w:rPr>
          <w:rStyle w:val="NoSpacingChar"/>
          <w:rFonts w:ascii="Times New Roman" w:hAnsi="Times New Roman"/>
          <w:noProof w:val="0"/>
          <w:lang w:val="ru-RU"/>
        </w:rPr>
        <w:t>Передача неотправленных объектов времени в систему</w:t>
      </w:r>
      <w:r w:rsidRPr="00102E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5BDF36F" w14:textId="77777777" w:rsidR="002418B3" w:rsidRPr="002418B3" w:rsidRDefault="002418B3" w:rsidP="002418B3">
      <w:pPr>
        <w:ind w:left="1416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1а</w:t>
      </w:r>
      <w:r w:rsidRPr="00844F6F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Система недоступна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330A127" w14:textId="77777777" w:rsidR="002418B3" w:rsidRPr="002418B3" w:rsidRDefault="002418B3" w:rsidP="002418B3">
      <w:pPr>
        <w:ind w:left="2124"/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1. </w:t>
      </w:r>
      <w:r>
        <w:rPr>
          <w:rStyle w:val="NoSpacingChar"/>
          <w:rFonts w:ascii="Times New Roman" w:hAnsi="Times New Roman"/>
          <w:noProof w:val="0"/>
          <w:lang w:val="ru-RU"/>
        </w:rPr>
        <w:t>Каскад попыток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передачи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BA2FA24" w14:textId="77777777" w:rsidR="002418B3" w:rsidRDefault="002418B3" w:rsidP="002418B3">
      <w:pPr>
        <w:ind w:left="2124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2</w:t>
      </w:r>
      <w:r w:rsidRPr="00CF1F00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Уведомление о вызове супервайзера</w:t>
      </w:r>
      <w:r w:rsidRPr="000B24AD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6633CA4" w14:textId="77777777" w:rsidR="002418B3" w:rsidRDefault="002418B3" w:rsidP="002418B3">
      <w:pPr>
        <w:ind w:left="2124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3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Подключение компьютера супервайзера с ключом доступа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81A34A0" w14:textId="77777777" w:rsidR="002418B3" w:rsidRDefault="002418B3" w:rsidP="002418B3">
      <w:pPr>
        <w:ind w:left="2124"/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4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Синхронизация с 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>локальн</w:t>
      </w:r>
      <w:r>
        <w:rPr>
          <w:rStyle w:val="NoSpacingChar"/>
          <w:rFonts w:ascii="Times New Roman" w:hAnsi="Times New Roman"/>
          <w:noProof w:val="0"/>
          <w:lang w:val="ru-RU"/>
        </w:rPr>
        <w:t>ой базой супервайзера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06197D2" w14:textId="77777777" w:rsidR="002418B3" w:rsidRPr="00D22858" w:rsidRDefault="002418B3" w:rsidP="002418B3">
      <w:pPr>
        <w:ind w:left="2124"/>
        <w:rPr>
          <w:rStyle w:val="NoSpacingChar"/>
          <w:rFonts w:ascii="Times New Roman" w:hAnsi="Times New Roman"/>
          <w:noProof w:val="0"/>
          <w:lang w:val="ru-RU"/>
        </w:rPr>
      </w:pPr>
      <w:r w:rsidRPr="00D22858">
        <w:rPr>
          <w:rStyle w:val="NoSpacingChar"/>
          <w:rFonts w:ascii="Times New Roman" w:hAnsi="Times New Roman"/>
          <w:noProof w:val="0"/>
          <w:lang w:val="ru-RU"/>
        </w:rPr>
        <w:t xml:space="preserve">5. </w:t>
      </w:r>
      <w:r>
        <w:rPr>
          <w:rStyle w:val="NoSpacingChar"/>
          <w:rFonts w:ascii="Times New Roman" w:hAnsi="Times New Roman"/>
          <w:noProof w:val="0"/>
          <w:lang w:val="ru-RU"/>
        </w:rPr>
        <w:t>Передача данных в систему вручную</w:t>
      </w:r>
      <w:r w:rsidRPr="00D2285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B0339B9" w14:textId="2AAB3802" w:rsidR="002418B3" w:rsidRDefault="002418B3" w:rsidP="002418B3">
      <w:pPr>
        <w:ind w:left="708"/>
        <w:rPr>
          <w:rStyle w:val="NoSpacingChar"/>
          <w:rFonts w:ascii="Times New Roman" w:hAnsi="Times New Roman"/>
          <w:noProof w:val="0"/>
          <w:lang w:val="ru-RU"/>
        </w:rPr>
      </w:pPr>
      <w:r w:rsidRPr="000B24AD">
        <w:rPr>
          <w:rStyle w:val="NoSpacingChar"/>
          <w:rFonts w:ascii="Times New Roman" w:hAnsi="Times New Roman"/>
          <w:noProof w:val="0"/>
          <w:lang w:val="ru-RU"/>
        </w:rPr>
        <w:t xml:space="preserve">2. </w:t>
      </w:r>
      <w:r>
        <w:rPr>
          <w:rStyle w:val="NoSpacingChar"/>
          <w:rFonts w:ascii="Times New Roman" w:hAnsi="Times New Roman"/>
          <w:noProof w:val="0"/>
          <w:lang w:val="ru-RU"/>
        </w:rPr>
        <w:t>Данные переданы</w:t>
      </w:r>
      <w:r w:rsidRPr="00CF1F0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5907B7F" w14:textId="77777777" w:rsidR="002418B3" w:rsidRDefault="002418B3" w:rsidP="002418B3">
      <w:pPr>
        <w:rPr>
          <w:rStyle w:val="NoSpacingChar"/>
          <w:rFonts w:ascii="Times New Roman" w:hAnsi="Times New Roman"/>
          <w:noProof w:val="0"/>
          <w:lang w:val="ru-RU"/>
        </w:rPr>
      </w:pPr>
    </w:p>
    <w:p w14:paraId="60418808" w14:textId="0DAA95F5" w:rsidR="002418B3" w:rsidRDefault="002418B3" w:rsidP="002418B3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Специальные требования.</w:t>
      </w:r>
    </w:p>
    <w:p w14:paraId="3C579CEA" w14:textId="08BD0AD1" w:rsidR="002418B3" w:rsidRPr="002418B3" w:rsidRDefault="002418B3" w:rsidP="002418B3">
      <w:pPr>
        <w:pStyle w:val="ListParagraph"/>
        <w:numPr>
          <w:ilvl w:val="0"/>
          <w:numId w:val="10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Диалоговые окна подтверждения и выхода не должны </w:t>
      </w:r>
      <w:r>
        <w:rPr>
          <w:rStyle w:val="NoSpacingChar"/>
          <w:rFonts w:ascii="Times New Roman" w:hAnsi="Times New Roman"/>
          <w:noProof w:val="0"/>
          <w:lang w:val="ru-RU"/>
        </w:rPr>
        <w:t>отвлекать от рабочего процесса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Это миниатюрные всплывающие панели в углу экрана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, по </w:t>
      </w:r>
      <w:r>
        <w:rPr>
          <w:rStyle w:val="NoSpacingChar"/>
          <w:rFonts w:ascii="Times New Roman" w:hAnsi="Times New Roman"/>
          <w:noProof w:val="0"/>
          <w:lang w:val="ru-RU"/>
        </w:rPr>
        <w:t>типу уведомления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9321579" w14:textId="29BDEF99" w:rsidR="002418B3" w:rsidRDefault="002418B3" w:rsidP="002418B3">
      <w:pPr>
        <w:pStyle w:val="ListParagraph"/>
        <w:numPr>
          <w:ilvl w:val="0"/>
          <w:numId w:val="10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СЛИ должны представлять из себя магнитные маячки с чипом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чтобы плотно прилегать к считывающему устройству без вероятности быть случайно сброшенными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69D78C6" w14:textId="53C33583" w:rsidR="002418B3" w:rsidRDefault="003E0C34" w:rsidP="002418B3">
      <w:pPr>
        <w:pStyle w:val="ListParagraph"/>
        <w:numPr>
          <w:ilvl w:val="0"/>
          <w:numId w:val="10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Локальное время компьютера должно быть неизменяемым или защищённо обновляться с мировых серверов</w:t>
      </w:r>
      <w:r w:rsidRPr="003E0C34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1B487CF" w14:textId="0DC1E3DE" w:rsidR="003E0C34" w:rsidRDefault="003E0C34" w:rsidP="003E0C34">
      <w:pPr>
        <w:pStyle w:val="ListParagraph"/>
        <w:numPr>
          <w:ilvl w:val="0"/>
          <w:numId w:val="10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3E0C34">
        <w:rPr>
          <w:rStyle w:val="NoSpacingChar"/>
          <w:rFonts w:ascii="Times New Roman" w:hAnsi="Times New Roman"/>
          <w:noProof w:val="0"/>
          <w:lang w:val="ru-RU"/>
        </w:rPr>
        <w:t>Дан</w:t>
      </w:r>
      <w:r>
        <w:rPr>
          <w:rStyle w:val="NoSpacingChar"/>
          <w:rFonts w:ascii="Times New Roman" w:hAnsi="Times New Roman"/>
          <w:noProof w:val="0"/>
          <w:lang w:val="ru-RU"/>
        </w:rPr>
        <w:t>ные должны храниться защищённо и передаваться со сквозным шифрованием</w:t>
      </w:r>
      <w:r w:rsidRPr="003E0C34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24F65FB" w14:textId="7F8ADFCF" w:rsidR="003E0C34" w:rsidRDefault="003E0C34" w:rsidP="003E0C34">
      <w:pPr>
        <w:pStyle w:val="ListParagraph"/>
        <w:numPr>
          <w:ilvl w:val="0"/>
          <w:numId w:val="10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База данных системы должна осуществлять ежедневное резервное копирование</w:t>
      </w:r>
      <w:r w:rsidRPr="003E0C34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чтобы потерянные данные не были старше суток</w:t>
      </w:r>
      <w:r w:rsidRPr="003E0C34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165D342" w14:textId="678199C6" w:rsidR="003E0C34" w:rsidRDefault="003E0C34" w:rsidP="003E0C34">
      <w:pPr>
        <w:pStyle w:val="ListParagraph"/>
        <w:numPr>
          <w:ilvl w:val="0"/>
          <w:numId w:val="10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 xml:space="preserve">Должна быть возможность передачи </w:t>
      </w:r>
      <w:r w:rsidRPr="003E0C34">
        <w:rPr>
          <w:rStyle w:val="NoSpacingChar"/>
          <w:rFonts w:ascii="Times New Roman" w:hAnsi="Times New Roman"/>
          <w:noProof w:val="0"/>
          <w:lang w:val="ru-RU"/>
        </w:rPr>
        <w:t>локальной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базы сессии сотрудника супервайзеру в зашифрованном виде</w:t>
      </w:r>
      <w:r w:rsidRPr="003E0C34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1F5410E" w14:textId="1F596A0D" w:rsidR="003E0C34" w:rsidRDefault="003E0C34" w:rsidP="003E0C34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 w:rsidRPr="003E0C34">
        <w:rPr>
          <w:rStyle w:val="NoSpacingChar"/>
          <w:rFonts w:ascii="Times New Roman" w:hAnsi="Times New Roman"/>
          <w:b/>
          <w:bCs/>
          <w:noProof w:val="0"/>
          <w:lang w:val="ru-RU"/>
        </w:rPr>
        <w:t>Список технологий и типов данных.</w:t>
      </w:r>
    </w:p>
    <w:p w14:paraId="56A84CD3" w14:textId="3721B6E8" w:rsidR="00FB66AF" w:rsidRPr="00FB66AF" w:rsidRDefault="00BB3307" w:rsidP="00FB66AF">
      <w:pPr>
        <w:pStyle w:val="ListParagraph"/>
        <w:numPr>
          <w:ilvl w:val="0"/>
          <w:numId w:val="11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Хранение данных должно осуществляться</w:t>
      </w:r>
      <w:r w:rsidRPr="00BB3307">
        <w:rPr>
          <w:rStyle w:val="NoSpacingChar"/>
          <w:rFonts w:ascii="Times New Roman" w:hAnsi="Times New Roman"/>
          <w:noProof w:val="0"/>
          <w:lang w:val="ru-RU"/>
        </w:rPr>
        <w:t>,</w:t>
      </w:r>
      <w:r w:rsidR="00FB66AF" w:rsidRPr="00FB66AF">
        <w:rPr>
          <w:rStyle w:val="NoSpacingChar"/>
          <w:rFonts w:ascii="Times New Roman" w:hAnsi="Times New Roman"/>
          <w:noProof w:val="0"/>
          <w:lang w:val="ru-RU"/>
        </w:rPr>
        <w:t xml:space="preserve"> использу</w:t>
      </w:r>
      <w:r>
        <w:rPr>
          <w:rStyle w:val="NoSpacingChar"/>
          <w:rFonts w:ascii="Times New Roman" w:hAnsi="Times New Roman"/>
          <w:noProof w:val="0"/>
          <w:lang w:val="ru-RU"/>
        </w:rPr>
        <w:t>я</w:t>
      </w:r>
      <w:r w:rsidR="00FB66AF" w:rsidRPr="00FB66AF">
        <w:rPr>
          <w:rStyle w:val="NoSpacingChar"/>
          <w:rFonts w:ascii="Times New Roman" w:hAnsi="Times New Roman"/>
          <w:noProof w:val="0"/>
          <w:lang w:val="ru-RU"/>
        </w:rPr>
        <w:t xml:space="preserve"> высокозащищённое шифрование </w:t>
      </w:r>
      <w:r w:rsidR="00FB66AF" w:rsidRPr="00FB66AF">
        <w:rPr>
          <w:rStyle w:val="NoSpacingChar"/>
          <w:rFonts w:ascii="Times New Roman" w:hAnsi="Times New Roman"/>
          <w:noProof w:val="0"/>
        </w:rPr>
        <w:t>ECDSA</w:t>
      </w:r>
      <w:r w:rsidR="00FB66AF" w:rsidRPr="00FB66AF">
        <w:rPr>
          <w:rStyle w:val="NoSpacingChar"/>
          <w:rFonts w:ascii="Times New Roman" w:hAnsi="Times New Roman"/>
          <w:noProof w:val="0"/>
          <w:lang w:val="ru-RU"/>
        </w:rPr>
        <w:t xml:space="preserve"> или </w:t>
      </w:r>
      <w:r w:rsidR="00FB66AF" w:rsidRPr="00FB66AF">
        <w:rPr>
          <w:rStyle w:val="NoSpacingChar"/>
          <w:rFonts w:ascii="Times New Roman" w:hAnsi="Times New Roman"/>
          <w:noProof w:val="0"/>
        </w:rPr>
        <w:t>RSA</w:t>
      </w:r>
      <w:r w:rsidR="00FB66AF" w:rsidRPr="00FB66AF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726A3C6" w14:textId="30DB6CE1" w:rsidR="00FB66AF" w:rsidRPr="00FB66AF" w:rsidRDefault="00FB66AF" w:rsidP="00FB66AF">
      <w:pPr>
        <w:pStyle w:val="ListParagraph"/>
        <w:numPr>
          <w:ilvl w:val="0"/>
          <w:numId w:val="11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FB66AF">
        <w:rPr>
          <w:rStyle w:val="NoSpacingChar"/>
          <w:rFonts w:ascii="Times New Roman" w:hAnsi="Times New Roman"/>
          <w:noProof w:val="0"/>
          <w:lang w:val="ru-RU"/>
        </w:rPr>
        <w:t>Передача данных использует сквозное шифрование.</w:t>
      </w:r>
    </w:p>
    <w:p w14:paraId="7DC0DEA5" w14:textId="79D1F4F5" w:rsidR="00FB66AF" w:rsidRDefault="00FB66AF" w:rsidP="001601AF">
      <w:pPr>
        <w:pStyle w:val="ListParagraph"/>
        <w:numPr>
          <w:ilvl w:val="0"/>
          <w:numId w:val="11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FB66AF">
        <w:rPr>
          <w:rStyle w:val="NoSpacingChar"/>
          <w:rFonts w:ascii="Times New Roman" w:hAnsi="Times New Roman"/>
          <w:noProof w:val="0"/>
          <w:lang w:val="ru-RU"/>
        </w:rPr>
        <w:t xml:space="preserve">СЛИ должны использовать </w:t>
      </w:r>
      <w:r w:rsidRPr="00FB66AF">
        <w:rPr>
          <w:rStyle w:val="NoSpacingChar"/>
          <w:rFonts w:ascii="Times New Roman" w:hAnsi="Times New Roman"/>
          <w:noProof w:val="0"/>
        </w:rPr>
        <w:t>RFID</w:t>
      </w:r>
      <w:r w:rsidRPr="00FB66AF">
        <w:rPr>
          <w:rStyle w:val="NoSpacingChar"/>
          <w:rFonts w:ascii="Times New Roman" w:hAnsi="Times New Roman"/>
          <w:noProof w:val="0"/>
          <w:lang w:val="ru-RU"/>
        </w:rPr>
        <w:t xml:space="preserve"> для идентификации на считывателе.</w:t>
      </w:r>
    </w:p>
    <w:p w14:paraId="5C28DBF9" w14:textId="4946927D" w:rsidR="00C76888" w:rsidRPr="00C76888" w:rsidRDefault="00FB66AF" w:rsidP="00C76888">
      <w:pPr>
        <w:pStyle w:val="ListParagraph"/>
        <w:numPr>
          <w:ilvl w:val="0"/>
          <w:numId w:val="11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Данные должны хранит</w:t>
      </w:r>
      <w:r w:rsidR="00C76888">
        <w:rPr>
          <w:rStyle w:val="NoSpacingChar"/>
          <w:rFonts w:ascii="Times New Roman" w:hAnsi="Times New Roman"/>
          <w:noProof w:val="0"/>
          <w:lang w:val="ru-RU"/>
        </w:rPr>
        <w:t>ь</w:t>
      </w:r>
      <w:r>
        <w:rPr>
          <w:rStyle w:val="NoSpacingChar"/>
          <w:rFonts w:ascii="Times New Roman" w:hAnsi="Times New Roman"/>
          <w:noProof w:val="0"/>
          <w:lang w:val="ru-RU"/>
        </w:rPr>
        <w:t>ся в</w:t>
      </w:r>
      <w:r w:rsidR="00C76888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 w:rsidR="00C76888">
        <w:rPr>
          <w:rStyle w:val="NoSpacingChar"/>
          <w:rFonts w:ascii="Times New Roman" w:hAnsi="Times New Roman"/>
          <w:noProof w:val="0"/>
        </w:rPr>
        <w:t>TSDB</w:t>
      </w:r>
      <w:r w:rsidR="00C76888" w:rsidRPr="00C76888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C76888">
        <w:rPr>
          <w:rStyle w:val="NoSpacingChar"/>
          <w:rFonts w:ascii="Times New Roman" w:hAnsi="Times New Roman"/>
          <w:noProof w:val="0"/>
          <w:lang w:val="ru-RU"/>
        </w:rPr>
        <w:t xml:space="preserve">например </w:t>
      </w:r>
      <w:proofErr w:type="spellStart"/>
      <w:r>
        <w:rPr>
          <w:rStyle w:val="NoSpacingChar"/>
          <w:rFonts w:ascii="Times New Roman" w:hAnsi="Times New Roman"/>
          <w:noProof w:val="0"/>
        </w:rPr>
        <w:t>InfluxDB</w:t>
      </w:r>
      <w:proofErr w:type="spellEnd"/>
      <w:r w:rsidR="00C76888" w:rsidRPr="00C76888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C76888">
        <w:rPr>
          <w:rStyle w:val="NoSpacingChar"/>
          <w:rFonts w:ascii="Times New Roman" w:hAnsi="Times New Roman"/>
          <w:noProof w:val="0"/>
          <w:lang w:val="ru-RU"/>
        </w:rPr>
        <w:t>для быстрого доступа</w:t>
      </w:r>
      <w:r w:rsidR="00C76888" w:rsidRPr="00C76888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C76888">
        <w:rPr>
          <w:rStyle w:val="NoSpacingChar"/>
          <w:rFonts w:ascii="Times New Roman" w:hAnsi="Times New Roman"/>
          <w:noProof w:val="0"/>
          <w:lang w:val="ru-RU"/>
        </w:rPr>
        <w:t>анализа и визуализации</w:t>
      </w:r>
      <w:r w:rsidR="00C76888" w:rsidRPr="00C76888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078A677" w14:textId="683C4A49" w:rsidR="001601AF" w:rsidRPr="001601AF" w:rsidRDefault="001601AF" w:rsidP="001601AF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lastRenderedPageBreak/>
        <w:t>Частота использования</w:t>
      </w:r>
      <w:r w:rsidRPr="001601AF">
        <w:rPr>
          <w:rStyle w:val="NoSpacingChar"/>
          <w:rFonts w:ascii="Times New Roman" w:hAnsi="Times New Roman"/>
          <w:b/>
          <w:bCs/>
          <w:noProof w:val="0"/>
          <w:lang w:val="ru-RU"/>
        </w:rPr>
        <w:t xml:space="preserve">: </w:t>
      </w:r>
      <w:r>
        <w:rPr>
          <w:rStyle w:val="NoSpacingChar"/>
          <w:rFonts w:ascii="Times New Roman" w:hAnsi="Times New Roman"/>
          <w:noProof w:val="0"/>
          <w:lang w:val="ru-RU"/>
        </w:rPr>
        <w:t>ежедневно</w:t>
      </w:r>
      <w:r w:rsidRPr="001601AF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72959B3" w14:textId="29D9B09E" w:rsidR="003E0C34" w:rsidRPr="001601AF" w:rsidRDefault="001601AF" w:rsidP="003E0C34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Открытые вопросы</w:t>
      </w:r>
      <w:r w:rsidRPr="001601AF">
        <w:rPr>
          <w:rStyle w:val="NoSpacingChar"/>
          <w:rFonts w:ascii="Times New Roman" w:hAnsi="Times New Roman"/>
          <w:b/>
          <w:bCs/>
          <w:noProof w:val="0"/>
          <w:lang w:val="ru-RU"/>
        </w:rPr>
        <w:t>.</w:t>
      </w:r>
    </w:p>
    <w:p w14:paraId="5D72FAE1" w14:textId="2290A85A" w:rsidR="001601AF" w:rsidRDefault="001601AF" w:rsidP="003E0C34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Изучить потенциальные возможности использования технологии блокчейн и смарт-контрактов для хранения данных</w:t>
      </w:r>
      <w:r w:rsidRPr="001601AF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2973B2C" w14:textId="2E5F7F32" w:rsidR="00DD66B5" w:rsidRDefault="00DD66B5" w:rsidP="003E0C34">
      <w:pPr>
        <w:rPr>
          <w:rStyle w:val="NoSpacingChar"/>
          <w:rFonts w:ascii="Times New Roman" w:hAnsi="Times New Roman"/>
          <w:noProof w:val="0"/>
          <w:lang w:val="ru-RU"/>
        </w:rPr>
      </w:pPr>
    </w:p>
    <w:p w14:paraId="4B7F7A1C" w14:textId="53E53A1E" w:rsidR="00FF22F8" w:rsidRPr="00FF22F8" w:rsidRDefault="00FF22F8" w:rsidP="00FF22F8">
      <w:pPr>
        <w:jc w:val="center"/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С</w:t>
      </w:r>
      <w:r w:rsidRPr="00FF22F8">
        <w:rPr>
          <w:rStyle w:val="NoSpacingChar"/>
          <w:rFonts w:ascii="Times New Roman" w:hAnsi="Times New Roman"/>
          <w:b/>
          <w:bCs/>
          <w:noProof w:val="0"/>
          <w:lang w:val="ru-RU"/>
        </w:rPr>
        <w:t>тратегия и анализ</w:t>
      </w:r>
    </w:p>
    <w:p w14:paraId="6FA92106" w14:textId="77777777" w:rsidR="00FF22F8" w:rsidRPr="00FF22F8" w:rsidRDefault="00FF22F8" w:rsidP="00FF22F8">
      <w:pPr>
        <w:rPr>
          <w:b/>
          <w:bCs/>
        </w:rPr>
      </w:pPr>
      <w:r w:rsidRPr="00FF22F8">
        <w:rPr>
          <w:b/>
          <w:bCs/>
        </w:rPr>
        <w:t>Цель этапа:</w:t>
      </w:r>
    </w:p>
    <w:p w14:paraId="3244E87A" w14:textId="2190AD6F" w:rsidR="00FF22F8" w:rsidRDefault="00FF22F8" w:rsidP="00402CBB">
      <w:r w:rsidRPr="00FF22F8">
        <w:t>Для выбранного варианта инфокоммуникационной системы реализовать</w:t>
      </w:r>
      <w:r w:rsidR="00402CBB" w:rsidRPr="00402CBB">
        <w:t xml:space="preserve"> </w:t>
      </w:r>
      <w:r w:rsidRPr="00FF22F8">
        <w:t>программные документы на создание системы, на основании которых будет</w:t>
      </w:r>
      <w:r w:rsidR="00402CBB" w:rsidRPr="00402CBB">
        <w:t xml:space="preserve"> </w:t>
      </w:r>
      <w:r w:rsidRPr="00FF22F8">
        <w:t>организована реализация проекта.</w:t>
      </w:r>
    </w:p>
    <w:p w14:paraId="682DD2E8" w14:textId="77777777" w:rsidR="00FF22F8" w:rsidRDefault="00FF22F8" w:rsidP="00FF22F8"/>
    <w:p w14:paraId="15CEA3F5" w14:textId="418F51E0" w:rsidR="00DD66B5" w:rsidRDefault="00DD66B5" w:rsidP="00DD66B5">
      <w:pPr>
        <w:spacing w:after="0"/>
        <w:rPr>
          <w:b/>
          <w:bCs/>
        </w:rPr>
      </w:pPr>
      <w:r w:rsidRPr="00740293">
        <w:rPr>
          <w:b/>
          <w:bCs/>
        </w:rPr>
        <w:t>Задание</w:t>
      </w:r>
      <w:r w:rsidRPr="00030F38">
        <w:rPr>
          <w:b/>
          <w:bCs/>
        </w:rPr>
        <w:t xml:space="preserve"> </w:t>
      </w:r>
      <w:r>
        <w:rPr>
          <w:b/>
          <w:bCs/>
        </w:rPr>
        <w:t>4</w:t>
      </w:r>
      <w:r w:rsidRPr="00030F38">
        <w:rPr>
          <w:b/>
          <w:bCs/>
        </w:rPr>
        <w:t>.</w:t>
      </w:r>
    </w:p>
    <w:p w14:paraId="5CD5FCB0" w14:textId="5A9F6388" w:rsidR="00DD66B5" w:rsidRPr="00ED2299" w:rsidRDefault="00ED2299" w:rsidP="003E0C34">
      <w:pPr>
        <w:rPr>
          <w:b/>
          <w:bCs/>
        </w:rPr>
      </w:pPr>
      <w:r>
        <w:rPr>
          <w:b/>
          <w:bCs/>
        </w:rPr>
        <w:t>Создание</w:t>
      </w:r>
      <w:r w:rsidR="00DD66B5">
        <w:rPr>
          <w:b/>
          <w:bCs/>
        </w:rPr>
        <w:t xml:space="preserve"> документа-концепции</w:t>
      </w:r>
      <w:r w:rsidR="00DD66B5" w:rsidRPr="00ED2299">
        <w:rPr>
          <w:b/>
          <w:bCs/>
        </w:rPr>
        <w:t>.</w:t>
      </w:r>
    </w:p>
    <w:p w14:paraId="4C2A755F" w14:textId="60D814B4" w:rsidR="00ED2299" w:rsidRPr="005E624A" w:rsidRDefault="00ED2299" w:rsidP="003E0C34">
      <w:pPr>
        <w:rPr>
          <w:rStyle w:val="NoSpacingChar"/>
          <w:rFonts w:ascii="Times New Roman" w:hAnsi="Times New Roman"/>
          <w:b/>
          <w:bCs/>
          <w:noProof w:val="0"/>
        </w:rPr>
      </w:pPr>
      <w:r w:rsidRPr="005E624A">
        <w:rPr>
          <w:rStyle w:val="NoSpacingChar"/>
          <w:rFonts w:ascii="Times New Roman" w:hAnsi="Times New Roman"/>
          <w:b/>
          <w:bCs/>
          <w:noProof w:val="0"/>
          <w:lang w:val="ru-RU"/>
        </w:rPr>
        <w:t>Дополнительная спецификация</w:t>
      </w:r>
      <w:r w:rsidRPr="005E624A">
        <w:rPr>
          <w:rStyle w:val="NoSpacingChar"/>
          <w:rFonts w:ascii="Times New Roman" w:hAnsi="Times New Roman"/>
          <w:b/>
          <w:bCs/>
          <w:noProof w:val="0"/>
        </w:rPr>
        <w:t>.</w:t>
      </w:r>
    </w:p>
    <w:p w14:paraId="5C9F380C" w14:textId="46452B00" w:rsidR="00ED2299" w:rsidRPr="005E624A" w:rsidRDefault="00207BF7" w:rsidP="003E0C34">
      <w:pPr>
        <w:rPr>
          <w:rStyle w:val="NoSpacingChar"/>
          <w:rFonts w:ascii="Times New Roman" w:hAnsi="Times New Roman"/>
          <w:b/>
          <w:bCs/>
          <w:i/>
          <w:iCs/>
          <w:noProof w:val="0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Функциональность</w:t>
      </w: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</w:rPr>
        <w:t>.</w:t>
      </w:r>
    </w:p>
    <w:p w14:paraId="668F75D7" w14:textId="6B388906" w:rsidR="00207BF7" w:rsidRPr="00C367BB" w:rsidRDefault="00A27772" w:rsidP="00C367BB">
      <w:pPr>
        <w:pStyle w:val="ListParagraph"/>
        <w:numPr>
          <w:ilvl w:val="0"/>
          <w:numId w:val="16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Терминал предоставляет максимально простой способ взаимодействия с системой</w:t>
      </w:r>
      <w:r w:rsidRPr="00A27772">
        <w:rPr>
          <w:rStyle w:val="NoSpacingChar"/>
          <w:rFonts w:ascii="Times New Roman" w:hAnsi="Times New Roman"/>
          <w:noProof w:val="0"/>
          <w:lang w:val="ru-RU"/>
        </w:rPr>
        <w:t>:</w:t>
      </w:r>
      <w:r w:rsidR="0018425A">
        <w:rPr>
          <w:rStyle w:val="NoSpacingChar"/>
          <w:rFonts w:ascii="Times New Roman" w:hAnsi="Times New Roman"/>
          <w:noProof w:val="0"/>
          <w:lang w:val="ru-RU"/>
        </w:rPr>
        <w:t xml:space="preserve"> сотрудник может передавать информацию</w:t>
      </w:r>
      <w:r w:rsidR="0018425A" w:rsidRPr="0018425A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18425A">
        <w:rPr>
          <w:rStyle w:val="NoSpacingChar"/>
          <w:rFonts w:ascii="Times New Roman" w:hAnsi="Times New Roman"/>
          <w:noProof w:val="0"/>
          <w:lang w:val="ru-RU"/>
        </w:rPr>
        <w:t>делать выбор намерений и вызывать супервайзера</w:t>
      </w:r>
      <w:r w:rsidR="0018425A" w:rsidRPr="0018425A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40CCACA" w14:textId="6F8EA302" w:rsidR="00207BF7" w:rsidRPr="00C367BB" w:rsidRDefault="00207BF7" w:rsidP="00C367BB">
      <w:pPr>
        <w:pStyle w:val="ListParagraph"/>
        <w:numPr>
          <w:ilvl w:val="0"/>
          <w:numId w:val="16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C367BB">
        <w:rPr>
          <w:rStyle w:val="NoSpacingChar"/>
          <w:rFonts w:ascii="Times New Roman" w:hAnsi="Times New Roman"/>
          <w:noProof w:val="0"/>
          <w:lang w:val="ru-RU"/>
        </w:rPr>
        <w:t>Сервер времени должен постоянно верифицироваться, чтобы не допустить подмену временных меток.</w:t>
      </w:r>
    </w:p>
    <w:p w14:paraId="461439F4" w14:textId="6BF09687" w:rsidR="00207BF7" w:rsidRDefault="00207BF7" w:rsidP="00C367BB">
      <w:pPr>
        <w:pStyle w:val="ListParagraph"/>
        <w:numPr>
          <w:ilvl w:val="0"/>
          <w:numId w:val="16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C367BB">
        <w:rPr>
          <w:rStyle w:val="NoSpacingChar"/>
          <w:rFonts w:ascii="Times New Roman" w:hAnsi="Times New Roman"/>
          <w:noProof w:val="0"/>
          <w:lang w:val="ru-RU"/>
        </w:rPr>
        <w:t>Любая ошибка или сообщение о вмешательстве должны журналироваться и предупреждать ответственного супервайзера.</w:t>
      </w:r>
    </w:p>
    <w:p w14:paraId="553E5953" w14:textId="65411CCD" w:rsidR="001B4FD5" w:rsidRDefault="001B4FD5" w:rsidP="001B4FD5">
      <w:pPr>
        <w:pStyle w:val="ListParagraph"/>
        <w:numPr>
          <w:ilvl w:val="0"/>
          <w:numId w:val="16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Нужно обеспечить возможность вывода детальной и фильтруемой статистики в общей панели управления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774F4E5" w14:textId="77777777" w:rsidR="002F28A8" w:rsidRDefault="001B4FD5" w:rsidP="001B4FD5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 w:rsidRPr="002F28A8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Удобс</w:t>
      </w: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тво использования</w:t>
      </w:r>
    </w:p>
    <w:p w14:paraId="5904F5AA" w14:textId="48B373F9" w:rsidR="001B4FD5" w:rsidRPr="002F28A8" w:rsidRDefault="001B4FD5" w:rsidP="001B4FD5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Пользователь системы будет находиться в процессе рабочей деятельности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поэтому необходимо обеспечить следующее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>:</w:t>
      </w:r>
    </w:p>
    <w:p w14:paraId="59F394A8" w14:textId="770D61BE" w:rsidR="001B4FD5" w:rsidRDefault="001B4FD5" w:rsidP="001B4FD5">
      <w:pPr>
        <w:pStyle w:val="ListParagraph"/>
        <w:numPr>
          <w:ilvl w:val="0"/>
          <w:numId w:val="19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Окно взаимодействия не должно занимать больше 10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 xml:space="preserve">% </w:t>
      </w:r>
      <w:r>
        <w:rPr>
          <w:rStyle w:val="NoSpacingChar"/>
          <w:rFonts w:ascii="Times New Roman" w:hAnsi="Times New Roman"/>
          <w:noProof w:val="0"/>
          <w:lang w:val="ru-RU"/>
        </w:rPr>
        <w:t>видимой площади экрана исходя из разрешения и физических размеров дисплея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7CCC077" w14:textId="581B2F62" w:rsidR="001B4FD5" w:rsidRDefault="001B4FD5" w:rsidP="001B4FD5">
      <w:pPr>
        <w:pStyle w:val="ListParagraph"/>
        <w:numPr>
          <w:ilvl w:val="0"/>
          <w:numId w:val="19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Во избежание блокирования рабочего процесса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окно появляется поверх всех активных программ</w:t>
      </w:r>
      <w:r w:rsidR="00174619">
        <w:rPr>
          <w:rStyle w:val="NoSpacingChar"/>
          <w:rFonts w:ascii="Times New Roman" w:hAnsi="Times New Roman"/>
          <w:noProof w:val="0"/>
          <w:lang w:val="ru-RU"/>
        </w:rPr>
        <w:t xml:space="preserve"> (в том числе и полноэкранных)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2322FC2" w14:textId="7DEDE56F" w:rsidR="001B4FD5" w:rsidRDefault="001B4FD5" w:rsidP="001B4FD5">
      <w:pPr>
        <w:pStyle w:val="ListParagraph"/>
        <w:numPr>
          <w:ilvl w:val="0"/>
          <w:numId w:val="19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Для благоприятного восприятия всплывающей информации сотрудником</w:t>
      </w:r>
      <w:r w:rsidRPr="001B4FD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необходимо учитывать системный цветовой режим или использовать </w:t>
      </w:r>
      <w:r w:rsidR="00174619">
        <w:rPr>
          <w:rStyle w:val="NoSpacingChar"/>
          <w:rFonts w:ascii="Times New Roman" w:hAnsi="Times New Roman"/>
          <w:noProof w:val="0"/>
          <w:lang w:val="ru-RU"/>
        </w:rPr>
        <w:t>цвета средней яркости</w:t>
      </w:r>
      <w:r w:rsidR="00174619" w:rsidRPr="00174619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A87C7EA" w14:textId="25F5A31C" w:rsidR="00174619" w:rsidRDefault="00174619" w:rsidP="001B4FD5">
      <w:pPr>
        <w:pStyle w:val="ListParagraph"/>
        <w:numPr>
          <w:ilvl w:val="0"/>
          <w:numId w:val="19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Кнопки действия должны быть хорошо различимы и достаточного размера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чтобы быть легко доступными на любом экране и с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любым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 фи</w:t>
      </w:r>
      <w:r>
        <w:rPr>
          <w:rStyle w:val="NoSpacingChar"/>
          <w:rFonts w:ascii="Times New Roman" w:hAnsi="Times New Roman"/>
          <w:noProof w:val="0"/>
          <w:lang w:val="ru-RU"/>
        </w:rPr>
        <w:t>зическим манипулятором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B7F4136" w14:textId="41D6CAF7" w:rsidR="00174619" w:rsidRDefault="00174619" w:rsidP="001B4FD5">
      <w:pPr>
        <w:pStyle w:val="ListParagraph"/>
        <w:numPr>
          <w:ilvl w:val="0"/>
          <w:numId w:val="19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lastRenderedPageBreak/>
        <w:t>Появление окна взаимодействия сопровождается мягким звуком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D719EE0" w14:textId="57753101" w:rsidR="00174619" w:rsidRDefault="00174619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Главной задачей терминала учёта времени является оповещение сотрудника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Поскольку восприятие людей варьируется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следует обеспечить максимально комфортные условия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не отвлекающие от рабочего процесса и не вызывающие раздражение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5E5D7FE" w14:textId="686AE418" w:rsidR="00174619" w:rsidRDefault="00174619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Окно взаимодействия должно исполнять свою функцию в минимальной форме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так как при наличии сотрудника на рабочем месте оно с великой вероятностью окажется в его поле зрения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 xml:space="preserve">. В </w:t>
      </w:r>
      <w:r>
        <w:rPr>
          <w:rStyle w:val="NoSpacingChar"/>
          <w:rFonts w:ascii="Times New Roman" w:hAnsi="Times New Roman"/>
          <w:noProof w:val="0"/>
          <w:lang w:val="ru-RU"/>
        </w:rPr>
        <w:t>других случаях сотрудник будет уведомлён звуковым сигналом и точно обратит внимание на терминал</w:t>
      </w:r>
      <w:r w:rsidRPr="00174619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7BD5970" w14:textId="545083A0" w:rsidR="00174619" w:rsidRPr="005E624A" w:rsidRDefault="00402CBB" w:rsidP="00174619">
      <w:pPr>
        <w:rPr>
          <w:rStyle w:val="NoSpacingChar"/>
          <w:rFonts w:ascii="Times New Roman" w:hAnsi="Times New Roman"/>
          <w:i/>
          <w:iCs/>
          <w:noProof w:val="0"/>
          <w:lang w:val="ru-RU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Надёж</w:t>
      </w:r>
      <w:r w:rsidR="00174619"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ность</w:t>
      </w:r>
    </w:p>
    <w:p w14:paraId="4AAC2F59" w14:textId="285E37DD" w:rsidR="00596C70" w:rsidRDefault="00596C70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База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 xml:space="preserve"> данных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системы 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>должна осуществлять ежедневное резервное копирование, чтобы потерянные данные не были старше суток.</w:t>
      </w:r>
    </w:p>
    <w:p w14:paraId="35706777" w14:textId="392BE482" w:rsidR="00596C70" w:rsidRDefault="00596C70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Локальные копии данных на устройствах супервайзеров должны быть защищены от изменений и подмены с проверкой чек-суммы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3EA1B21" w14:textId="12DA3B48" w:rsidR="00596C70" w:rsidRPr="005E624A" w:rsidRDefault="00596C70" w:rsidP="00174619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Производительность</w:t>
      </w:r>
    </w:p>
    <w:p w14:paraId="5920E3CA" w14:textId="3F6F5ABD" w:rsidR="00596C70" w:rsidRDefault="00596C70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 xml:space="preserve">Данные должны загружаться в систему </w:t>
      </w:r>
      <w:r w:rsidR="007A7484">
        <w:rPr>
          <w:rStyle w:val="NoSpacingChar"/>
          <w:rFonts w:ascii="Times New Roman" w:hAnsi="Times New Roman"/>
          <w:noProof w:val="0"/>
          <w:lang w:val="ru-RU"/>
        </w:rPr>
        <w:t>в пределах 5 секунд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однако в случаях с недоступностью системы и последующей работой супервайзера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должно быть реализовано </w:t>
      </w:r>
      <w:r>
        <w:rPr>
          <w:rStyle w:val="NoSpacingChar"/>
          <w:rFonts w:ascii="Times New Roman" w:hAnsi="Times New Roman"/>
          <w:noProof w:val="0"/>
        </w:rPr>
        <w:t>plug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>-</w:t>
      </w:r>
      <w:r>
        <w:rPr>
          <w:rStyle w:val="NoSpacingChar"/>
          <w:rFonts w:ascii="Times New Roman" w:hAnsi="Times New Roman"/>
          <w:noProof w:val="0"/>
        </w:rPr>
        <w:t>and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>-</w:t>
      </w:r>
      <w:r>
        <w:rPr>
          <w:rStyle w:val="NoSpacingChar"/>
          <w:rFonts w:ascii="Times New Roman" w:hAnsi="Times New Roman"/>
          <w:noProof w:val="0"/>
        </w:rPr>
        <w:t>play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решение для сохранения информации</w:t>
      </w:r>
      <w:r w:rsidRPr="00596C70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FC1EDB0" w14:textId="5C3E8AFA" w:rsidR="00596C70" w:rsidRPr="007A7484" w:rsidRDefault="00596C70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 xml:space="preserve">Получение данных и их визуализация должна происходить </w:t>
      </w:r>
      <w:r w:rsidR="007A7484">
        <w:rPr>
          <w:rStyle w:val="NoSpacingChar"/>
          <w:rFonts w:ascii="Times New Roman" w:hAnsi="Times New Roman"/>
          <w:noProof w:val="0"/>
          <w:lang w:val="ru-RU"/>
        </w:rPr>
        <w:t>в течении 3 секунд</w:t>
      </w:r>
      <w:r w:rsidR="006B4733">
        <w:rPr>
          <w:rStyle w:val="NoSpacingChar"/>
          <w:rFonts w:ascii="Times New Roman" w:hAnsi="Times New Roman"/>
          <w:noProof w:val="0"/>
          <w:lang w:val="ru-RU"/>
        </w:rPr>
        <w:t xml:space="preserve"> с использованием высокоскоростной базы данных</w:t>
      </w:r>
      <w:r w:rsidR="007A7484" w:rsidRPr="007A7484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7A7484">
        <w:rPr>
          <w:rStyle w:val="NoSpacingChar"/>
          <w:rFonts w:ascii="Times New Roman" w:hAnsi="Times New Roman"/>
          <w:noProof w:val="0"/>
          <w:lang w:val="ru-RU"/>
        </w:rPr>
        <w:t>а отображение страницы веб-приложение не может превышать 10 секунд</w:t>
      </w:r>
      <w:r w:rsidR="007A7484" w:rsidRPr="007A7484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DD9E884" w14:textId="05C8271A" w:rsidR="00596C70" w:rsidRPr="005E624A" w:rsidRDefault="006B4733" w:rsidP="00174619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Ограничения</w:t>
      </w:r>
    </w:p>
    <w:p w14:paraId="5F2C712E" w14:textId="4B4297E1" w:rsidR="00185B43" w:rsidRDefault="006B4733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Поскольку терминал должен работать на любой операционной системе в зависимости от задач сотрудника</w:t>
      </w:r>
      <w:r w:rsidRPr="006B473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предполагается использование языка </w:t>
      </w:r>
      <w:r>
        <w:rPr>
          <w:rStyle w:val="NoSpacingChar"/>
          <w:rFonts w:ascii="Times New Roman" w:hAnsi="Times New Roman"/>
          <w:noProof w:val="0"/>
        </w:rPr>
        <w:t>Java</w:t>
      </w:r>
      <w:r w:rsidR="00185B43">
        <w:rPr>
          <w:rStyle w:val="NoSpacingChar"/>
          <w:rFonts w:ascii="Times New Roman" w:hAnsi="Times New Roman"/>
          <w:noProof w:val="0"/>
          <w:lang w:val="ru-RU"/>
        </w:rPr>
        <w:t xml:space="preserve"> как удобного инструмента для интерфейса и системного взаимодействия</w:t>
      </w:r>
      <w:r w:rsidR="00185B43" w:rsidRPr="00185B4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4C964EF" w14:textId="0D5F9793" w:rsidR="00185B43" w:rsidRDefault="00185B43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Панель управления в то же время должна быть доступна отовсюду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поэтому её реализация должна целиком помещаться в браузере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74699C7" w14:textId="48702F9A" w:rsidR="00185B43" w:rsidRPr="005E624A" w:rsidRDefault="00185B43" w:rsidP="00174619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Бесплатные компоненты</w:t>
      </w:r>
    </w:p>
    <w:p w14:paraId="12DEF8FF" w14:textId="0562CACD" w:rsidR="00185B43" w:rsidRDefault="00185B43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Рекомендуется максимальное использование бесплатных компонентов на основе открытого кода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как в части </w:t>
      </w:r>
      <w:r>
        <w:rPr>
          <w:rStyle w:val="NoSpacingChar"/>
          <w:rFonts w:ascii="Times New Roman" w:hAnsi="Times New Roman"/>
          <w:noProof w:val="0"/>
        </w:rPr>
        <w:t>Java</w:t>
      </w:r>
      <w:r>
        <w:rPr>
          <w:rStyle w:val="NoSpacingChar"/>
          <w:rFonts w:ascii="Times New Roman" w:hAnsi="Times New Roman"/>
          <w:noProof w:val="0"/>
          <w:lang w:val="ru-RU"/>
        </w:rPr>
        <w:t>-терминала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так и в веб-приложении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A0ABF57" w14:textId="61FAA21E" w:rsidR="00185B43" w:rsidRDefault="00185B43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 xml:space="preserve">Базой данных рекомендуется использовать </w:t>
      </w:r>
      <w:proofErr w:type="spellStart"/>
      <w:r>
        <w:rPr>
          <w:rStyle w:val="NoSpacingChar"/>
          <w:rFonts w:ascii="Times New Roman" w:hAnsi="Times New Roman"/>
          <w:noProof w:val="0"/>
        </w:rPr>
        <w:t>InfluxDB</w:t>
      </w:r>
      <w:proofErr w:type="spellEnd"/>
      <w:r>
        <w:rPr>
          <w:rStyle w:val="NoSpacingChar"/>
          <w:rFonts w:ascii="Times New Roman" w:hAnsi="Times New Roman"/>
          <w:noProof w:val="0"/>
          <w:lang w:val="ru-RU"/>
        </w:rPr>
        <w:t xml:space="preserve"> с её открытым исходным кодом и доступным </w:t>
      </w:r>
      <w:r>
        <w:rPr>
          <w:rStyle w:val="NoSpacingChar"/>
          <w:rFonts w:ascii="Times New Roman" w:hAnsi="Times New Roman"/>
          <w:noProof w:val="0"/>
        </w:rPr>
        <w:t>API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для любой платформы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7976A75" w14:textId="5F82032F" w:rsidR="00185B43" w:rsidRPr="005E624A" w:rsidRDefault="00185B43" w:rsidP="00185B43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Интерфейсы и аппаратные средства</w:t>
      </w:r>
    </w:p>
    <w:p w14:paraId="0AC56AF0" w14:textId="4F56DE05" w:rsidR="00185B43" w:rsidRDefault="00185B43" w:rsidP="00185B4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Основным интерфейсом является дисп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>лей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рабочего устройства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35876C7" w14:textId="25177BB9" w:rsidR="00185B43" w:rsidRPr="00B46FDD" w:rsidRDefault="00185B43" w:rsidP="00185B43">
      <w:pPr>
        <w:rPr>
          <w:rStyle w:val="NoSpacingChar"/>
          <w:rFonts w:ascii="Times New Roman" w:hAnsi="Times New Roman"/>
          <w:noProof w:val="0"/>
          <w:lang w:val="ru-RU"/>
        </w:rPr>
      </w:pPr>
      <w:r w:rsidRPr="00185B43">
        <w:rPr>
          <w:rStyle w:val="NoSpacingChar"/>
          <w:rFonts w:ascii="Times New Roman" w:hAnsi="Times New Roman"/>
          <w:noProof w:val="0"/>
          <w:lang w:val="ru-RU"/>
        </w:rPr>
        <w:t xml:space="preserve">Для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использования средств личной идентификации необходимы устройства записи и считывания информации с </w:t>
      </w:r>
      <w:r>
        <w:rPr>
          <w:rStyle w:val="NoSpacingChar"/>
          <w:rFonts w:ascii="Times New Roman" w:hAnsi="Times New Roman"/>
          <w:noProof w:val="0"/>
        </w:rPr>
        <w:t>RFID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устройств</w:t>
      </w:r>
      <w:r w:rsidRPr="00185B4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4FE65F5C" w14:textId="6D7E3FE7" w:rsidR="00185B43" w:rsidRPr="005E624A" w:rsidRDefault="0034768B" w:rsidP="00174619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Вопросы законодательства</w:t>
      </w:r>
    </w:p>
    <w:p w14:paraId="1F6678E1" w14:textId="32FA3A60" w:rsidR="0034768B" w:rsidRDefault="0034768B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lastRenderedPageBreak/>
        <w:t xml:space="preserve">Так как </w:t>
      </w:r>
      <w:r w:rsidR="00B43592">
        <w:rPr>
          <w:rStyle w:val="NoSpacingChar"/>
          <w:rFonts w:ascii="Times New Roman" w:hAnsi="Times New Roman"/>
          <w:noProof w:val="0"/>
          <w:lang w:val="ru-RU"/>
        </w:rPr>
        <w:t xml:space="preserve">использование </w:t>
      </w:r>
      <w:r>
        <w:rPr>
          <w:rStyle w:val="NoSpacingChar"/>
          <w:rFonts w:ascii="Times New Roman" w:hAnsi="Times New Roman"/>
          <w:noProof w:val="0"/>
          <w:lang w:val="ru-RU"/>
        </w:rPr>
        <w:t>систем</w:t>
      </w:r>
      <w:r w:rsidR="00B43592">
        <w:rPr>
          <w:rStyle w:val="NoSpacingChar"/>
          <w:rFonts w:ascii="Times New Roman" w:hAnsi="Times New Roman"/>
          <w:noProof w:val="0"/>
          <w:lang w:val="ru-RU"/>
        </w:rPr>
        <w:t>ы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учёта тесно связан</w:t>
      </w:r>
      <w:r w:rsidR="00B43592">
        <w:rPr>
          <w:rStyle w:val="NoSpacingChar"/>
          <w:rFonts w:ascii="Times New Roman" w:hAnsi="Times New Roman"/>
          <w:noProof w:val="0"/>
          <w:lang w:val="ru-RU"/>
        </w:rPr>
        <w:t>о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с законом о Защите Персональных Данных</w:t>
      </w:r>
      <w:r w:rsidRPr="0034768B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необходимо составить полное и доскональное пользовательское соглашение с сотрудником</w:t>
      </w:r>
      <w:r w:rsidRPr="0034768B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80B028D" w14:textId="77777777" w:rsidR="005E624A" w:rsidRDefault="005E624A" w:rsidP="00174619">
      <w:pPr>
        <w:rPr>
          <w:rStyle w:val="NoSpacingChar"/>
          <w:rFonts w:ascii="Times New Roman" w:hAnsi="Times New Roman"/>
          <w:noProof w:val="0"/>
          <w:lang w:val="ru-RU"/>
        </w:rPr>
      </w:pPr>
    </w:p>
    <w:p w14:paraId="431D4FC6" w14:textId="621F4ED6" w:rsidR="0034768B" w:rsidRDefault="005E624A" w:rsidP="00174619">
      <w:pPr>
        <w:rPr>
          <w:rStyle w:val="NoSpacingChar"/>
          <w:rFonts w:ascii="Times New Roman" w:hAnsi="Times New Roman"/>
          <w:b/>
          <w:bCs/>
          <w:noProof w:val="0"/>
        </w:rPr>
      </w:pPr>
      <w:proofErr w:type="spellStart"/>
      <w:r>
        <w:rPr>
          <w:rStyle w:val="NoSpacingChar"/>
          <w:rFonts w:ascii="Times New Roman" w:hAnsi="Times New Roman"/>
          <w:b/>
          <w:bCs/>
          <w:noProof w:val="0"/>
        </w:rPr>
        <w:t>Виде</w:t>
      </w: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ние</w:t>
      </w:r>
      <w:proofErr w:type="spellEnd"/>
    </w:p>
    <w:p w14:paraId="6620427A" w14:textId="63E5887C" w:rsidR="005E624A" w:rsidRPr="005E624A" w:rsidRDefault="005E624A" w:rsidP="00174619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Введение</w:t>
      </w:r>
    </w:p>
    <w:p w14:paraId="77B1E558" w14:textId="52DF39C2" w:rsidR="005E624A" w:rsidRDefault="005E624A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 xml:space="preserve">Нам видится защищённое приложение учёта рабочего времени (система </w:t>
      </w:r>
      <w:r>
        <w:rPr>
          <w:rStyle w:val="NoSpacingChar"/>
          <w:rFonts w:ascii="Times New Roman" w:hAnsi="Times New Roman"/>
          <w:noProof w:val="0"/>
        </w:rPr>
        <w:t>PanOpti</w:t>
      </w:r>
      <w:r w:rsidRPr="005E624A">
        <w:rPr>
          <w:rStyle w:val="NoSpacingChar"/>
          <w:rFonts w:ascii="Times New Roman" w:hAnsi="Times New Roman"/>
          <w:noProof w:val="0"/>
          <w:lang w:val="ru-RU"/>
        </w:rPr>
        <w:t xml:space="preserve">), </w:t>
      </w:r>
      <w:r>
        <w:rPr>
          <w:rStyle w:val="NoSpacingChar"/>
          <w:rFonts w:ascii="Times New Roman" w:hAnsi="Times New Roman"/>
          <w:noProof w:val="0"/>
          <w:lang w:val="ru-RU"/>
        </w:rPr>
        <w:t>позволяющее записывать достоверную информацию о часах работы сотрудников</w:t>
      </w:r>
      <w:r w:rsidRPr="005E624A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а также анализировать и визуализировать её в виде обширных журналов и диаграмм</w:t>
      </w:r>
      <w:r w:rsidRPr="005E624A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тем самым обеспечивая безопасность как компании</w:t>
      </w:r>
      <w:r w:rsidRPr="005E624A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так и</w:t>
      </w:r>
      <w:r w:rsidRPr="005E624A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самих </w:t>
      </w:r>
      <w:r w:rsidRPr="005E624A">
        <w:rPr>
          <w:rStyle w:val="NoSpacingChar"/>
          <w:rFonts w:ascii="Times New Roman" w:hAnsi="Times New Roman"/>
          <w:noProof w:val="0"/>
          <w:lang w:val="ru-RU"/>
        </w:rPr>
        <w:t>сотрудников.</w:t>
      </w:r>
    </w:p>
    <w:p w14:paraId="654594D8" w14:textId="77777777" w:rsidR="00DE08DA" w:rsidRDefault="00DE08DA" w:rsidP="00174619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Позиционирование</w:t>
      </w:r>
    </w:p>
    <w:p w14:paraId="5759A216" w14:textId="7D4205B1" w:rsidR="005E624A" w:rsidRDefault="00DE08DA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Доступные сегодня программные продукты для учёта времени не обеспечивают достаточный уровень защиты и уверенности сотрудника</w:t>
      </w:r>
      <w:r w:rsidRPr="00DE08DA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>
        <w:rPr>
          <w:rStyle w:val="NoSpacingChar"/>
          <w:rFonts w:ascii="Times New Roman" w:hAnsi="Times New Roman"/>
          <w:noProof w:val="0"/>
          <w:lang w:val="ru-RU"/>
        </w:rPr>
        <w:t>Большинство из них представляет по своей сути шпионское ПО</w:t>
      </w:r>
      <w:r w:rsidRPr="00DE08DA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которое следит за каждым шагом</w:t>
      </w:r>
      <w:r w:rsidRPr="00DE08DA">
        <w:rPr>
          <w:rStyle w:val="NoSpacingChar"/>
          <w:rFonts w:ascii="Times New Roman" w:hAnsi="Times New Roman"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 Несмотря на корпоративную выгоду</w:t>
      </w:r>
      <w:r w:rsidRPr="00DE08DA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это категорически подрывает доверие сотрудников к организации и ставит их в некомфортное положение</w:t>
      </w:r>
      <w:r w:rsidRPr="00DE08DA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что влияет на их продуктивность и заинтересованность в работе</w:t>
      </w:r>
      <w:r w:rsidRPr="00DE08DA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8E15687" w14:textId="19865053" w:rsidR="00DE08DA" w:rsidRDefault="00DE08DA" w:rsidP="00174619">
      <w:pPr>
        <w:rPr>
          <w:rStyle w:val="NoSpacingChar"/>
          <w:rFonts w:ascii="Times New Roman" w:hAnsi="Times New Roman"/>
          <w:noProof w:val="0"/>
          <w:lang w:val="ru-RU"/>
        </w:rPr>
      </w:pPr>
      <w:r w:rsidRPr="00BE5AF5">
        <w:rPr>
          <w:rStyle w:val="NoSpacingChar"/>
          <w:rFonts w:ascii="Times New Roman" w:hAnsi="Times New Roman"/>
          <w:noProof w:val="0"/>
          <w:lang w:val="ru-RU"/>
        </w:rPr>
        <w:t>Пробл</w:t>
      </w:r>
      <w:r>
        <w:rPr>
          <w:rStyle w:val="NoSpacingChar"/>
          <w:rFonts w:ascii="Times New Roman" w:hAnsi="Times New Roman"/>
          <w:noProof w:val="0"/>
          <w:lang w:val="ru-RU"/>
        </w:rPr>
        <w:t xml:space="preserve">ема 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>традиционных средств слежения заключается в скрытом сборе информации о сотрудниках</w:t>
      </w:r>
      <w:r w:rsidR="00BE5AF5" w:rsidRPr="00BE5A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>Это приводит к развитию паранойи и бреда преследования в современном мире</w:t>
      </w:r>
      <w:r w:rsidR="00BE5AF5" w:rsidRPr="00BE5AF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>когда пользователь знает</w:t>
      </w:r>
      <w:r w:rsidR="00BE5AF5" w:rsidRPr="00BE5AF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>что каждые его шаг отслеживается</w:t>
      </w:r>
      <w:r w:rsidR="00BE5AF5" w:rsidRPr="00BE5A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>Организации страдают от многочисленных обвинений от штата работников и прочих заинтересованных лиц</w:t>
      </w:r>
      <w:r w:rsidR="00BE5AF5" w:rsidRPr="00BE5AF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>что уничтожает корпоративную обстановку</w:t>
      </w:r>
      <w:r w:rsidR="00BE5AF5" w:rsidRPr="00BE5AF5">
        <w:rPr>
          <w:rStyle w:val="NoSpacingChar"/>
          <w:rFonts w:ascii="Times New Roman" w:hAnsi="Times New Roman"/>
          <w:noProof w:val="0"/>
          <w:lang w:val="ru-RU"/>
        </w:rPr>
        <w:t xml:space="preserve">. 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>Именно отсутствие чувства выбора и владения ситуацией в текущих сервисах по учёту рабочего времени вызывает черед</w:t>
      </w:r>
      <w:r w:rsidR="003C618B">
        <w:rPr>
          <w:rStyle w:val="NoSpacingChar"/>
          <w:rFonts w:ascii="Times New Roman" w:hAnsi="Times New Roman"/>
          <w:noProof w:val="0"/>
          <w:lang w:val="ru-RU"/>
        </w:rPr>
        <w:t>у</w:t>
      </w:r>
      <w:r w:rsidR="00BE5AF5">
        <w:rPr>
          <w:rStyle w:val="NoSpacingChar"/>
          <w:rFonts w:ascii="Times New Roman" w:hAnsi="Times New Roman"/>
          <w:noProof w:val="0"/>
          <w:lang w:val="ru-RU"/>
        </w:rPr>
        <w:t xml:space="preserve"> связанных проблем</w:t>
      </w:r>
      <w:r w:rsidR="00BE5AF5" w:rsidRPr="00BE5AF5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263F1B67" w14:textId="2613DB05" w:rsidR="00BE5AF5" w:rsidRPr="00B46FDD" w:rsidRDefault="00BE5AF5" w:rsidP="00174619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 xml:space="preserve">Система </w:t>
      </w:r>
      <w:r>
        <w:rPr>
          <w:rStyle w:val="NoSpacingChar"/>
          <w:rFonts w:ascii="Times New Roman" w:hAnsi="Times New Roman"/>
          <w:noProof w:val="0"/>
        </w:rPr>
        <w:t>PanOpti</w:t>
      </w:r>
      <w:r w:rsidRPr="00BE5AF5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предназначена для организаций</w:t>
      </w:r>
      <w:r w:rsidRPr="00BE5AF5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которые ценят конфиденциальность в мире слежения и больших данных. Оно позволяет передать контроль рабочим временем самим сотрудникам и сохранить доверие</w:t>
      </w:r>
      <w:r w:rsidR="00B46FDD" w:rsidRPr="00B46FDD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02A6950" w14:textId="776E62D2" w:rsidR="00596C70" w:rsidRDefault="00BE5AF5" w:rsidP="00174619">
      <w:pP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i/>
          <w:iCs/>
          <w:noProof w:val="0"/>
          <w:lang w:val="ru-RU"/>
        </w:rPr>
        <w:t>Заинтересованные лица</w:t>
      </w:r>
    </w:p>
    <w:p w14:paraId="1AEFC421" w14:textId="05F9CA2E" w:rsidR="00A24D7B" w:rsidRPr="002418B3" w:rsidRDefault="00A24D7B" w:rsidP="00A24D7B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i/>
          <w:iCs/>
          <w:noProof w:val="0"/>
          <w:lang w:val="ru-RU"/>
        </w:rPr>
        <w:t>Организация.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 Использует учёт времени, которое тратят сотрудники на использование персонального компьютера, чтобы достоверно рассчитывать зарплату и премиальные. Не хо</w:t>
      </w:r>
      <w:r w:rsidR="004B3DCB">
        <w:rPr>
          <w:rStyle w:val="NoSpacingChar"/>
          <w:rFonts w:ascii="Times New Roman" w:hAnsi="Times New Roman"/>
          <w:noProof w:val="0"/>
          <w:lang w:val="ru-RU"/>
        </w:rPr>
        <w:t>че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>т терять ресурсы.</w:t>
      </w:r>
    </w:p>
    <w:p w14:paraId="7B43F15D" w14:textId="77777777" w:rsidR="00A24D7B" w:rsidRDefault="00A24D7B" w:rsidP="00A24D7B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i/>
          <w:iCs/>
          <w:noProof w:val="0"/>
          <w:lang w:val="ru-RU"/>
        </w:rPr>
        <w:t>Сотрудник.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 Хочет, чтобы у его деятельности был задокументированный журнал, который позволил бы ему продемонстрировать свою работу в определённые моменты времени, например для получения сверхурочных.</w:t>
      </w:r>
    </w:p>
    <w:p w14:paraId="788F72A5" w14:textId="77777777" w:rsidR="00A24D7B" w:rsidRPr="002418B3" w:rsidRDefault="00A24D7B" w:rsidP="00A24D7B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>Супервайзер</w:t>
      </w:r>
      <w:r w:rsidRPr="006F1917">
        <w:rPr>
          <w:rStyle w:val="NoSpacingChar"/>
          <w:rFonts w:ascii="Times New Roman" w:hAnsi="Times New Roman"/>
          <w:i/>
          <w:iCs/>
          <w:noProof w:val="0"/>
          <w:lang w:val="ru-RU"/>
        </w:rPr>
        <w:t>.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Хочет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чтобы система работала отлаженно и любую проблему взаимодействия с системой можно было решить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в максимально кратчайшие сроки</w:t>
      </w:r>
      <w:r w:rsidRPr="006F1917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2E1AF17" w14:textId="7C101991" w:rsidR="00A24D7B" w:rsidRDefault="00A24D7B" w:rsidP="00A24D7B">
      <w:pPr>
        <w:pStyle w:val="ListParagraph"/>
        <w:numPr>
          <w:ilvl w:val="0"/>
          <w:numId w:val="9"/>
        </w:numPr>
        <w:rPr>
          <w:rStyle w:val="NoSpacingChar"/>
          <w:rFonts w:ascii="Times New Roman" w:hAnsi="Times New Roman"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i/>
          <w:iCs/>
          <w:noProof w:val="0"/>
          <w:lang w:val="ru-RU"/>
        </w:rPr>
        <w:lastRenderedPageBreak/>
        <w:t>Служба охраны.</w:t>
      </w:r>
      <w:r w:rsidRPr="002418B3">
        <w:rPr>
          <w:rStyle w:val="NoSpacingChar"/>
          <w:rFonts w:ascii="Times New Roman" w:hAnsi="Times New Roman"/>
          <w:noProof w:val="0"/>
          <w:lang w:val="ru-RU"/>
        </w:rPr>
        <w:t xml:space="preserve"> Хочет, чтобы была возможность узнать точное время нахождения сотрудников на рабочих местах из соображений безопасности.</w:t>
      </w:r>
    </w:p>
    <w:p w14:paraId="10B1C5B1" w14:textId="1BB2CC14" w:rsidR="004F001C" w:rsidRPr="004F001C" w:rsidRDefault="004F001C" w:rsidP="004F001C">
      <w:pPr>
        <w:rPr>
          <w:rStyle w:val="NoSpacingChar"/>
          <w:rFonts w:ascii="Times New Roman" w:hAnsi="Times New Roman"/>
          <w:i/>
          <w:iCs/>
          <w:noProof w:val="0"/>
          <w:lang w:val="ru-RU"/>
        </w:rPr>
      </w:pP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>Основные задачи высокого уровня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3118"/>
        <w:gridCol w:w="2829"/>
      </w:tblGrid>
      <w:tr w:rsidR="004F001C" w14:paraId="32F31357" w14:textId="77777777" w:rsidTr="006628F3">
        <w:trPr>
          <w:trHeight w:val="1036"/>
        </w:trPr>
        <w:tc>
          <w:tcPr>
            <w:tcW w:w="2122" w:type="dxa"/>
            <w:vAlign w:val="center"/>
          </w:tcPr>
          <w:p w14:paraId="587E8D27" w14:textId="22B3E2B3" w:rsidR="004F001C" w:rsidRPr="004F001C" w:rsidRDefault="004F001C" w:rsidP="004F001C">
            <w:pPr>
              <w:spacing w:after="0"/>
              <w:jc w:val="left"/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  <w:t>Цель высокого уровня</w:t>
            </w:r>
          </w:p>
        </w:tc>
        <w:tc>
          <w:tcPr>
            <w:tcW w:w="1559" w:type="dxa"/>
            <w:vAlign w:val="center"/>
          </w:tcPr>
          <w:p w14:paraId="09FA08D5" w14:textId="7A8698FC" w:rsidR="004F001C" w:rsidRPr="004F001C" w:rsidRDefault="004F001C" w:rsidP="004F001C">
            <w:pPr>
              <w:spacing w:after="0"/>
              <w:jc w:val="left"/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  <w:t>Приоритет</w:t>
            </w:r>
          </w:p>
        </w:tc>
        <w:tc>
          <w:tcPr>
            <w:tcW w:w="3118" w:type="dxa"/>
            <w:vAlign w:val="center"/>
          </w:tcPr>
          <w:p w14:paraId="583189ED" w14:textId="68846BBD" w:rsidR="004F001C" w:rsidRPr="004F001C" w:rsidRDefault="004F001C" w:rsidP="004F001C">
            <w:pPr>
              <w:spacing w:after="0"/>
              <w:jc w:val="left"/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  <w:t>Проблемы и замечания</w:t>
            </w:r>
          </w:p>
        </w:tc>
        <w:tc>
          <w:tcPr>
            <w:tcW w:w="2829" w:type="dxa"/>
            <w:vAlign w:val="center"/>
          </w:tcPr>
          <w:p w14:paraId="7F852BED" w14:textId="017CB2B2" w:rsidR="004F001C" w:rsidRPr="004F001C" w:rsidRDefault="004F001C" w:rsidP="004F001C">
            <w:pPr>
              <w:spacing w:after="0"/>
              <w:jc w:val="left"/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  <w:t>Текущие решения</w:t>
            </w:r>
          </w:p>
        </w:tc>
      </w:tr>
      <w:tr w:rsidR="004F001C" w14:paraId="71E512D3" w14:textId="77777777" w:rsidTr="006628F3">
        <w:tc>
          <w:tcPr>
            <w:tcW w:w="2122" w:type="dxa"/>
          </w:tcPr>
          <w:p w14:paraId="3239CE58" w14:textId="72314A7E" w:rsidR="004F001C" w:rsidRPr="004F001C" w:rsidRDefault="004F001C" w:rsidP="004F001C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Защищённая передача информации о посещении в систему</w:t>
            </w:r>
          </w:p>
        </w:tc>
        <w:tc>
          <w:tcPr>
            <w:tcW w:w="1559" w:type="dxa"/>
          </w:tcPr>
          <w:p w14:paraId="6EADC25C" w14:textId="123AF008" w:rsidR="004F001C" w:rsidRPr="004F001C" w:rsidRDefault="004F001C" w:rsidP="006628F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Высокий</w:t>
            </w:r>
          </w:p>
        </w:tc>
        <w:tc>
          <w:tcPr>
            <w:tcW w:w="3118" w:type="dxa"/>
          </w:tcPr>
          <w:p w14:paraId="2689CA0F" w14:textId="77777777" w:rsidR="004F001C" w:rsidRDefault="004F001C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Данные могут быть подменены на любом участке передачи</w:t>
            </w:r>
            <w:r w:rsidRPr="004F001C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.</w:t>
            </w:r>
          </w:p>
          <w:p w14:paraId="5FD813F5" w14:textId="77777777" w:rsidR="004F001C" w:rsidRDefault="004F001C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Нужно проверять время с глобального сервера</w:t>
            </w:r>
            <w:r w:rsidRPr="004F001C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.</w:t>
            </w:r>
          </w:p>
          <w:p w14:paraId="1B062CB3" w14:textId="45DBCBF4" w:rsidR="004F001C" w:rsidRPr="006628F3" w:rsidRDefault="006628F3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При передаче супервайзеру необходимо проверять чек-сумму</w:t>
            </w:r>
            <w:r w:rsidRPr="006628F3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.</w:t>
            </w:r>
          </w:p>
        </w:tc>
        <w:tc>
          <w:tcPr>
            <w:tcW w:w="2829" w:type="dxa"/>
          </w:tcPr>
          <w:p w14:paraId="56ED8A72" w14:textId="76CAE1CD" w:rsidR="004F001C" w:rsidRPr="006628F3" w:rsidRDefault="006628F3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 w:rsidRPr="006628F3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Те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кущие решения собирают чрезмерно много информации</w:t>
            </w:r>
            <w:r w:rsidRPr="006628F3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поэтому контроль информации усилен</w:t>
            </w:r>
            <w:r w:rsidRPr="006628F3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однако это не позволяет удостовериться в локальной сохранности данных</w:t>
            </w:r>
            <w:r w:rsidRPr="006628F3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.</w:t>
            </w:r>
          </w:p>
        </w:tc>
      </w:tr>
      <w:tr w:rsidR="00E031E9" w14:paraId="7385CA12" w14:textId="77777777" w:rsidTr="006628F3">
        <w:tc>
          <w:tcPr>
            <w:tcW w:w="2122" w:type="dxa"/>
          </w:tcPr>
          <w:p w14:paraId="73DAE897" w14:textId="71196DE4" w:rsidR="00E031E9" w:rsidRPr="00E031E9" w:rsidRDefault="00E031E9" w:rsidP="004F001C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росмотр статистики в дашборде</w:t>
            </w:r>
          </w:p>
        </w:tc>
        <w:tc>
          <w:tcPr>
            <w:tcW w:w="1559" w:type="dxa"/>
          </w:tcPr>
          <w:p w14:paraId="3019D368" w14:textId="1FBE2784" w:rsidR="00E031E9" w:rsidRPr="004F001C" w:rsidRDefault="00E031E9" w:rsidP="006628F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Высокий</w:t>
            </w:r>
          </w:p>
        </w:tc>
        <w:tc>
          <w:tcPr>
            <w:tcW w:w="3118" w:type="dxa"/>
          </w:tcPr>
          <w:p w14:paraId="46B7FCAF" w14:textId="77777777" w:rsidR="00E031E9" w:rsidRDefault="00C60588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Скорость загрузки может быть достаточно долгой</w:t>
            </w:r>
            <w:r w:rsidRPr="00C6058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.</w:t>
            </w:r>
          </w:p>
          <w:p w14:paraId="469CEAA4" w14:textId="77777777" w:rsidR="00C60588" w:rsidRDefault="00C60588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Необходимо выбрать процесс визуализации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.</w:t>
            </w:r>
          </w:p>
          <w:p w14:paraId="69CFFBA5" w14:textId="54226581" w:rsidR="00C60588" w:rsidRPr="00C60588" w:rsidRDefault="00C60588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</w:p>
        </w:tc>
        <w:tc>
          <w:tcPr>
            <w:tcW w:w="2829" w:type="dxa"/>
          </w:tcPr>
          <w:p w14:paraId="6AF5D1FD" w14:textId="5B20CE90" w:rsidR="00E031E9" w:rsidRPr="00576CFA" w:rsidRDefault="00576CFA" w:rsidP="004F001C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В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 xml:space="preserve"> основном созданы на базе 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</w:rPr>
              <w:t>Excel</w:t>
            </w:r>
            <w:r w:rsidRPr="00576CFA"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-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таблиц</w:t>
            </w:r>
            <w:r w:rsidRPr="00576CFA"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что не удобно для качетсвенной визуализации</w:t>
            </w:r>
            <w:r w:rsidRPr="00576CFA"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.</w:t>
            </w:r>
          </w:p>
        </w:tc>
      </w:tr>
    </w:tbl>
    <w:p w14:paraId="3C261BC5" w14:textId="73AFDC7B" w:rsidR="00A24D7B" w:rsidRDefault="00A24D7B" w:rsidP="006628F3">
      <w:pPr>
        <w:rPr>
          <w:rStyle w:val="NoSpacingChar"/>
          <w:rFonts w:ascii="Times New Roman" w:hAnsi="Times New Roman"/>
          <w:i/>
          <w:iCs/>
          <w:noProof w:val="0"/>
          <w:lang w:val="ru-RU"/>
        </w:rPr>
      </w:pPr>
    </w:p>
    <w:p w14:paraId="3CAA471B" w14:textId="3F41447E" w:rsidR="006628F3" w:rsidRDefault="006628F3" w:rsidP="006628F3">
      <w:pPr>
        <w:rPr>
          <w:rStyle w:val="NoSpacingChar"/>
          <w:rFonts w:ascii="Times New Roman" w:hAnsi="Times New Roman"/>
          <w:i/>
          <w:iCs/>
          <w:noProof w:val="0"/>
        </w:rPr>
      </w:pPr>
      <w:proofErr w:type="spellStart"/>
      <w:r>
        <w:rPr>
          <w:rStyle w:val="NoSpacingChar"/>
          <w:rFonts w:ascii="Times New Roman" w:hAnsi="Times New Roman"/>
          <w:i/>
          <w:iCs/>
          <w:noProof w:val="0"/>
        </w:rPr>
        <w:t>Зада</w:t>
      </w: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>чи</w:t>
      </w:r>
      <w:proofErr w:type="spellEnd"/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 xml:space="preserve"> уровня пользователя</w:t>
      </w:r>
    </w:p>
    <w:p w14:paraId="45ED5C95" w14:textId="2744FA2D" w:rsidR="006628F3" w:rsidRDefault="006628F3" w:rsidP="006628F3">
      <w:pPr>
        <w:rPr>
          <w:rStyle w:val="NoSpacingChar"/>
          <w:rFonts w:ascii="Times New Roman" w:hAnsi="Times New Roman"/>
          <w:noProof w:val="0"/>
          <w:lang w:val="ru-RU"/>
        </w:rPr>
      </w:pPr>
      <w:r w:rsidRPr="006628F3">
        <w:rPr>
          <w:rStyle w:val="NoSpacingChar"/>
          <w:rFonts w:ascii="Times New Roman" w:hAnsi="Times New Roman"/>
          <w:noProof w:val="0"/>
          <w:lang w:val="ru-RU"/>
        </w:rPr>
        <w:t>Поль</w:t>
      </w:r>
      <w:r>
        <w:rPr>
          <w:rStyle w:val="NoSpacingChar"/>
          <w:rFonts w:ascii="Times New Roman" w:hAnsi="Times New Roman"/>
          <w:noProof w:val="0"/>
          <w:lang w:val="ru-RU"/>
        </w:rPr>
        <w:t>зователи используют данную систему в таких целях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C3E6671" w14:textId="15FD4FE8" w:rsidR="006628F3" w:rsidRDefault="006628F3" w:rsidP="006628F3">
      <w:pPr>
        <w:pStyle w:val="ListParagraph"/>
        <w:numPr>
          <w:ilvl w:val="0"/>
          <w:numId w:val="22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>Органи</w:t>
      </w:r>
      <w:r w:rsidR="00E031E9">
        <w:rPr>
          <w:rStyle w:val="NoSpacingChar"/>
          <w:rFonts w:ascii="Times New Roman" w:hAnsi="Times New Roman"/>
          <w:i/>
          <w:iCs/>
          <w:noProof w:val="0"/>
          <w:lang w:val="ru-RU"/>
        </w:rPr>
        <w:t>з</w:t>
      </w: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>ация</w:t>
      </w:r>
      <w:r>
        <w:rPr>
          <w:rStyle w:val="NoSpacingChar"/>
          <w:rFonts w:ascii="Times New Roman" w:hAnsi="Times New Roman"/>
          <w:i/>
          <w:iCs/>
          <w:noProof w:val="0"/>
        </w:rPr>
        <w:t>.</w:t>
      </w:r>
      <w:r w:rsidRPr="006628F3">
        <w:rPr>
          <w:rStyle w:val="NoSpacingChar"/>
          <w:rFonts w:ascii="Times New Roman" w:hAnsi="Times New Roman"/>
          <w:i/>
          <w:iCs/>
          <w:noProof w:val="0"/>
          <w:lang w:val="ru-RU"/>
        </w:rPr>
        <w:t xml:space="preserve"> 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>Просма</w:t>
      </w:r>
      <w:r>
        <w:rPr>
          <w:rStyle w:val="NoSpacingChar"/>
          <w:rFonts w:ascii="Times New Roman" w:hAnsi="Times New Roman"/>
          <w:noProof w:val="0"/>
          <w:lang w:val="ru-RU"/>
        </w:rPr>
        <w:t>тривает статистику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исследует показатели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формирует отчёты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1A00BB6C" w14:textId="47CFBD6F" w:rsidR="006628F3" w:rsidRPr="006628F3" w:rsidRDefault="006628F3" w:rsidP="006628F3">
      <w:pPr>
        <w:pStyle w:val="ListParagraph"/>
        <w:numPr>
          <w:ilvl w:val="0"/>
          <w:numId w:val="22"/>
        </w:numPr>
        <w:rPr>
          <w:rStyle w:val="NoSpacingChar"/>
          <w:rFonts w:ascii="Times New Roman" w:hAnsi="Times New Roman"/>
          <w:i/>
          <w:iCs/>
          <w:noProof w:val="0"/>
          <w:lang w:val="ru-RU"/>
        </w:rPr>
      </w:pPr>
      <w:r w:rsidRPr="006628F3">
        <w:rPr>
          <w:rStyle w:val="NoSpacingChar"/>
          <w:rFonts w:ascii="Times New Roman" w:hAnsi="Times New Roman"/>
          <w:i/>
          <w:iCs/>
          <w:noProof w:val="0"/>
          <w:lang w:val="ru-RU"/>
        </w:rPr>
        <w:t xml:space="preserve">Сотрудник. </w:t>
      </w:r>
      <w:r>
        <w:rPr>
          <w:rStyle w:val="NoSpacingChar"/>
          <w:rFonts w:ascii="Times New Roman" w:hAnsi="Times New Roman"/>
          <w:noProof w:val="0"/>
          <w:lang w:val="ru-RU"/>
        </w:rPr>
        <w:t>Обозначает интервалы времени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просматривает статистику у своей работе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создаёт информацию для системы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7A337D3" w14:textId="1A8F6295" w:rsidR="006628F3" w:rsidRPr="006628F3" w:rsidRDefault="006628F3" w:rsidP="006628F3">
      <w:pPr>
        <w:pStyle w:val="ListParagraph"/>
        <w:numPr>
          <w:ilvl w:val="0"/>
          <w:numId w:val="22"/>
        </w:numPr>
        <w:rPr>
          <w:rStyle w:val="NoSpacingChar"/>
          <w:rFonts w:ascii="Times New Roman" w:hAnsi="Times New Roman"/>
          <w:i/>
          <w:iCs/>
          <w:noProof w:val="0"/>
          <w:lang w:val="ru-RU"/>
        </w:rPr>
      </w:pP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>Супервайзер</w:t>
      </w:r>
      <w:r w:rsidRPr="006F1917">
        <w:rPr>
          <w:rStyle w:val="NoSpacingChar"/>
          <w:rFonts w:ascii="Times New Roman" w:hAnsi="Times New Roman"/>
          <w:i/>
          <w:iCs/>
          <w:noProof w:val="0"/>
          <w:lang w:val="ru-RU"/>
        </w:rPr>
        <w:t>.</w:t>
      </w:r>
      <w:r w:rsidRPr="006628F3">
        <w:rPr>
          <w:rStyle w:val="NoSpacingChar"/>
          <w:rFonts w:ascii="Times New Roman" w:hAnsi="Times New Roman"/>
          <w:i/>
          <w:iCs/>
          <w:noProof w:val="0"/>
          <w:lang w:val="ru-RU"/>
        </w:rPr>
        <w:t xml:space="preserve"> 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 xml:space="preserve">Следит </w:t>
      </w:r>
      <w:r>
        <w:rPr>
          <w:rStyle w:val="NoSpacingChar"/>
          <w:rFonts w:ascii="Times New Roman" w:hAnsi="Times New Roman"/>
          <w:noProof w:val="0"/>
          <w:lang w:val="ru-RU"/>
        </w:rPr>
        <w:t>за работоспособностью системы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создаёт локальные резервные копии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>
        <w:rPr>
          <w:rStyle w:val="NoSpacingChar"/>
          <w:rFonts w:ascii="Times New Roman" w:hAnsi="Times New Roman"/>
          <w:noProof w:val="0"/>
          <w:lang w:val="ru-RU"/>
        </w:rPr>
        <w:t>добавляет сотрудников</w:t>
      </w:r>
      <w:r w:rsidR="00F73C5D" w:rsidRPr="00F73C5D">
        <w:rPr>
          <w:rStyle w:val="NoSpacingChar"/>
          <w:rFonts w:ascii="Times New Roman" w:hAnsi="Times New Roman"/>
          <w:noProof w:val="0"/>
          <w:lang w:val="ru-RU"/>
        </w:rPr>
        <w:t xml:space="preserve">, </w:t>
      </w:r>
      <w:r w:rsidR="00F73C5D">
        <w:rPr>
          <w:rStyle w:val="NoSpacingChar"/>
          <w:rFonts w:ascii="Times New Roman" w:hAnsi="Times New Roman"/>
          <w:noProof w:val="0"/>
          <w:lang w:val="ru-RU"/>
        </w:rPr>
        <w:t>изменяет параметры</w:t>
      </w:r>
      <w:r w:rsidR="00F73C5D" w:rsidRPr="00F73C5D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6A4FB0D" w14:textId="3F8B0507" w:rsidR="006628F3" w:rsidRPr="006628F3" w:rsidRDefault="006628F3" w:rsidP="006628F3">
      <w:pPr>
        <w:pStyle w:val="ListParagraph"/>
        <w:numPr>
          <w:ilvl w:val="0"/>
          <w:numId w:val="22"/>
        </w:numPr>
        <w:rPr>
          <w:rStyle w:val="NoSpacingChar"/>
          <w:rFonts w:ascii="Times New Roman" w:hAnsi="Times New Roman"/>
          <w:i/>
          <w:iCs/>
          <w:noProof w:val="0"/>
          <w:lang w:val="ru-RU"/>
        </w:rPr>
      </w:pPr>
      <w:r w:rsidRPr="002418B3">
        <w:rPr>
          <w:rStyle w:val="NoSpacingChar"/>
          <w:rFonts w:ascii="Times New Roman" w:hAnsi="Times New Roman"/>
          <w:i/>
          <w:iCs/>
          <w:noProof w:val="0"/>
          <w:lang w:val="ru-RU"/>
        </w:rPr>
        <w:t>Служба охраны</w:t>
      </w:r>
      <w:r w:rsidRPr="006628F3">
        <w:rPr>
          <w:rStyle w:val="NoSpacingChar"/>
          <w:rFonts w:ascii="Times New Roman" w:hAnsi="Times New Roman"/>
          <w:i/>
          <w:iCs/>
          <w:noProof w:val="0"/>
          <w:lang w:val="ru-RU"/>
        </w:rPr>
        <w:t>.</w:t>
      </w:r>
      <w:r>
        <w:rPr>
          <w:rStyle w:val="NoSpacingChar"/>
          <w:rFonts w:ascii="Times New Roman" w:hAnsi="Times New Roman"/>
          <w:i/>
          <w:iCs/>
          <w:noProof w:val="0"/>
          <w:lang w:val="ru-RU"/>
        </w:rPr>
        <w:t xml:space="preserve"> </w:t>
      </w:r>
      <w:r>
        <w:rPr>
          <w:rStyle w:val="NoSpacingChar"/>
          <w:rFonts w:ascii="Times New Roman" w:hAnsi="Times New Roman"/>
          <w:noProof w:val="0"/>
          <w:lang w:val="ru-RU"/>
        </w:rPr>
        <w:t>Просматривает журнал посещений</w:t>
      </w:r>
      <w:r w:rsidRPr="006628F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534CAC71" w14:textId="26A02F87" w:rsidR="006628F3" w:rsidRDefault="006628F3" w:rsidP="006628F3">
      <w:pPr>
        <w:rPr>
          <w:b/>
          <w:bCs/>
          <w:i/>
          <w:iCs/>
        </w:rPr>
      </w:pPr>
      <w:r>
        <w:rPr>
          <w:b/>
          <w:bCs/>
          <w:i/>
          <w:iCs/>
        </w:rPr>
        <w:t>Обзор</w:t>
      </w:r>
    </w:p>
    <w:p w14:paraId="6A4C0770" w14:textId="0FD97A4C" w:rsidR="006628F3" w:rsidRDefault="006628F3" w:rsidP="006628F3">
      <w:pPr>
        <w:rPr>
          <w:i/>
          <w:iCs/>
        </w:rPr>
      </w:pPr>
      <w:r>
        <w:rPr>
          <w:i/>
          <w:iCs/>
        </w:rPr>
        <w:t>Перспективы продукта</w:t>
      </w:r>
    </w:p>
    <w:p w14:paraId="25357261" w14:textId="33A4E7D0" w:rsidR="006628F3" w:rsidRDefault="006628F3" w:rsidP="006628F3">
      <w:r>
        <w:t xml:space="preserve">Система учёта рабочего времени </w:t>
      </w:r>
      <w:r>
        <w:rPr>
          <w:lang w:val="en-US"/>
        </w:rPr>
        <w:t>PanOpti</w:t>
      </w:r>
      <w:r w:rsidRPr="006628F3">
        <w:t xml:space="preserve"> </w:t>
      </w:r>
      <w:r>
        <w:t>будет использоваться в организациях с большим штатом сотрудников</w:t>
      </w:r>
      <w:r w:rsidRPr="006628F3">
        <w:t xml:space="preserve">, </w:t>
      </w:r>
      <w:r>
        <w:t>использующих корпоративные устройства</w:t>
      </w:r>
      <w:r w:rsidRPr="006628F3">
        <w:t>.</w:t>
      </w:r>
    </w:p>
    <w:p w14:paraId="585DDB92" w14:textId="4BC6BEFA" w:rsidR="00767693" w:rsidRDefault="00767693" w:rsidP="006628F3">
      <w:pPr>
        <w:rPr>
          <w:b/>
          <w:bCs/>
          <w:i/>
          <w:iCs/>
        </w:rPr>
      </w:pPr>
      <w:r>
        <w:rPr>
          <w:b/>
          <w:bCs/>
          <w:i/>
          <w:iCs/>
        </w:rPr>
        <w:t>Основные свойства системы</w:t>
      </w:r>
    </w:p>
    <w:p w14:paraId="22996B1E" w14:textId="14948635" w:rsidR="00767693" w:rsidRPr="00767693" w:rsidRDefault="00767693" w:rsidP="00767693">
      <w:pPr>
        <w:pStyle w:val="ListParagraph"/>
        <w:numPr>
          <w:ilvl w:val="0"/>
          <w:numId w:val="23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Физическая идентификация сотрудника</w:t>
      </w:r>
      <w:r>
        <w:rPr>
          <w:rStyle w:val="NoSpacingChar"/>
          <w:rFonts w:ascii="Times New Roman" w:hAnsi="Times New Roman"/>
          <w:noProof w:val="0"/>
        </w:rPr>
        <w:t>.</w:t>
      </w:r>
    </w:p>
    <w:p w14:paraId="20ED610B" w14:textId="65C5C35B" w:rsidR="00767693" w:rsidRDefault="00767693" w:rsidP="00767693">
      <w:pPr>
        <w:pStyle w:val="ListParagraph"/>
        <w:numPr>
          <w:ilvl w:val="0"/>
          <w:numId w:val="23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Защищённая запись временных отметок рабочего дня</w:t>
      </w:r>
      <w:r w:rsidRPr="0076769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EE458EA" w14:textId="6EEEFC93" w:rsidR="00767693" w:rsidRDefault="00767693" w:rsidP="00767693">
      <w:pPr>
        <w:pStyle w:val="ListParagraph"/>
        <w:numPr>
          <w:ilvl w:val="0"/>
          <w:numId w:val="23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lastRenderedPageBreak/>
        <w:t>Выбор параметров времени сотрудником с помощью терминала</w:t>
      </w:r>
      <w:r w:rsidRPr="0076769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615C801F" w14:textId="2D7903DA" w:rsidR="00767693" w:rsidRDefault="00767693" w:rsidP="00767693">
      <w:pPr>
        <w:pStyle w:val="ListParagraph"/>
        <w:numPr>
          <w:ilvl w:val="0"/>
          <w:numId w:val="23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Контроль нахождения сотрудника на рабочем месте</w:t>
      </w:r>
      <w:r w:rsidRPr="0076769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7C75163" w14:textId="28237BFC" w:rsidR="00767693" w:rsidRDefault="00767693" w:rsidP="00767693">
      <w:pPr>
        <w:pStyle w:val="ListParagraph"/>
        <w:numPr>
          <w:ilvl w:val="0"/>
          <w:numId w:val="23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Полное и визуализированное представление статистике о работе сотрудников</w:t>
      </w:r>
      <w:r w:rsidRPr="0076769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74584B09" w14:textId="7E50D438" w:rsidR="00767693" w:rsidRDefault="00767693" w:rsidP="00767693">
      <w:pPr>
        <w:pStyle w:val="ListParagraph"/>
        <w:numPr>
          <w:ilvl w:val="0"/>
          <w:numId w:val="23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Точный журнал посещений и перемещений</w:t>
      </w:r>
      <w:r w:rsidRPr="0076769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36E8825A" w14:textId="16959957" w:rsidR="00767693" w:rsidRDefault="00767693" w:rsidP="00767693">
      <w:pPr>
        <w:pStyle w:val="ListParagraph"/>
        <w:numPr>
          <w:ilvl w:val="0"/>
          <w:numId w:val="23"/>
        </w:numPr>
        <w:rPr>
          <w:rStyle w:val="NoSpacingChar"/>
          <w:rFonts w:ascii="Times New Roman" w:hAnsi="Times New Roman"/>
          <w:noProof w:val="0"/>
          <w:lang w:val="ru-RU"/>
        </w:rPr>
      </w:pPr>
      <w:r>
        <w:rPr>
          <w:rStyle w:val="NoSpacingChar"/>
          <w:rFonts w:ascii="Times New Roman" w:hAnsi="Times New Roman"/>
          <w:noProof w:val="0"/>
          <w:lang w:val="ru-RU"/>
        </w:rPr>
        <w:t>Резервное копирование в двух уровнях</w:t>
      </w:r>
      <w:r w:rsidRPr="00767693">
        <w:rPr>
          <w:rStyle w:val="NoSpacingChar"/>
          <w:rFonts w:ascii="Times New Roman" w:hAnsi="Times New Roman"/>
          <w:noProof w:val="0"/>
          <w:lang w:val="ru-RU"/>
        </w:rPr>
        <w:t xml:space="preserve">: </w:t>
      </w:r>
      <w:r>
        <w:rPr>
          <w:rStyle w:val="NoSpacingChar"/>
          <w:rFonts w:ascii="Times New Roman" w:hAnsi="Times New Roman"/>
          <w:noProof w:val="0"/>
          <w:lang w:val="ru-RU"/>
        </w:rPr>
        <w:t>локально и на уровне системы</w:t>
      </w:r>
      <w:r w:rsidRPr="00767693">
        <w:rPr>
          <w:rStyle w:val="NoSpacingChar"/>
          <w:rFonts w:ascii="Times New Roman" w:hAnsi="Times New Roman"/>
          <w:noProof w:val="0"/>
          <w:lang w:val="ru-RU"/>
        </w:rPr>
        <w:t>.</w:t>
      </w:r>
    </w:p>
    <w:p w14:paraId="04285B9A" w14:textId="2D4A249E" w:rsidR="00767693" w:rsidRDefault="00767693" w:rsidP="00767693">
      <w:pPr>
        <w:rPr>
          <w:rStyle w:val="NoSpacingChar"/>
          <w:rFonts w:ascii="Times New Roman" w:hAnsi="Times New Roman"/>
          <w:noProof w:val="0"/>
          <w:lang w:val="ru-RU"/>
        </w:rPr>
      </w:pPr>
    </w:p>
    <w:p w14:paraId="106B8C41" w14:textId="33AC4DAE" w:rsidR="00767693" w:rsidRPr="00767693" w:rsidRDefault="00767693" w:rsidP="00767693">
      <w:pPr>
        <w:rPr>
          <w:rStyle w:val="NoSpacingChar"/>
          <w:rFonts w:ascii="Times New Roman" w:hAnsi="Times New Roman"/>
          <w:b/>
          <w:bCs/>
          <w:noProof w:val="0"/>
          <w:lang w:val="ru-RU"/>
        </w:rPr>
      </w:pPr>
      <w:r>
        <w:rPr>
          <w:rStyle w:val="NoSpacingChar"/>
          <w:rFonts w:ascii="Times New Roman" w:hAnsi="Times New Roman"/>
          <w:b/>
          <w:bCs/>
          <w:noProof w:val="0"/>
          <w:lang w:val="ru-RU"/>
        </w:rPr>
        <w:t>Словарь терминов</w:t>
      </w:r>
    </w:p>
    <w:tbl>
      <w:tblPr>
        <w:tblStyle w:val="TableGrid"/>
        <w:tblW w:w="9993" w:type="dxa"/>
        <w:tblLook w:val="04A0" w:firstRow="1" w:lastRow="0" w:firstColumn="1" w:lastColumn="0" w:noHBand="0" w:noVBand="1"/>
      </w:tblPr>
      <w:tblGrid>
        <w:gridCol w:w="1980"/>
        <w:gridCol w:w="4501"/>
        <w:gridCol w:w="3512"/>
      </w:tblGrid>
      <w:tr w:rsidR="00767693" w:rsidRPr="004F001C" w14:paraId="314B4075" w14:textId="77777777" w:rsidTr="00B46FDD">
        <w:trPr>
          <w:trHeight w:val="732"/>
        </w:trPr>
        <w:tc>
          <w:tcPr>
            <w:tcW w:w="1980" w:type="dxa"/>
            <w:vAlign w:val="center"/>
          </w:tcPr>
          <w:p w14:paraId="343C514F" w14:textId="5581CBD7" w:rsidR="00767693" w:rsidRPr="004F001C" w:rsidRDefault="00767693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  <w:t>Термин</w:t>
            </w:r>
          </w:p>
        </w:tc>
        <w:tc>
          <w:tcPr>
            <w:tcW w:w="4501" w:type="dxa"/>
            <w:vAlign w:val="center"/>
          </w:tcPr>
          <w:p w14:paraId="14CA06AF" w14:textId="040E6348" w:rsidR="00767693" w:rsidRPr="004F001C" w:rsidRDefault="00767693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  <w:t>Определение</w:t>
            </w:r>
          </w:p>
        </w:tc>
        <w:tc>
          <w:tcPr>
            <w:tcW w:w="3512" w:type="dxa"/>
            <w:vAlign w:val="center"/>
          </w:tcPr>
          <w:p w14:paraId="256F137C" w14:textId="5C994577" w:rsidR="00767693" w:rsidRPr="004F001C" w:rsidRDefault="00767693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b/>
                <w:bCs/>
                <w:noProof w:val="0"/>
                <w:sz w:val="26"/>
                <w:szCs w:val="26"/>
                <w:lang w:val="ru-RU"/>
              </w:rPr>
              <w:t>Синоним</w:t>
            </w:r>
          </w:p>
        </w:tc>
      </w:tr>
      <w:tr w:rsidR="00767693" w:rsidRPr="006628F3" w14:paraId="1C34B681" w14:textId="77777777" w:rsidTr="00B46FDD">
        <w:trPr>
          <w:trHeight w:val="535"/>
        </w:trPr>
        <w:tc>
          <w:tcPr>
            <w:tcW w:w="1980" w:type="dxa"/>
          </w:tcPr>
          <w:p w14:paraId="2EF49C20" w14:textId="59885BB9" w:rsidR="00767693" w:rsidRPr="00C21A48" w:rsidRDefault="00C21A48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СЛИ</w:t>
            </w:r>
          </w:p>
        </w:tc>
        <w:tc>
          <w:tcPr>
            <w:tcW w:w="4501" w:type="dxa"/>
          </w:tcPr>
          <w:p w14:paraId="743E2CA7" w14:textId="1983C0C9" w:rsidR="00767693" w:rsidRP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Средств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о личной идентификации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небольшое магнитное устройство с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RFID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-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меткой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.</w:t>
            </w:r>
          </w:p>
        </w:tc>
        <w:tc>
          <w:tcPr>
            <w:tcW w:w="3512" w:type="dxa"/>
          </w:tcPr>
          <w:p w14:paraId="10440306" w14:textId="54FDB12A" w:rsidR="00767693" w:rsidRP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proofErr w:type="spellStart"/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Мет</w:t>
            </w:r>
            <w:proofErr w:type="spellEnd"/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ка</w:t>
            </w:r>
          </w:p>
        </w:tc>
      </w:tr>
      <w:tr w:rsidR="00C21A48" w:rsidRPr="006628F3" w14:paraId="7F744BE1" w14:textId="77777777" w:rsidTr="00C21A48">
        <w:trPr>
          <w:trHeight w:val="1102"/>
        </w:trPr>
        <w:tc>
          <w:tcPr>
            <w:tcW w:w="1980" w:type="dxa"/>
          </w:tcPr>
          <w:p w14:paraId="175F3339" w14:textId="02B0DD81" w:rsidR="00C21A48" w:rsidRDefault="00C21A48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Супервайзер</w:t>
            </w:r>
          </w:p>
        </w:tc>
        <w:tc>
          <w:tcPr>
            <w:tcW w:w="4501" w:type="dxa"/>
          </w:tcPr>
          <w:p w14:paraId="3A3CDC69" w14:textId="3F216C38" w:rsidR="00C21A48" w:rsidRPr="00F73C5D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Сотрудник компании с полными правами управления системой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занимается резервным копированием</w:t>
            </w:r>
            <w:r w:rsidR="00F73C5D" w:rsidRPr="00F73C5D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 w:rsidR="00F73C5D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изменением параметров</w:t>
            </w:r>
          </w:p>
        </w:tc>
        <w:tc>
          <w:tcPr>
            <w:tcW w:w="3512" w:type="dxa"/>
          </w:tcPr>
          <w:p w14:paraId="4BE085A8" w14:textId="2ACC0F22" w:rsidR="00C21A48" w:rsidRP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Администратор</w:t>
            </w:r>
          </w:p>
        </w:tc>
      </w:tr>
      <w:tr w:rsidR="00F55F56" w:rsidRPr="006628F3" w14:paraId="04F7F0A1" w14:textId="77777777" w:rsidTr="00C21A48">
        <w:trPr>
          <w:trHeight w:val="1102"/>
        </w:trPr>
        <w:tc>
          <w:tcPr>
            <w:tcW w:w="1980" w:type="dxa"/>
          </w:tcPr>
          <w:p w14:paraId="4A33483F" w14:textId="6AB5842A" w:rsidR="00F55F56" w:rsidRPr="00F55F56" w:rsidRDefault="00F55F56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proofErr w:type="spellStart"/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Те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рминал</w:t>
            </w:r>
            <w:proofErr w:type="spellEnd"/>
          </w:p>
        </w:tc>
        <w:tc>
          <w:tcPr>
            <w:tcW w:w="4501" w:type="dxa"/>
          </w:tcPr>
          <w:p w14:paraId="2C676697" w14:textId="1BE8682D" w:rsidR="00F55F56" w:rsidRPr="00F55F56" w:rsidRDefault="00F55F56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ПО на компьютерах организации</w:t>
            </w:r>
            <w:r w:rsidRPr="00F55F56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осуществляющее взаимодействие с системой</w:t>
            </w:r>
            <w:r w:rsidRPr="00F55F56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контроль за сотрудником и является интерфейсом взаимодействия</w:t>
            </w:r>
          </w:p>
        </w:tc>
        <w:tc>
          <w:tcPr>
            <w:tcW w:w="3512" w:type="dxa"/>
          </w:tcPr>
          <w:p w14:paraId="15D77032" w14:textId="7CC8AD49" w:rsidR="00F55F56" w:rsidRDefault="00F55F56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Окно взаимодействия</w:t>
            </w:r>
          </w:p>
        </w:tc>
      </w:tr>
      <w:tr w:rsidR="00B46FDD" w:rsidRPr="006628F3" w14:paraId="01342723" w14:textId="77777777" w:rsidTr="00B46FDD">
        <w:trPr>
          <w:trHeight w:val="505"/>
        </w:trPr>
        <w:tc>
          <w:tcPr>
            <w:tcW w:w="1980" w:type="dxa"/>
          </w:tcPr>
          <w:p w14:paraId="5DF16B15" w14:textId="40BCC6FD" w:rsidR="00B46FDD" w:rsidRPr="00B46FDD" w:rsidRDefault="00B46FDD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proofErr w:type="spellStart"/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Д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ашборд</w:t>
            </w:r>
            <w:proofErr w:type="spellEnd"/>
          </w:p>
        </w:tc>
        <w:tc>
          <w:tcPr>
            <w:tcW w:w="4501" w:type="dxa"/>
          </w:tcPr>
          <w:p w14:paraId="11A5F300" w14:textId="4ACCB473" w:rsidR="00B46FDD" w:rsidRPr="00B46FDD" w:rsidRDefault="00B46FDD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W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</w:rPr>
              <w:t>eb</w:t>
            </w:r>
            <w:r w:rsidRPr="00B46FDD"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-</w:t>
            </w:r>
            <w:r>
              <w:rPr>
                <w:rStyle w:val="NoSpacingChar"/>
                <w:rFonts w:ascii="Times New Roman" w:hAnsi="Times New Roman"/>
                <w:sz w:val="26"/>
                <w:szCs w:val="26"/>
                <w:lang w:val="ru-RU"/>
              </w:rPr>
              <w:t>приложение панели управления и просмотра данных</w:t>
            </w:r>
          </w:p>
        </w:tc>
        <w:tc>
          <w:tcPr>
            <w:tcW w:w="3512" w:type="dxa"/>
          </w:tcPr>
          <w:p w14:paraId="26680FD5" w14:textId="7CB2F0A7" w:rsidR="00B46FDD" w:rsidRDefault="00B46FDD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Панель управления</w:t>
            </w:r>
          </w:p>
        </w:tc>
      </w:tr>
      <w:tr w:rsidR="00C21A48" w:rsidRPr="006628F3" w14:paraId="247C5680" w14:textId="77777777" w:rsidTr="00B46FDD">
        <w:trPr>
          <w:trHeight w:val="61"/>
        </w:trPr>
        <w:tc>
          <w:tcPr>
            <w:tcW w:w="1980" w:type="dxa"/>
          </w:tcPr>
          <w:p w14:paraId="249AB41F" w14:textId="761DF015" w:rsidR="00C21A48" w:rsidRDefault="00C21A48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Маркер</w:t>
            </w:r>
          </w:p>
        </w:tc>
        <w:tc>
          <w:tcPr>
            <w:tcW w:w="4501" w:type="dxa"/>
          </w:tcPr>
          <w:p w14:paraId="5DFCCFC5" w14:textId="603D20AB" w:rsidR="00C21A48" w:rsidRP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Поле в объекте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передаваемом в систему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.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Определяет тип самого объекта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.</w:t>
            </w:r>
          </w:p>
        </w:tc>
        <w:tc>
          <w:tcPr>
            <w:tcW w:w="3512" w:type="dxa"/>
          </w:tcPr>
          <w:p w14:paraId="46BB8F7C" w14:textId="0117B316" w:rsid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Флаг</w:t>
            </w:r>
          </w:p>
        </w:tc>
      </w:tr>
      <w:tr w:rsidR="00C21A48" w:rsidRPr="006628F3" w14:paraId="45221DA7" w14:textId="77777777" w:rsidTr="00B46FDD">
        <w:trPr>
          <w:trHeight w:val="387"/>
        </w:trPr>
        <w:tc>
          <w:tcPr>
            <w:tcW w:w="1980" w:type="dxa"/>
          </w:tcPr>
          <w:p w14:paraId="459C309D" w14:textId="6285DBE5" w:rsidR="00C21A48" w:rsidRDefault="00C21A48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Обед</w:t>
            </w:r>
          </w:p>
        </w:tc>
        <w:tc>
          <w:tcPr>
            <w:tcW w:w="4501" w:type="dxa"/>
          </w:tcPr>
          <w:p w14:paraId="1401C809" w14:textId="73BA4B62" w:rsidR="00C21A48" w:rsidRP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Установленный промежуток времени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который оплачивается организацией</w:t>
            </w:r>
            <w:r w:rsidRPr="00C21A48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.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Выступает в качестве маркера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.</w:t>
            </w:r>
          </w:p>
        </w:tc>
        <w:tc>
          <w:tcPr>
            <w:tcW w:w="3512" w:type="dxa"/>
          </w:tcPr>
          <w:p w14:paraId="2363C24F" w14:textId="77777777" w:rsid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</w:p>
        </w:tc>
      </w:tr>
      <w:tr w:rsidR="00C21A48" w:rsidRPr="006628F3" w14:paraId="633A60A9" w14:textId="77777777" w:rsidTr="00B46FDD">
        <w:trPr>
          <w:trHeight w:val="134"/>
        </w:trPr>
        <w:tc>
          <w:tcPr>
            <w:tcW w:w="1980" w:type="dxa"/>
          </w:tcPr>
          <w:p w14:paraId="37504964" w14:textId="6FDB853B" w:rsidR="00C21A48" w:rsidRDefault="00C21A48" w:rsidP="00767693">
            <w:pPr>
              <w:spacing w:after="0"/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Приостановка</w:t>
            </w:r>
          </w:p>
        </w:tc>
        <w:tc>
          <w:tcPr>
            <w:tcW w:w="4501" w:type="dxa"/>
          </w:tcPr>
          <w:p w14:paraId="1E1C52ED" w14:textId="48D2B5F1" w:rsidR="00C21A48" w:rsidRPr="00F55F56" w:rsidRDefault="00F55F56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</w:pP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Варьируемый промежуток времени</w:t>
            </w:r>
            <w:r w:rsidRPr="00F55F56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который считается неоплачиваемым</w:t>
            </w:r>
            <w:r w:rsidRPr="00F55F56"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 xml:space="preserve">. 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  <w:t>Выступает в качестве маркера</w:t>
            </w:r>
            <w:r>
              <w:rPr>
                <w:rStyle w:val="NoSpacingChar"/>
                <w:rFonts w:ascii="Times New Roman" w:hAnsi="Times New Roman"/>
                <w:noProof w:val="0"/>
                <w:sz w:val="26"/>
                <w:szCs w:val="26"/>
              </w:rPr>
              <w:t>.</w:t>
            </w:r>
          </w:p>
        </w:tc>
        <w:tc>
          <w:tcPr>
            <w:tcW w:w="3512" w:type="dxa"/>
          </w:tcPr>
          <w:p w14:paraId="3FA62085" w14:textId="77777777" w:rsidR="00C21A48" w:rsidRDefault="00C21A48" w:rsidP="00767693">
            <w:pPr>
              <w:jc w:val="left"/>
              <w:rPr>
                <w:rStyle w:val="NoSpacingChar"/>
                <w:rFonts w:ascii="Times New Roman" w:hAnsi="Times New Roman"/>
                <w:noProof w:val="0"/>
                <w:sz w:val="26"/>
                <w:szCs w:val="26"/>
                <w:lang w:val="ru-RU"/>
              </w:rPr>
            </w:pPr>
          </w:p>
        </w:tc>
      </w:tr>
    </w:tbl>
    <w:p w14:paraId="3B0B1BF5" w14:textId="65DA9406" w:rsidR="00767693" w:rsidRPr="00767693" w:rsidRDefault="00B20813" w:rsidP="00767693">
      <w:pPr>
        <w:rPr>
          <w:rStyle w:val="NoSpacingChar"/>
          <w:rFonts w:ascii="Times New Roman" w:hAnsi="Times New Roman"/>
          <w:noProof w:val="0"/>
          <w:lang w:val="ru-RU"/>
        </w:rPr>
      </w:pPr>
      <w:r>
        <w:rPr>
          <w:noProof/>
        </w:rPr>
        <w:lastRenderedPageBreak/>
        <w:drawing>
          <wp:inline distT="0" distB="0" distL="0" distR="0" wp14:anchorId="0D6DA00C" wp14:editId="6EE298E8">
            <wp:extent cx="4826000" cy="2743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93" w:rsidRPr="00767693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0804C" w14:textId="77777777" w:rsidR="00F25867" w:rsidRDefault="00F25867" w:rsidP="00186C2F">
      <w:pPr>
        <w:spacing w:after="0"/>
      </w:pPr>
      <w:r>
        <w:separator/>
      </w:r>
    </w:p>
  </w:endnote>
  <w:endnote w:type="continuationSeparator" w:id="0">
    <w:p w14:paraId="269C3200" w14:textId="77777777" w:rsidR="00F25867" w:rsidRDefault="00F25867" w:rsidP="0018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2ADBB" w14:textId="77777777" w:rsidR="00F25867" w:rsidRDefault="00F25867" w:rsidP="00186C2F">
      <w:pPr>
        <w:spacing w:after="0"/>
      </w:pPr>
      <w:r>
        <w:separator/>
      </w:r>
    </w:p>
  </w:footnote>
  <w:footnote w:type="continuationSeparator" w:id="0">
    <w:p w14:paraId="77B5C479" w14:textId="77777777" w:rsidR="00F25867" w:rsidRDefault="00F25867" w:rsidP="00186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4201"/>
    <w:multiLevelType w:val="hybridMultilevel"/>
    <w:tmpl w:val="AED49564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669"/>
    <w:multiLevelType w:val="hybridMultilevel"/>
    <w:tmpl w:val="2C54EC2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F54"/>
    <w:multiLevelType w:val="hybridMultilevel"/>
    <w:tmpl w:val="FDB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7BA0"/>
    <w:multiLevelType w:val="hybridMultilevel"/>
    <w:tmpl w:val="D654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71B07"/>
    <w:multiLevelType w:val="hybridMultilevel"/>
    <w:tmpl w:val="00B09DE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B3D32"/>
    <w:multiLevelType w:val="hybridMultilevel"/>
    <w:tmpl w:val="B3C6556A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30386"/>
    <w:multiLevelType w:val="hybridMultilevel"/>
    <w:tmpl w:val="930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73EE"/>
    <w:multiLevelType w:val="hybridMultilevel"/>
    <w:tmpl w:val="722ECBF2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C374A"/>
    <w:multiLevelType w:val="hybridMultilevel"/>
    <w:tmpl w:val="8E04BD2E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142AD"/>
    <w:multiLevelType w:val="hybridMultilevel"/>
    <w:tmpl w:val="4BC4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D3B43"/>
    <w:multiLevelType w:val="hybridMultilevel"/>
    <w:tmpl w:val="97541B42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50C8"/>
    <w:multiLevelType w:val="hybridMultilevel"/>
    <w:tmpl w:val="86CA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A24A7"/>
    <w:multiLevelType w:val="hybridMultilevel"/>
    <w:tmpl w:val="C2B66414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E1838"/>
    <w:multiLevelType w:val="hybridMultilevel"/>
    <w:tmpl w:val="ADA88548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D5357"/>
    <w:multiLevelType w:val="hybridMultilevel"/>
    <w:tmpl w:val="13A4F63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4635C"/>
    <w:multiLevelType w:val="hybridMultilevel"/>
    <w:tmpl w:val="035EA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7D57"/>
    <w:multiLevelType w:val="hybridMultilevel"/>
    <w:tmpl w:val="6CBCDE34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23D2D"/>
    <w:multiLevelType w:val="hybridMultilevel"/>
    <w:tmpl w:val="667E873A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D5528"/>
    <w:multiLevelType w:val="hybridMultilevel"/>
    <w:tmpl w:val="5AD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52C2"/>
    <w:multiLevelType w:val="hybridMultilevel"/>
    <w:tmpl w:val="38128348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B449D"/>
    <w:multiLevelType w:val="hybridMultilevel"/>
    <w:tmpl w:val="E71EF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571B1"/>
    <w:multiLevelType w:val="hybridMultilevel"/>
    <w:tmpl w:val="EC32F68C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73E32"/>
    <w:multiLevelType w:val="hybridMultilevel"/>
    <w:tmpl w:val="8136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1"/>
  </w:num>
  <w:num w:numId="5">
    <w:abstractNumId w:val="20"/>
  </w:num>
  <w:num w:numId="6">
    <w:abstractNumId w:val="3"/>
  </w:num>
  <w:num w:numId="7">
    <w:abstractNumId w:val="15"/>
  </w:num>
  <w:num w:numId="8">
    <w:abstractNumId w:val="1"/>
  </w:num>
  <w:num w:numId="9">
    <w:abstractNumId w:val="12"/>
  </w:num>
  <w:num w:numId="10">
    <w:abstractNumId w:val="17"/>
  </w:num>
  <w:num w:numId="11">
    <w:abstractNumId w:val="19"/>
  </w:num>
  <w:num w:numId="12">
    <w:abstractNumId w:val="7"/>
  </w:num>
  <w:num w:numId="13">
    <w:abstractNumId w:val="22"/>
  </w:num>
  <w:num w:numId="14">
    <w:abstractNumId w:val="14"/>
  </w:num>
  <w:num w:numId="15">
    <w:abstractNumId w:val="13"/>
  </w:num>
  <w:num w:numId="16">
    <w:abstractNumId w:val="5"/>
  </w:num>
  <w:num w:numId="17">
    <w:abstractNumId w:val="18"/>
  </w:num>
  <w:num w:numId="18">
    <w:abstractNumId w:val="0"/>
  </w:num>
  <w:num w:numId="19">
    <w:abstractNumId w:val="4"/>
  </w:num>
  <w:num w:numId="20">
    <w:abstractNumId w:val="16"/>
  </w:num>
  <w:num w:numId="21">
    <w:abstractNumId w:val="21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4"/>
    <w:rsid w:val="00007568"/>
    <w:rsid w:val="0001351D"/>
    <w:rsid w:val="00030F38"/>
    <w:rsid w:val="000410EB"/>
    <w:rsid w:val="00044859"/>
    <w:rsid w:val="00055868"/>
    <w:rsid w:val="00085CC1"/>
    <w:rsid w:val="00096A86"/>
    <w:rsid w:val="000B24AD"/>
    <w:rsid w:val="000D21B6"/>
    <w:rsid w:val="000D5AEA"/>
    <w:rsid w:val="000D6364"/>
    <w:rsid w:val="000D7381"/>
    <w:rsid w:val="000E6204"/>
    <w:rsid w:val="000F1B29"/>
    <w:rsid w:val="000F5BFF"/>
    <w:rsid w:val="00102EF5"/>
    <w:rsid w:val="0010500D"/>
    <w:rsid w:val="00106CAA"/>
    <w:rsid w:val="00110FA4"/>
    <w:rsid w:val="001601AF"/>
    <w:rsid w:val="00170628"/>
    <w:rsid w:val="00174619"/>
    <w:rsid w:val="0018425A"/>
    <w:rsid w:val="00185B43"/>
    <w:rsid w:val="00186C2F"/>
    <w:rsid w:val="001A32D8"/>
    <w:rsid w:val="001B4FD5"/>
    <w:rsid w:val="001B5B56"/>
    <w:rsid w:val="001D3BF2"/>
    <w:rsid w:val="001F6073"/>
    <w:rsid w:val="002066B0"/>
    <w:rsid w:val="00207BF7"/>
    <w:rsid w:val="00227E46"/>
    <w:rsid w:val="00237972"/>
    <w:rsid w:val="002418B3"/>
    <w:rsid w:val="002707B0"/>
    <w:rsid w:val="0027409B"/>
    <w:rsid w:val="002859F7"/>
    <w:rsid w:val="00291FBA"/>
    <w:rsid w:val="00292C48"/>
    <w:rsid w:val="002932F8"/>
    <w:rsid w:val="002D38FE"/>
    <w:rsid w:val="002F28A8"/>
    <w:rsid w:val="002F5AB1"/>
    <w:rsid w:val="00310FBC"/>
    <w:rsid w:val="0032289E"/>
    <w:rsid w:val="003250DA"/>
    <w:rsid w:val="0034768B"/>
    <w:rsid w:val="00354B37"/>
    <w:rsid w:val="003C618B"/>
    <w:rsid w:val="003D3636"/>
    <w:rsid w:val="003E0C34"/>
    <w:rsid w:val="00402CBB"/>
    <w:rsid w:val="00435F16"/>
    <w:rsid w:val="004364AC"/>
    <w:rsid w:val="00444B2D"/>
    <w:rsid w:val="0045435D"/>
    <w:rsid w:val="0045671B"/>
    <w:rsid w:val="004645F4"/>
    <w:rsid w:val="00496EE8"/>
    <w:rsid w:val="004B3DCB"/>
    <w:rsid w:val="004C7E9E"/>
    <w:rsid w:val="004E0BDD"/>
    <w:rsid w:val="004F001C"/>
    <w:rsid w:val="004F4B5D"/>
    <w:rsid w:val="00502212"/>
    <w:rsid w:val="005055A9"/>
    <w:rsid w:val="00510A33"/>
    <w:rsid w:val="00511746"/>
    <w:rsid w:val="0052652A"/>
    <w:rsid w:val="00552ACE"/>
    <w:rsid w:val="00552E98"/>
    <w:rsid w:val="00570FCB"/>
    <w:rsid w:val="00576CFA"/>
    <w:rsid w:val="005815F3"/>
    <w:rsid w:val="00596C70"/>
    <w:rsid w:val="005A0FA3"/>
    <w:rsid w:val="005B6F6E"/>
    <w:rsid w:val="005C1E15"/>
    <w:rsid w:val="005C377D"/>
    <w:rsid w:val="005E624A"/>
    <w:rsid w:val="00613A8C"/>
    <w:rsid w:val="00615CF5"/>
    <w:rsid w:val="006164B7"/>
    <w:rsid w:val="006628F3"/>
    <w:rsid w:val="006A722F"/>
    <w:rsid w:val="006B4733"/>
    <w:rsid w:val="006F1917"/>
    <w:rsid w:val="00701330"/>
    <w:rsid w:val="00717CED"/>
    <w:rsid w:val="00740293"/>
    <w:rsid w:val="00767693"/>
    <w:rsid w:val="00786BBB"/>
    <w:rsid w:val="007A7484"/>
    <w:rsid w:val="007C77D7"/>
    <w:rsid w:val="008161F1"/>
    <w:rsid w:val="00824466"/>
    <w:rsid w:val="00825953"/>
    <w:rsid w:val="00844F6F"/>
    <w:rsid w:val="00897D41"/>
    <w:rsid w:val="008B2013"/>
    <w:rsid w:val="008B453B"/>
    <w:rsid w:val="008D0C8B"/>
    <w:rsid w:val="008F229B"/>
    <w:rsid w:val="0091777F"/>
    <w:rsid w:val="009579FD"/>
    <w:rsid w:val="0096144C"/>
    <w:rsid w:val="009647A7"/>
    <w:rsid w:val="00966EEE"/>
    <w:rsid w:val="00986F34"/>
    <w:rsid w:val="009A4080"/>
    <w:rsid w:val="009B079C"/>
    <w:rsid w:val="009B0FC4"/>
    <w:rsid w:val="009B4D9E"/>
    <w:rsid w:val="00A23179"/>
    <w:rsid w:val="00A24D7B"/>
    <w:rsid w:val="00A25056"/>
    <w:rsid w:val="00A27772"/>
    <w:rsid w:val="00A30EDB"/>
    <w:rsid w:val="00A5546E"/>
    <w:rsid w:val="00A71023"/>
    <w:rsid w:val="00A8270D"/>
    <w:rsid w:val="00A906CC"/>
    <w:rsid w:val="00AA247C"/>
    <w:rsid w:val="00AB3F0A"/>
    <w:rsid w:val="00AB6833"/>
    <w:rsid w:val="00B06865"/>
    <w:rsid w:val="00B20813"/>
    <w:rsid w:val="00B23833"/>
    <w:rsid w:val="00B43592"/>
    <w:rsid w:val="00B46FDD"/>
    <w:rsid w:val="00B513DB"/>
    <w:rsid w:val="00B72A18"/>
    <w:rsid w:val="00B93F64"/>
    <w:rsid w:val="00BB3307"/>
    <w:rsid w:val="00BC47E2"/>
    <w:rsid w:val="00BE5AF5"/>
    <w:rsid w:val="00C016D6"/>
    <w:rsid w:val="00C21A48"/>
    <w:rsid w:val="00C367BB"/>
    <w:rsid w:val="00C60588"/>
    <w:rsid w:val="00C76888"/>
    <w:rsid w:val="00C96B31"/>
    <w:rsid w:val="00CB1597"/>
    <w:rsid w:val="00CF1F00"/>
    <w:rsid w:val="00D224FD"/>
    <w:rsid w:val="00D22858"/>
    <w:rsid w:val="00D2780B"/>
    <w:rsid w:val="00D42BA3"/>
    <w:rsid w:val="00D463D7"/>
    <w:rsid w:val="00D733B1"/>
    <w:rsid w:val="00D736DF"/>
    <w:rsid w:val="00D84111"/>
    <w:rsid w:val="00D96A7B"/>
    <w:rsid w:val="00D97DD4"/>
    <w:rsid w:val="00DB52F2"/>
    <w:rsid w:val="00DD66B5"/>
    <w:rsid w:val="00DE08DA"/>
    <w:rsid w:val="00E031E9"/>
    <w:rsid w:val="00E20543"/>
    <w:rsid w:val="00EB6577"/>
    <w:rsid w:val="00ED034A"/>
    <w:rsid w:val="00ED1E19"/>
    <w:rsid w:val="00ED2299"/>
    <w:rsid w:val="00F25867"/>
    <w:rsid w:val="00F273D5"/>
    <w:rsid w:val="00F37F19"/>
    <w:rsid w:val="00F55F56"/>
    <w:rsid w:val="00F73C5D"/>
    <w:rsid w:val="00F9320F"/>
    <w:rsid w:val="00FB66AF"/>
    <w:rsid w:val="00FC5905"/>
    <w:rsid w:val="00FE1BDD"/>
    <w:rsid w:val="00FE4693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F7D"/>
  <w15:docId w15:val="{5DACC6B4-45F6-474D-BE52-51060F5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0A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C2F"/>
  </w:style>
  <w:style w:type="paragraph" w:styleId="Footer">
    <w:name w:val="footer"/>
    <w:basedOn w:val="Normal"/>
    <w:link w:val="Foot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C2F"/>
  </w:style>
  <w:style w:type="paragraph" w:customStyle="1" w:styleId="Picture">
    <w:name w:val="Picture"/>
    <w:basedOn w:val="Normal"/>
    <w:qFormat/>
    <w:rsid w:val="00AB3F0A"/>
    <w:pPr>
      <w:tabs>
        <w:tab w:val="left" w:pos="3600"/>
      </w:tabs>
      <w:jc w:val="center"/>
    </w:pPr>
    <w:rPr>
      <w:rFonts w:cs="Times New Roman"/>
      <w:szCs w:val="24"/>
    </w:rPr>
  </w:style>
  <w:style w:type="paragraph" w:styleId="NoSpacing">
    <w:name w:val="No Spacing"/>
    <w:aliases w:val="Code"/>
    <w:basedOn w:val="Normal"/>
    <w:next w:val="Normal"/>
    <w:link w:val="NoSpacingChar"/>
    <w:uiPriority w:val="1"/>
    <w:qFormat/>
    <w:rsid w:val="00C016D6"/>
    <w:pPr>
      <w:spacing w:after="0"/>
    </w:pPr>
    <w:rPr>
      <w:rFonts w:ascii="Courier" w:hAnsi="Courier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3F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Picture"/>
    <w:next w:val="Picture"/>
    <w:uiPriority w:val="35"/>
    <w:unhideWhenUsed/>
    <w:qFormat/>
    <w:rsid w:val="00FE1BDD"/>
    <w:pPr>
      <w:spacing w:after="200"/>
    </w:pPr>
    <w:rPr>
      <w:iCs/>
      <w:color w:val="000000" w:themeColor="text1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BD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E1BD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67BB"/>
    <w:pPr>
      <w:ind w:left="72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C016D6"/>
    <w:rPr>
      <w:rFonts w:ascii="Courier" w:hAnsi="Courier"/>
      <w:noProof/>
      <w:sz w:val="28"/>
      <w:lang w:val="en-US"/>
    </w:rPr>
  </w:style>
  <w:style w:type="table" w:styleId="TableGrid">
    <w:name w:val="Table Grid"/>
    <w:basedOn w:val="TableNormal"/>
    <w:uiPriority w:val="59"/>
    <w:rsid w:val="004F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elrus/Desktop/LOCAL/ITMO/AppCS/reports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A815F394BBEC4DAA23B13A5867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E7C6C-905C-AA40-B78B-178C4C72530E}"/>
      </w:docPartPr>
      <w:docPartBody>
        <w:p w:rsidR="00C22CA4" w:rsidRDefault="003248D5">
          <w:pPr>
            <w:pStyle w:val="44A815F394BBEC4DAA23B13A586735E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243553F6A641148ADF1101B6D93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A284-72E6-2B4F-8468-20C98F9D411D}"/>
      </w:docPartPr>
      <w:docPartBody>
        <w:p w:rsidR="00C22CA4" w:rsidRDefault="003248D5">
          <w:pPr>
            <w:pStyle w:val="B243553F6A641148ADF1101B6D932E6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038923E704136D4EAFB7E57A92B4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F5FC6-6B68-4B44-AC07-0E762655D4FB}"/>
      </w:docPartPr>
      <w:docPartBody>
        <w:p w:rsidR="00C22CA4" w:rsidRDefault="003248D5">
          <w:pPr>
            <w:pStyle w:val="038923E704136D4EAFB7E57A92B4071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5"/>
    <w:rsid w:val="000C1568"/>
    <w:rsid w:val="00316CCE"/>
    <w:rsid w:val="003248D5"/>
    <w:rsid w:val="005B6A1A"/>
    <w:rsid w:val="00790777"/>
    <w:rsid w:val="008319BE"/>
    <w:rsid w:val="009153BE"/>
    <w:rsid w:val="00962E8D"/>
    <w:rsid w:val="009B34B6"/>
    <w:rsid w:val="00B31032"/>
    <w:rsid w:val="00C210C9"/>
    <w:rsid w:val="00C22CA4"/>
    <w:rsid w:val="00C43548"/>
    <w:rsid w:val="00F3268C"/>
    <w:rsid w:val="00F5190F"/>
    <w:rsid w:val="00F94963"/>
    <w:rsid w:val="00F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815F394BBEC4DAA23B13A586735E4">
    <w:name w:val="44A815F394BBEC4DAA23B13A586735E4"/>
  </w:style>
  <w:style w:type="paragraph" w:customStyle="1" w:styleId="B243553F6A641148ADF1101B6D932E6A">
    <w:name w:val="B243553F6A641148ADF1101B6D932E6A"/>
  </w:style>
  <w:style w:type="paragraph" w:customStyle="1" w:styleId="038923E704136D4EAFB7E57A92B40716">
    <w:name w:val="038923E704136D4EAFB7E57A92B40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B62E-7169-084E-9161-06E5F0B9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1420</TotalTime>
  <Pages>12</Pages>
  <Words>2255</Words>
  <Characters>15408</Characters>
  <Application>Microsoft Office Word</Application>
  <DocSecurity>0</DocSecurity>
  <Lines>453</Lines>
  <Paragraphs>360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 Александр Александрович</dc:creator>
  <cp:lastModifiedBy>Щербаков Александр Александрович</cp:lastModifiedBy>
  <cp:revision>25</cp:revision>
  <dcterms:created xsi:type="dcterms:W3CDTF">2020-02-15T19:01:00Z</dcterms:created>
  <dcterms:modified xsi:type="dcterms:W3CDTF">2020-12-16T13:45:00Z</dcterms:modified>
</cp:coreProperties>
</file>