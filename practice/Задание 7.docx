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FD4A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E7F176" wp14:editId="2226F796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CC6D8" w14:textId="77777777" w:rsidR="002F5AB1" w:rsidRPr="00D736DF" w:rsidRDefault="002F5AB1" w:rsidP="002F5AB1">
      <w:pPr>
        <w:spacing w:after="0"/>
        <w:rPr>
          <w:rFonts w:cs="Times New Roman"/>
        </w:rPr>
      </w:pPr>
    </w:p>
    <w:p w14:paraId="4D950078" w14:textId="77777777" w:rsidR="002F5AB1" w:rsidRPr="00D736DF" w:rsidRDefault="002F5AB1" w:rsidP="002F5AB1">
      <w:pPr>
        <w:spacing w:after="0"/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83FD7AE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7442111D" w14:textId="7280FAB5" w:rsidR="00F37F19" w:rsidRPr="00D736DF" w:rsidRDefault="00030F38" w:rsidP="000410E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40"/>
          <w:szCs w:val="40"/>
        </w:rPr>
        <w:t>Практическая работа</w:t>
      </w:r>
      <w:r w:rsidR="000410EB" w:rsidRPr="00D736DF">
        <w:rPr>
          <w:rFonts w:cs="Times New Roman"/>
          <w:b/>
          <w:sz w:val="40"/>
          <w:szCs w:val="40"/>
        </w:rPr>
        <w:t xml:space="preserve">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128E927F148478499AF4C16A67C66A21"/>
          </w:placeholder>
        </w:sdtPr>
        <w:sdtEndPr/>
        <w:sdtContent>
          <w:r w:rsidR="007A14CA">
            <w:rPr>
              <w:rFonts w:cs="Times New Roman"/>
              <w:b/>
              <w:sz w:val="32"/>
              <w:szCs w:val="32"/>
            </w:rPr>
            <w:t>7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44A815F394BBEC4DAA23B13A586735E4"/>
        </w:placeholder>
      </w:sdtPr>
      <w:sdtEndPr/>
      <w:sdtContent>
        <w:p w14:paraId="25977CBF" w14:textId="0B0CAB7B" w:rsidR="00F37F19" w:rsidRPr="00D736DF" w:rsidRDefault="007A14CA" w:rsidP="005815F3">
          <w:pPr>
            <w:spacing w:after="2400"/>
            <w:jc w:val="center"/>
            <w:rPr>
              <w:rFonts w:cs="Times New Roman"/>
              <w:b/>
              <w:sz w:val="40"/>
              <w:szCs w:val="40"/>
            </w:rPr>
          </w:pPr>
          <w:r w:rsidRPr="007A14CA">
            <w:rPr>
              <w:rFonts w:cs="Times New Roman"/>
              <w:b/>
              <w:sz w:val="40"/>
              <w:szCs w:val="40"/>
            </w:rPr>
            <w:t>Реализация диаграммы взаимодействия</w:t>
          </w:r>
        </w:p>
      </w:sdtContent>
    </w:sdt>
    <w:p w14:paraId="3B3F74DF" w14:textId="103EAACE" w:rsidR="00693EF9" w:rsidRPr="00030F38" w:rsidRDefault="000410EB" w:rsidP="00030F38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Выполнил: </w:t>
      </w:r>
      <w:r w:rsidR="00030F38" w:rsidRPr="00030F38">
        <w:rPr>
          <w:rFonts w:cs="Times New Roman"/>
          <w:szCs w:val="28"/>
        </w:rPr>
        <w:t>Щербаков A. А.</w:t>
      </w:r>
    </w:p>
    <w:p w14:paraId="6BE651D9" w14:textId="3BDE7DE8" w:rsidR="005815F3" w:rsidRDefault="000410EB" w:rsidP="000410EB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B243553F6A641148ADF1101B6D932E6A"/>
          </w:placeholder>
        </w:sdtPr>
        <w:sdtEndPr/>
        <w:sdtContent>
          <w:r w:rsidR="00D97DD4">
            <w:rPr>
              <w:rFonts w:cs="Times New Roman"/>
              <w:szCs w:val="28"/>
              <w:lang w:val="en-US"/>
            </w:rPr>
            <w:t>K</w:t>
          </w:r>
          <w:r w:rsidR="00435F16" w:rsidRPr="00CB1597">
            <w:rPr>
              <w:rFonts w:cs="Times New Roman"/>
              <w:szCs w:val="28"/>
            </w:rPr>
            <w:t>33202</w:t>
          </w:r>
        </w:sdtContent>
      </w:sdt>
    </w:p>
    <w:p w14:paraId="6190EF71" w14:textId="77777777" w:rsidR="00693EF9" w:rsidRPr="00D736DF" w:rsidRDefault="00693EF9" w:rsidP="000410EB">
      <w:pPr>
        <w:spacing w:after="0"/>
        <w:jc w:val="right"/>
        <w:rPr>
          <w:rFonts w:cs="Times New Roman"/>
          <w:szCs w:val="28"/>
        </w:rPr>
      </w:pPr>
    </w:p>
    <w:p w14:paraId="4B1BBEA4" w14:textId="77777777" w:rsidR="00030F38" w:rsidRDefault="00030F38" w:rsidP="00B513DB">
      <w:pPr>
        <w:spacing w:after="0"/>
        <w:jc w:val="right"/>
        <w:rPr>
          <w:rFonts w:cs="Times New Roman"/>
          <w:szCs w:val="28"/>
        </w:rPr>
      </w:pPr>
    </w:p>
    <w:p w14:paraId="7DDEE4FE" w14:textId="21851A18" w:rsidR="000410EB" w:rsidRPr="00693EF9" w:rsidRDefault="000410EB" w:rsidP="00B513DB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Проверил: </w:t>
      </w:r>
      <w:r w:rsidR="00693EF9">
        <w:rPr>
          <w:rFonts w:cs="Times New Roman"/>
          <w:szCs w:val="28"/>
        </w:rPr>
        <w:t>Осипов Н</w:t>
      </w:r>
      <w:r w:rsidR="00693EF9" w:rsidRPr="00ED3412">
        <w:rPr>
          <w:rFonts w:cs="Times New Roman"/>
          <w:szCs w:val="28"/>
        </w:rPr>
        <w:t xml:space="preserve">. </w:t>
      </w:r>
      <w:r w:rsidR="00693EF9">
        <w:rPr>
          <w:rFonts w:cs="Times New Roman"/>
          <w:szCs w:val="28"/>
        </w:rPr>
        <w:t>А</w:t>
      </w:r>
      <w:r w:rsidR="00693EF9" w:rsidRPr="00ED3412">
        <w:rPr>
          <w:rFonts w:cs="Times New Roman"/>
          <w:szCs w:val="28"/>
        </w:rPr>
        <w:t>.</w:t>
      </w:r>
    </w:p>
    <w:p w14:paraId="6B03EB84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106F21EA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2C50BB14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3025CABA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6F00133E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238CFBBC" w14:textId="77777777" w:rsidR="00D97DD4" w:rsidRDefault="00D97DD4" w:rsidP="00A23179">
      <w:pPr>
        <w:spacing w:after="0"/>
        <w:jc w:val="center"/>
        <w:rPr>
          <w:rFonts w:cs="Times New Roman"/>
          <w:szCs w:val="28"/>
        </w:rPr>
      </w:pPr>
    </w:p>
    <w:p w14:paraId="72A20FAB" w14:textId="77777777" w:rsidR="00D97DD4" w:rsidRDefault="00D97DD4" w:rsidP="000410EB">
      <w:pPr>
        <w:spacing w:after="0"/>
        <w:jc w:val="center"/>
        <w:rPr>
          <w:rFonts w:cs="Times New Roman"/>
          <w:szCs w:val="28"/>
        </w:rPr>
      </w:pPr>
    </w:p>
    <w:p w14:paraId="0B014B2D" w14:textId="77777777" w:rsidR="00D97DD4" w:rsidRDefault="00D97DD4" w:rsidP="00030F38">
      <w:pPr>
        <w:spacing w:after="0"/>
        <w:rPr>
          <w:rFonts w:cs="Times New Roman"/>
          <w:szCs w:val="28"/>
        </w:rPr>
      </w:pPr>
    </w:p>
    <w:p w14:paraId="4BADB7A4" w14:textId="7BBD1C1A" w:rsidR="00D97DD4" w:rsidRDefault="00D97DD4" w:rsidP="000410EB">
      <w:pPr>
        <w:spacing w:after="0"/>
        <w:jc w:val="center"/>
        <w:rPr>
          <w:rFonts w:cs="Times New Roman"/>
          <w:szCs w:val="28"/>
        </w:rPr>
      </w:pPr>
    </w:p>
    <w:p w14:paraId="2C436B13" w14:textId="77777777" w:rsidR="004E0BDD" w:rsidRDefault="004E0BDD" w:rsidP="000410EB">
      <w:pPr>
        <w:spacing w:after="0"/>
        <w:jc w:val="center"/>
        <w:rPr>
          <w:rFonts w:cs="Times New Roman"/>
          <w:szCs w:val="28"/>
        </w:rPr>
      </w:pPr>
    </w:p>
    <w:p w14:paraId="5BDFDF90" w14:textId="77777777" w:rsidR="000F5BFF" w:rsidRPr="00D736DF" w:rsidRDefault="000F5BFF" w:rsidP="000410EB">
      <w:pPr>
        <w:spacing w:after="0"/>
        <w:jc w:val="center"/>
        <w:rPr>
          <w:rFonts w:cs="Times New Roman"/>
          <w:szCs w:val="28"/>
        </w:rPr>
      </w:pPr>
    </w:p>
    <w:p w14:paraId="626AF48E" w14:textId="001B4210" w:rsidR="00B513DB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30C21204" w14:textId="77777777" w:rsidR="007A14CA" w:rsidRPr="00D736DF" w:rsidRDefault="007A14CA" w:rsidP="000410EB">
      <w:pPr>
        <w:spacing w:after="0"/>
        <w:jc w:val="center"/>
        <w:rPr>
          <w:rFonts w:cs="Times New Roman"/>
          <w:szCs w:val="28"/>
        </w:rPr>
      </w:pPr>
    </w:p>
    <w:p w14:paraId="3C34CD98" w14:textId="0A46CF0F" w:rsidR="00B513DB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4F6E8033" w14:textId="77777777" w:rsidR="00693EF9" w:rsidRPr="00D736DF" w:rsidRDefault="00693EF9" w:rsidP="000410EB">
      <w:pPr>
        <w:spacing w:after="0"/>
        <w:jc w:val="center"/>
        <w:rPr>
          <w:rFonts w:cs="Times New Roman"/>
          <w:szCs w:val="28"/>
        </w:rPr>
      </w:pPr>
    </w:p>
    <w:p w14:paraId="50C00A2C" w14:textId="77777777" w:rsidR="000410EB" w:rsidRPr="00D736DF" w:rsidRDefault="000410EB" w:rsidP="000410EB">
      <w:pPr>
        <w:spacing w:after="0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1736A176" w14:textId="77777777" w:rsidR="00743686" w:rsidRDefault="00CA08E1" w:rsidP="00743686">
      <w:pPr>
        <w:spacing w:after="0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038923E704136D4EAFB7E57A92B40716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D97DD4">
            <w:rPr>
              <w:rFonts w:cs="Times New Roman"/>
              <w:szCs w:val="28"/>
            </w:rPr>
            <w:t>20</w:t>
          </w:r>
        </w:sdtContent>
      </w:sdt>
    </w:p>
    <w:p w14:paraId="740942B1" w14:textId="77777777" w:rsidR="007A14CA" w:rsidRDefault="007A14CA" w:rsidP="007A14CA">
      <w:pPr>
        <w:rPr>
          <w:b/>
          <w:bCs/>
        </w:rPr>
      </w:pPr>
      <w:r>
        <w:rPr>
          <w:b/>
          <w:bCs/>
        </w:rPr>
        <w:lastRenderedPageBreak/>
        <w:t xml:space="preserve">Цель </w:t>
      </w:r>
      <w:r w:rsidR="00743686">
        <w:rPr>
          <w:b/>
          <w:bCs/>
        </w:rPr>
        <w:t>работы</w:t>
      </w:r>
      <w:r w:rsidR="00743686" w:rsidRPr="00743686">
        <w:rPr>
          <w:b/>
          <w:bCs/>
        </w:rPr>
        <w:t>.</w:t>
      </w:r>
    </w:p>
    <w:p w14:paraId="71582FEE" w14:textId="2E05C76C" w:rsidR="007A14CA" w:rsidRPr="007A14CA" w:rsidRDefault="007A14CA" w:rsidP="007A14CA">
      <w:pPr>
        <w:rPr>
          <w:b/>
          <w:bCs/>
        </w:rPr>
      </w:pPr>
      <w:r>
        <w:rPr>
          <w:lang w:eastAsia="ru-RU"/>
        </w:rPr>
        <w:t>О</w:t>
      </w:r>
      <w:r w:rsidRPr="00C44177">
        <w:rPr>
          <w:lang w:eastAsia="ru-RU"/>
        </w:rPr>
        <w:t>своить методику проектирования реализации прецедентов</w:t>
      </w:r>
      <w:r w:rsidRPr="007A14CA">
        <w:rPr>
          <w:lang w:eastAsia="ru-RU"/>
        </w:rPr>
        <w:t xml:space="preserve">, </w:t>
      </w:r>
      <w:r w:rsidRPr="00C44177">
        <w:rPr>
          <w:lang w:eastAsia="ru-RU"/>
        </w:rPr>
        <w:t>изучить шаблоны GRASP для распределения обязанностей между классами.</w:t>
      </w:r>
    </w:p>
    <w:p w14:paraId="78405D96" w14:textId="170D9CD5" w:rsidR="00743686" w:rsidRDefault="007A14CA" w:rsidP="00743686">
      <w:pPr>
        <w:rPr>
          <w:rFonts w:cs="Times New Roman (Body CS)"/>
          <w:b/>
          <w:bCs/>
          <w:lang w:val="en-US"/>
        </w:rPr>
      </w:pPr>
      <w:proofErr w:type="spellStart"/>
      <w:r>
        <w:rPr>
          <w:rFonts w:cs="Times New Roman (Body CS)"/>
          <w:b/>
          <w:bCs/>
          <w:lang w:val="en-US"/>
        </w:rPr>
        <w:t>Диагра</w:t>
      </w:r>
      <w:r>
        <w:rPr>
          <w:rFonts w:cs="Times New Roman (Body CS)"/>
          <w:b/>
          <w:bCs/>
        </w:rPr>
        <w:t>мма</w:t>
      </w:r>
      <w:proofErr w:type="spellEnd"/>
      <w:r>
        <w:rPr>
          <w:rFonts w:cs="Times New Roman (Body CS)"/>
          <w:b/>
          <w:bCs/>
        </w:rPr>
        <w:t xml:space="preserve"> взаимодействий</w:t>
      </w:r>
      <w:r>
        <w:rPr>
          <w:rFonts w:cs="Times New Roman (Body CS)"/>
          <w:b/>
          <w:bCs/>
          <w:lang w:val="en-US"/>
        </w:rPr>
        <w:t>.</w:t>
      </w:r>
    </w:p>
    <w:p w14:paraId="00465340" w14:textId="5B3BA8FD" w:rsidR="007A14CA" w:rsidRPr="007A14CA" w:rsidRDefault="007A14CA" w:rsidP="007A14CA">
      <w:pPr>
        <w:pStyle w:val="Picture"/>
        <w:rPr>
          <w:rFonts w:cs="Times New Roman (Body CS)"/>
          <w:b/>
          <w:bCs/>
        </w:rPr>
      </w:pPr>
      <w:r>
        <w:rPr>
          <w:noProof/>
        </w:rPr>
        <w:drawing>
          <wp:inline distT="0" distB="0" distL="0" distR="0" wp14:anchorId="1ACEC648" wp14:editId="23C68196">
            <wp:extent cx="5940425" cy="1717675"/>
            <wp:effectExtent l="0" t="0" r="3175" b="0"/>
            <wp:docPr id="3" name="Рисунок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82B9" w14:textId="684087C1" w:rsidR="007A14CA" w:rsidRDefault="007A14CA" w:rsidP="00ED3412">
      <w:pPr>
        <w:rPr>
          <w:rFonts w:cs="Times New Roman (Body CS)"/>
          <w:b/>
          <w:bCs/>
        </w:rPr>
      </w:pPr>
      <w:r>
        <w:rPr>
          <w:rFonts w:cs="Times New Roman (Body CS)"/>
          <w:b/>
          <w:bCs/>
        </w:rPr>
        <w:t>Распределение обязанностей между классами</w:t>
      </w:r>
      <w:r w:rsidRPr="007A14CA">
        <w:rPr>
          <w:rFonts w:cs="Times New Roman (Body CS)"/>
          <w:b/>
          <w:bCs/>
        </w:rPr>
        <w:t>.</w:t>
      </w:r>
    </w:p>
    <w:tbl>
      <w:tblPr>
        <w:tblpPr w:leftFromText="180" w:rightFromText="180" w:vertAnchor="text" w:horzAnchor="margin" w:tblpY="153"/>
        <w:tblW w:w="10054" w:type="dxa"/>
        <w:tblLook w:val="04A0" w:firstRow="1" w:lastRow="0" w:firstColumn="1" w:lastColumn="0" w:noHBand="0" w:noVBand="1"/>
      </w:tblPr>
      <w:tblGrid>
        <w:gridCol w:w="1723"/>
        <w:gridCol w:w="8331"/>
      </w:tblGrid>
      <w:tr w:rsidR="00946D26" w:rsidRPr="00F56D2E" w14:paraId="616701D2" w14:textId="77777777" w:rsidTr="00946D26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FC6FE" w14:textId="77777777" w:rsidR="00946D26" w:rsidRPr="00946D26" w:rsidRDefault="00946D26" w:rsidP="00946D26">
            <w:pPr>
              <w:rPr>
                <w:b/>
                <w:bCs/>
              </w:rPr>
            </w:pPr>
            <w:r w:rsidRPr="00946D26">
              <w:rPr>
                <w:b/>
                <w:bCs/>
              </w:rPr>
              <w:t>Класс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1FD80" w14:textId="77777777" w:rsidR="00946D26" w:rsidRPr="00946D26" w:rsidRDefault="00946D26" w:rsidP="00946D26">
            <w:pPr>
              <w:rPr>
                <w:b/>
                <w:bCs/>
              </w:rPr>
            </w:pPr>
            <w:r w:rsidRPr="00946D26">
              <w:rPr>
                <w:b/>
                <w:bCs/>
              </w:rPr>
              <w:t>Обязанность</w:t>
            </w:r>
          </w:p>
        </w:tc>
      </w:tr>
      <w:tr w:rsidR="00946D26" w:rsidRPr="00F56D2E" w14:paraId="7E05D6E8" w14:textId="77777777" w:rsidTr="00946D26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DCBD3" w14:textId="77777777" w:rsidR="00946D26" w:rsidRPr="00F56D2E" w:rsidRDefault="00946D26" w:rsidP="00946D26">
            <w:r w:rsidRPr="00A1457E">
              <w:t>Сотрудник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14521" w14:textId="77777777" w:rsidR="00946D26" w:rsidRPr="00F56D2E" w:rsidRDefault="00946D26" w:rsidP="00946D26">
            <w:r w:rsidRPr="00A1457E">
              <w:t>Посредством работы отправлять данные о рабочей сессии</w:t>
            </w:r>
          </w:p>
        </w:tc>
      </w:tr>
      <w:tr w:rsidR="00946D26" w:rsidRPr="00F56D2E" w14:paraId="4F024B98" w14:textId="77777777" w:rsidTr="00946D26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26CE8" w14:textId="77777777" w:rsidR="00946D26" w:rsidRPr="00F56D2E" w:rsidRDefault="00946D26" w:rsidP="00946D26">
            <w:r w:rsidRPr="00A1457E">
              <w:t>Терминал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8C609" w14:textId="77777777" w:rsidR="00946D26" w:rsidRPr="00F56D2E" w:rsidRDefault="00946D26" w:rsidP="00946D26">
            <w:r w:rsidRPr="00A1457E">
              <w:t>Регистрация рабочей сессии, регистрирование времени простоя</w:t>
            </w:r>
          </w:p>
        </w:tc>
      </w:tr>
      <w:tr w:rsidR="00946D26" w:rsidRPr="00F56D2E" w14:paraId="4FBC37E5" w14:textId="77777777" w:rsidTr="00946D26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AD7AB" w14:textId="77777777" w:rsidR="00946D26" w:rsidRPr="00F56D2E" w:rsidRDefault="00946D26" w:rsidP="00946D26">
            <w:r w:rsidRPr="00A1457E">
              <w:t>Система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07F9A" w14:textId="77777777" w:rsidR="00946D26" w:rsidRPr="00F56D2E" w:rsidRDefault="00946D26" w:rsidP="00946D26">
            <w:r w:rsidRPr="00A1457E">
              <w:t>Агрегирование временных данных, сохранение временных данных, создание временных объектов, которые отправляются на сервер</w:t>
            </w:r>
          </w:p>
        </w:tc>
      </w:tr>
      <w:tr w:rsidR="00946D26" w:rsidRPr="00F56D2E" w14:paraId="3B838B43" w14:textId="77777777" w:rsidTr="00946D26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93D43" w14:textId="77777777" w:rsidR="00946D26" w:rsidRPr="00F56D2E" w:rsidRDefault="00946D26" w:rsidP="00946D26">
            <w:r w:rsidRPr="00A1457E">
              <w:t>Супервайзер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FEA7D" w14:textId="77777777" w:rsidR="00946D26" w:rsidRPr="00F56D2E" w:rsidRDefault="00946D26" w:rsidP="00946D26">
            <w:r w:rsidRPr="00A1457E">
              <w:t>Устранение неполадок системы</w:t>
            </w:r>
          </w:p>
        </w:tc>
      </w:tr>
    </w:tbl>
    <w:p w14:paraId="0EA4E676" w14:textId="77777777" w:rsidR="007A14CA" w:rsidRPr="007A14CA" w:rsidRDefault="007A14CA" w:rsidP="00ED3412">
      <w:pPr>
        <w:rPr>
          <w:rFonts w:cs="Times New Roman (Body CS)"/>
          <w:b/>
          <w:bCs/>
        </w:rPr>
      </w:pPr>
    </w:p>
    <w:p w14:paraId="30B3567F" w14:textId="1D23249E" w:rsidR="007A14CA" w:rsidRPr="00946D26" w:rsidRDefault="007A14CA" w:rsidP="007A14CA">
      <w:pPr>
        <w:rPr>
          <w:b/>
          <w:bCs/>
        </w:rPr>
      </w:pPr>
      <w:r w:rsidRPr="007A14CA">
        <w:rPr>
          <w:b/>
          <w:bCs/>
        </w:rPr>
        <w:t>Обоснование применения шаблонов проектирования</w:t>
      </w:r>
      <w:r w:rsidRPr="00946D26">
        <w:rPr>
          <w:b/>
          <w:bCs/>
        </w:rPr>
        <w:t>.</w:t>
      </w:r>
    </w:p>
    <w:p w14:paraId="6B0A0945" w14:textId="77777777" w:rsidR="007A14CA" w:rsidRDefault="007A14CA" w:rsidP="007A14CA">
      <w:r w:rsidRPr="00F56D2E">
        <w:t xml:space="preserve">Для определения обязанностей класса </w:t>
      </w:r>
      <w:r w:rsidRPr="00A1457E">
        <w:t>Система</w:t>
      </w:r>
      <w:r w:rsidRPr="00F56D2E">
        <w:t xml:space="preserve"> шаблон </w:t>
      </w:r>
      <w:proofErr w:type="spellStart"/>
      <w:r w:rsidRPr="00F56D2E">
        <w:t>Creator</w:t>
      </w:r>
      <w:proofErr w:type="spellEnd"/>
      <w:r w:rsidRPr="00F56D2E">
        <w:t xml:space="preserve">, так как именно данный класс отвечает за создание </w:t>
      </w:r>
      <w:r w:rsidRPr="00A1457E">
        <w:t>временных объектов, которые отправляются на сервер</w:t>
      </w:r>
      <w:r w:rsidRPr="00F56D2E">
        <w:t xml:space="preserve">. </w:t>
      </w:r>
    </w:p>
    <w:p w14:paraId="1291E55F" w14:textId="43CBF906" w:rsidR="007A14CA" w:rsidRPr="00A1457E" w:rsidRDefault="007A14CA" w:rsidP="007A14CA">
      <w:r>
        <w:t>Для</w:t>
      </w:r>
      <w:r w:rsidRPr="00F56D2E">
        <w:t xml:space="preserve"> класса </w:t>
      </w:r>
      <w:r w:rsidRPr="00A1457E">
        <w:t>Терминал</w:t>
      </w:r>
      <w:r w:rsidRPr="00F56D2E">
        <w:t xml:space="preserve"> был применен шаблон проектирования </w:t>
      </w:r>
      <w:proofErr w:type="spellStart"/>
      <w:r w:rsidRPr="00F56D2E">
        <w:t>Information</w:t>
      </w:r>
      <w:proofErr w:type="spellEnd"/>
      <w:r w:rsidRPr="00F56D2E">
        <w:t xml:space="preserve"> </w:t>
      </w:r>
      <w:proofErr w:type="spellStart"/>
      <w:r w:rsidRPr="00F56D2E">
        <w:t>Expert</w:t>
      </w:r>
      <w:proofErr w:type="spellEnd"/>
      <w:r w:rsidRPr="00F56D2E">
        <w:t>, данны</w:t>
      </w:r>
      <w:r>
        <w:t>й</w:t>
      </w:r>
      <w:r w:rsidRPr="00F56D2E">
        <w:t xml:space="preserve"> класс хран</w:t>
      </w:r>
      <w:r>
        <w:t>и</w:t>
      </w:r>
      <w:r w:rsidRPr="00F56D2E">
        <w:t xml:space="preserve">т информацию, необходимую для выполнения обязанностей. </w:t>
      </w:r>
    </w:p>
    <w:p w14:paraId="02191DFF" w14:textId="77777777" w:rsidR="007A14CA" w:rsidRPr="00F56D2E" w:rsidRDefault="007A14CA" w:rsidP="007A14CA">
      <w:r>
        <w:t>Сотрудник</w:t>
      </w:r>
      <w:r w:rsidRPr="00F56D2E">
        <w:t xml:space="preserve"> определялся шаблоном </w:t>
      </w:r>
      <w:proofErr w:type="spellStart"/>
      <w:r w:rsidRPr="00F56D2E">
        <w:t>High</w:t>
      </w:r>
      <w:proofErr w:type="spellEnd"/>
      <w:r w:rsidRPr="00F56D2E">
        <w:t xml:space="preserve"> </w:t>
      </w:r>
      <w:proofErr w:type="spellStart"/>
      <w:r w:rsidRPr="00F56D2E">
        <w:t>Cohesion</w:t>
      </w:r>
      <w:proofErr w:type="spellEnd"/>
      <w:r w:rsidRPr="00F56D2E">
        <w:t>, поскольку обязанности, которые должен реализовывать этот класс, тесно связаны между собой.</w:t>
      </w:r>
    </w:p>
    <w:p w14:paraId="4DFBB0F7" w14:textId="5A45D367" w:rsidR="00743686" w:rsidRPr="007A14CA" w:rsidRDefault="007A14CA" w:rsidP="00ED3412">
      <w:pPr>
        <w:rPr>
          <w:rStyle w:val="NoSpacingChar"/>
          <w:rFonts w:cstheme="minorBidi"/>
          <w:noProof w:val="0"/>
          <w:lang w:val="ru-RU"/>
        </w:rPr>
      </w:pPr>
      <w:r w:rsidRPr="00F56D2E">
        <w:t xml:space="preserve">Класс </w:t>
      </w:r>
      <w:r w:rsidRPr="00A1457E">
        <w:t>Супервайзер</w:t>
      </w:r>
      <w:r w:rsidRPr="00F56D2E">
        <w:t xml:space="preserve"> был определен посредством шаблона </w:t>
      </w:r>
      <w:proofErr w:type="spellStart"/>
      <w:r w:rsidRPr="00F56D2E">
        <w:t>Controller</w:t>
      </w:r>
      <w:proofErr w:type="spellEnd"/>
      <w:r w:rsidRPr="00F56D2E">
        <w:t>, так как этот класс в наибольшей степени представляет из себя внешний контроллер.</w:t>
      </w:r>
    </w:p>
    <w:sectPr w:rsidR="00743686" w:rsidRPr="007A14CA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A49FD" w14:textId="77777777" w:rsidR="00CA08E1" w:rsidRDefault="00CA08E1" w:rsidP="00186C2F">
      <w:pPr>
        <w:spacing w:after="0"/>
      </w:pPr>
      <w:r>
        <w:separator/>
      </w:r>
    </w:p>
  </w:endnote>
  <w:endnote w:type="continuationSeparator" w:id="0">
    <w:p w14:paraId="14972F38" w14:textId="77777777" w:rsidR="00CA08E1" w:rsidRDefault="00CA08E1" w:rsidP="00186C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AB6A8" w14:textId="77777777" w:rsidR="00CA08E1" w:rsidRDefault="00CA08E1" w:rsidP="00186C2F">
      <w:pPr>
        <w:spacing w:after="0"/>
      </w:pPr>
      <w:r>
        <w:separator/>
      </w:r>
    </w:p>
  </w:footnote>
  <w:footnote w:type="continuationSeparator" w:id="0">
    <w:p w14:paraId="0905D355" w14:textId="77777777" w:rsidR="00CA08E1" w:rsidRDefault="00CA08E1" w:rsidP="00186C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F54"/>
    <w:multiLevelType w:val="hybridMultilevel"/>
    <w:tmpl w:val="FDB2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0386"/>
    <w:multiLevelType w:val="hybridMultilevel"/>
    <w:tmpl w:val="930E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42AD"/>
    <w:multiLevelType w:val="hybridMultilevel"/>
    <w:tmpl w:val="4BC4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150C8"/>
    <w:multiLevelType w:val="hybridMultilevel"/>
    <w:tmpl w:val="86CA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E1838"/>
    <w:multiLevelType w:val="hybridMultilevel"/>
    <w:tmpl w:val="ADA88548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D5357"/>
    <w:multiLevelType w:val="hybridMultilevel"/>
    <w:tmpl w:val="13A4F630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B449D"/>
    <w:multiLevelType w:val="hybridMultilevel"/>
    <w:tmpl w:val="E71EFF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D4"/>
    <w:rsid w:val="00007568"/>
    <w:rsid w:val="0001351D"/>
    <w:rsid w:val="00030F38"/>
    <w:rsid w:val="000410EB"/>
    <w:rsid w:val="00044859"/>
    <w:rsid w:val="00046B61"/>
    <w:rsid w:val="00055868"/>
    <w:rsid w:val="00085CC1"/>
    <w:rsid w:val="00096A86"/>
    <w:rsid w:val="000D21B6"/>
    <w:rsid w:val="000D5AEA"/>
    <w:rsid w:val="000D6364"/>
    <w:rsid w:val="000E6204"/>
    <w:rsid w:val="000F5BFF"/>
    <w:rsid w:val="0010500D"/>
    <w:rsid w:val="00106CAA"/>
    <w:rsid w:val="00170628"/>
    <w:rsid w:val="00186C2F"/>
    <w:rsid w:val="001A32D8"/>
    <w:rsid w:val="001B5B56"/>
    <w:rsid w:val="001D3BF2"/>
    <w:rsid w:val="001F6073"/>
    <w:rsid w:val="00227E46"/>
    <w:rsid w:val="00237972"/>
    <w:rsid w:val="002859F7"/>
    <w:rsid w:val="00291FBA"/>
    <w:rsid w:val="00292C48"/>
    <w:rsid w:val="002D38FE"/>
    <w:rsid w:val="002F5AB1"/>
    <w:rsid w:val="00310FBC"/>
    <w:rsid w:val="003250DA"/>
    <w:rsid w:val="00354B37"/>
    <w:rsid w:val="003D3636"/>
    <w:rsid w:val="00435F16"/>
    <w:rsid w:val="004364AC"/>
    <w:rsid w:val="00444B2D"/>
    <w:rsid w:val="0045435D"/>
    <w:rsid w:val="0045671B"/>
    <w:rsid w:val="004645F4"/>
    <w:rsid w:val="00496EE8"/>
    <w:rsid w:val="004C7E9E"/>
    <w:rsid w:val="004E0BDD"/>
    <w:rsid w:val="005055A9"/>
    <w:rsid w:val="00510A33"/>
    <w:rsid w:val="00511746"/>
    <w:rsid w:val="0052652A"/>
    <w:rsid w:val="00552ACE"/>
    <w:rsid w:val="00552E98"/>
    <w:rsid w:val="00570FCB"/>
    <w:rsid w:val="005815F3"/>
    <w:rsid w:val="005A0FA3"/>
    <w:rsid w:val="005B6F6E"/>
    <w:rsid w:val="005C1E15"/>
    <w:rsid w:val="005C377D"/>
    <w:rsid w:val="00613A8C"/>
    <w:rsid w:val="006164B7"/>
    <w:rsid w:val="00626D35"/>
    <w:rsid w:val="00693EF9"/>
    <w:rsid w:val="006A722F"/>
    <w:rsid w:val="006E7030"/>
    <w:rsid w:val="00701330"/>
    <w:rsid w:val="00717CED"/>
    <w:rsid w:val="00743686"/>
    <w:rsid w:val="00786BBB"/>
    <w:rsid w:val="007A14CA"/>
    <w:rsid w:val="007C77D7"/>
    <w:rsid w:val="008161F1"/>
    <w:rsid w:val="00825953"/>
    <w:rsid w:val="00897D41"/>
    <w:rsid w:val="008B2013"/>
    <w:rsid w:val="008B453B"/>
    <w:rsid w:val="008F229B"/>
    <w:rsid w:val="00946D26"/>
    <w:rsid w:val="009579FD"/>
    <w:rsid w:val="0096144C"/>
    <w:rsid w:val="00966EEE"/>
    <w:rsid w:val="00986F34"/>
    <w:rsid w:val="009A4080"/>
    <w:rsid w:val="009B079C"/>
    <w:rsid w:val="009B0FC4"/>
    <w:rsid w:val="009B4D9E"/>
    <w:rsid w:val="00A23179"/>
    <w:rsid w:val="00A25056"/>
    <w:rsid w:val="00A30EDB"/>
    <w:rsid w:val="00A5546E"/>
    <w:rsid w:val="00A71023"/>
    <w:rsid w:val="00A8270D"/>
    <w:rsid w:val="00A906CC"/>
    <w:rsid w:val="00AA247C"/>
    <w:rsid w:val="00AB3F0A"/>
    <w:rsid w:val="00B06865"/>
    <w:rsid w:val="00B23833"/>
    <w:rsid w:val="00B513DB"/>
    <w:rsid w:val="00B72A18"/>
    <w:rsid w:val="00B93F64"/>
    <w:rsid w:val="00BC47E2"/>
    <w:rsid w:val="00C016D6"/>
    <w:rsid w:val="00C96B31"/>
    <w:rsid w:val="00CA08E1"/>
    <w:rsid w:val="00CB1597"/>
    <w:rsid w:val="00D224FD"/>
    <w:rsid w:val="00D2780B"/>
    <w:rsid w:val="00D42BA3"/>
    <w:rsid w:val="00D733B1"/>
    <w:rsid w:val="00D736DF"/>
    <w:rsid w:val="00D96A7B"/>
    <w:rsid w:val="00D97DD4"/>
    <w:rsid w:val="00DB52F2"/>
    <w:rsid w:val="00E20543"/>
    <w:rsid w:val="00ED1E19"/>
    <w:rsid w:val="00ED3412"/>
    <w:rsid w:val="00F273D5"/>
    <w:rsid w:val="00F37F19"/>
    <w:rsid w:val="00F9320F"/>
    <w:rsid w:val="00FE1BDD"/>
    <w:rsid w:val="00F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4F7D"/>
  <w15:docId w15:val="{5DACC6B4-45F6-474D-BE52-51060F5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412"/>
    <w:pPr>
      <w:spacing w:after="12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C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C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6C2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C2F"/>
  </w:style>
  <w:style w:type="paragraph" w:styleId="Footer">
    <w:name w:val="footer"/>
    <w:basedOn w:val="Normal"/>
    <w:link w:val="FooterChar"/>
    <w:uiPriority w:val="99"/>
    <w:unhideWhenUsed/>
    <w:rsid w:val="00186C2F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C2F"/>
  </w:style>
  <w:style w:type="paragraph" w:customStyle="1" w:styleId="Picture">
    <w:name w:val="Picture"/>
    <w:basedOn w:val="Normal"/>
    <w:qFormat/>
    <w:rsid w:val="00AB3F0A"/>
    <w:pPr>
      <w:tabs>
        <w:tab w:val="left" w:pos="3600"/>
      </w:tabs>
      <w:jc w:val="center"/>
    </w:pPr>
    <w:rPr>
      <w:rFonts w:cs="Times New Roman"/>
      <w:szCs w:val="24"/>
    </w:rPr>
  </w:style>
  <w:style w:type="paragraph" w:styleId="NoSpacing">
    <w:name w:val="No Spacing"/>
    <w:basedOn w:val="Normal"/>
    <w:next w:val="Normal"/>
    <w:link w:val="NoSpacingChar"/>
    <w:uiPriority w:val="1"/>
    <w:qFormat/>
    <w:rsid w:val="00ED3412"/>
    <w:pPr>
      <w:spacing w:after="0"/>
    </w:pPr>
    <w:rPr>
      <w:rFonts w:cs="Times New Roman (Body CS)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3F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Picture"/>
    <w:next w:val="Picture"/>
    <w:uiPriority w:val="35"/>
    <w:unhideWhenUsed/>
    <w:qFormat/>
    <w:rsid w:val="00FE1BDD"/>
    <w:pPr>
      <w:spacing w:after="200"/>
    </w:pPr>
    <w:rPr>
      <w:iCs/>
      <w:color w:val="000000" w:themeColor="text1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D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1BD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E1BD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3833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D3412"/>
    <w:rPr>
      <w:rFonts w:ascii="Times New Roman" w:hAnsi="Times New Roman" w:cs="Times New Roman (Body CS)"/>
      <w:noProof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elrus/Desktop/LOCAL/ITMO/AppCS/reports/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8E927F148478499AF4C16A67C66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52808-3E09-2241-B111-E1D275BB8251}"/>
      </w:docPartPr>
      <w:docPartBody>
        <w:p w:rsidR="00C22CA4" w:rsidRDefault="003248D5">
          <w:pPr>
            <w:pStyle w:val="128E927F148478499AF4C16A67C66A21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4A815F394BBEC4DAA23B13A58673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E7C6C-905C-AA40-B78B-178C4C72530E}"/>
      </w:docPartPr>
      <w:docPartBody>
        <w:p w:rsidR="00C22CA4" w:rsidRDefault="003248D5">
          <w:pPr>
            <w:pStyle w:val="44A815F394BBEC4DAA23B13A586735E4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243553F6A641148ADF1101B6D932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9A284-72E6-2B4F-8468-20C98F9D411D}"/>
      </w:docPartPr>
      <w:docPartBody>
        <w:p w:rsidR="00C22CA4" w:rsidRDefault="003248D5">
          <w:pPr>
            <w:pStyle w:val="B243553F6A641148ADF1101B6D932E6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038923E704136D4EAFB7E57A92B4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F5FC6-6B68-4B44-AC07-0E762655D4FB}"/>
      </w:docPartPr>
      <w:docPartBody>
        <w:p w:rsidR="00C22CA4" w:rsidRDefault="003248D5">
          <w:pPr>
            <w:pStyle w:val="038923E704136D4EAFB7E57A92B4071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D5"/>
    <w:rsid w:val="000C1568"/>
    <w:rsid w:val="00316CCE"/>
    <w:rsid w:val="003248D5"/>
    <w:rsid w:val="00490F93"/>
    <w:rsid w:val="005B6A1A"/>
    <w:rsid w:val="008319BE"/>
    <w:rsid w:val="008D0105"/>
    <w:rsid w:val="009153BE"/>
    <w:rsid w:val="00962E8D"/>
    <w:rsid w:val="00B31032"/>
    <w:rsid w:val="00C210C9"/>
    <w:rsid w:val="00C22CA4"/>
    <w:rsid w:val="00C43548"/>
    <w:rsid w:val="00EA0E7F"/>
    <w:rsid w:val="00F3268C"/>
    <w:rsid w:val="00F5190F"/>
    <w:rsid w:val="00F94963"/>
    <w:rsid w:val="00FB4C9F"/>
    <w:rsid w:val="00FB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8E927F148478499AF4C16A67C66A21">
    <w:name w:val="128E927F148478499AF4C16A67C66A21"/>
  </w:style>
  <w:style w:type="paragraph" w:customStyle="1" w:styleId="44A815F394BBEC4DAA23B13A586735E4">
    <w:name w:val="44A815F394BBEC4DAA23B13A586735E4"/>
  </w:style>
  <w:style w:type="paragraph" w:customStyle="1" w:styleId="B243553F6A641148ADF1101B6D932E6A">
    <w:name w:val="B243553F6A641148ADF1101B6D932E6A"/>
  </w:style>
  <w:style w:type="paragraph" w:customStyle="1" w:styleId="038923E704136D4EAFB7E57A92B40716">
    <w:name w:val="038923E704136D4EAFB7E57A92B40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6B62E-7169-084E-9161-06E5F0B9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335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Щербаков Александр Александрович</dc:creator>
  <cp:lastModifiedBy>Щербаков Александр Александрович</cp:lastModifiedBy>
  <cp:revision>22</cp:revision>
  <dcterms:created xsi:type="dcterms:W3CDTF">2020-02-15T19:01:00Z</dcterms:created>
  <dcterms:modified xsi:type="dcterms:W3CDTF">2020-12-23T12:49:00Z</dcterms:modified>
</cp:coreProperties>
</file>