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FD4A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E7F176" wp14:editId="2226F796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CC6D8" w14:textId="77777777" w:rsidR="002F5AB1" w:rsidRPr="00D736DF" w:rsidRDefault="002F5AB1" w:rsidP="002F5AB1">
      <w:pPr>
        <w:spacing w:after="0"/>
        <w:rPr>
          <w:rFonts w:cs="Times New Roman"/>
        </w:rPr>
      </w:pPr>
    </w:p>
    <w:p w14:paraId="4D950078" w14:textId="77777777" w:rsidR="002F5AB1" w:rsidRPr="00D736DF" w:rsidRDefault="002F5AB1" w:rsidP="002F5AB1">
      <w:pPr>
        <w:spacing w:after="0"/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83FD7AE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7442111D" w14:textId="1C158A69" w:rsidR="00F37F19" w:rsidRPr="00D736DF" w:rsidRDefault="00030F38" w:rsidP="000410E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40"/>
          <w:szCs w:val="40"/>
        </w:rPr>
        <w:t>Практическая работа</w:t>
      </w:r>
      <w:r w:rsidR="000410EB" w:rsidRPr="00D736DF">
        <w:rPr>
          <w:rFonts w:cs="Times New Roman"/>
          <w:b/>
          <w:sz w:val="40"/>
          <w:szCs w:val="40"/>
        </w:rPr>
        <w:t xml:space="preserve">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128E927F148478499AF4C16A67C66A21"/>
          </w:placeholder>
        </w:sdtPr>
        <w:sdtEndPr/>
        <w:sdtContent>
          <w:r w:rsidR="005C2FED">
            <w:rPr>
              <w:rFonts w:cs="Times New Roman"/>
              <w:b/>
              <w:sz w:val="32"/>
              <w:szCs w:val="32"/>
            </w:rPr>
            <w:t>4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44A815F394BBEC4DAA23B13A586735E4"/>
        </w:placeholder>
      </w:sdtPr>
      <w:sdtEndPr/>
      <w:sdtContent>
        <w:p w14:paraId="25977CBF" w14:textId="35A168D5" w:rsidR="00F37F19" w:rsidRPr="00D736DF" w:rsidRDefault="005C2FED" w:rsidP="005815F3">
          <w:pPr>
            <w:spacing w:after="2400"/>
            <w:jc w:val="center"/>
            <w:rPr>
              <w:rFonts w:cs="Times New Roman"/>
              <w:b/>
              <w:sz w:val="40"/>
              <w:szCs w:val="40"/>
            </w:rPr>
          </w:pPr>
          <w:r w:rsidRPr="005C2FED">
            <w:rPr>
              <w:rFonts w:cs="Times New Roman"/>
              <w:b/>
              <w:sz w:val="40"/>
              <w:szCs w:val="40"/>
            </w:rPr>
            <w:t>Создание документа-концепции.</w:t>
          </w:r>
        </w:p>
      </w:sdtContent>
    </w:sdt>
    <w:p w14:paraId="3B3F74DF" w14:textId="103EAACE" w:rsidR="00693EF9" w:rsidRPr="00030F38" w:rsidRDefault="000410EB" w:rsidP="00030F38">
      <w:pPr>
        <w:spacing w:after="0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Выполнил: </w:t>
      </w:r>
      <w:r w:rsidR="00030F38" w:rsidRPr="00030F38">
        <w:rPr>
          <w:rFonts w:cs="Times New Roman"/>
          <w:szCs w:val="28"/>
        </w:rPr>
        <w:t>Щербаков A. А.</w:t>
      </w:r>
    </w:p>
    <w:p w14:paraId="6BE651D9" w14:textId="3BDE7DE8" w:rsidR="005815F3" w:rsidRDefault="000410EB" w:rsidP="000410EB">
      <w:pPr>
        <w:spacing w:after="0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B243553F6A641148ADF1101B6D932E6A"/>
          </w:placeholder>
        </w:sdtPr>
        <w:sdtEndPr/>
        <w:sdtContent>
          <w:r w:rsidR="00D97DD4">
            <w:rPr>
              <w:rFonts w:cs="Times New Roman"/>
              <w:szCs w:val="28"/>
              <w:lang w:val="en-US"/>
            </w:rPr>
            <w:t>K</w:t>
          </w:r>
          <w:r w:rsidR="00435F16" w:rsidRPr="00CB1597">
            <w:rPr>
              <w:rFonts w:cs="Times New Roman"/>
              <w:szCs w:val="28"/>
            </w:rPr>
            <w:t>33202</w:t>
          </w:r>
        </w:sdtContent>
      </w:sdt>
    </w:p>
    <w:p w14:paraId="6190EF71" w14:textId="77777777" w:rsidR="00693EF9" w:rsidRPr="00D736DF" w:rsidRDefault="00693EF9" w:rsidP="000410EB">
      <w:pPr>
        <w:spacing w:after="0"/>
        <w:jc w:val="right"/>
        <w:rPr>
          <w:rFonts w:cs="Times New Roman"/>
          <w:szCs w:val="28"/>
        </w:rPr>
      </w:pPr>
    </w:p>
    <w:p w14:paraId="4B1BBEA4" w14:textId="77777777" w:rsidR="00030F38" w:rsidRDefault="00030F38" w:rsidP="00B513DB">
      <w:pPr>
        <w:spacing w:after="0"/>
        <w:jc w:val="right"/>
        <w:rPr>
          <w:rFonts w:cs="Times New Roman"/>
          <w:szCs w:val="28"/>
        </w:rPr>
      </w:pPr>
    </w:p>
    <w:p w14:paraId="7DDEE4FE" w14:textId="21851A18" w:rsidR="000410EB" w:rsidRPr="00693EF9" w:rsidRDefault="000410EB" w:rsidP="00B513DB">
      <w:pPr>
        <w:spacing w:after="0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Проверил: </w:t>
      </w:r>
      <w:r w:rsidR="00693EF9">
        <w:rPr>
          <w:rFonts w:cs="Times New Roman"/>
          <w:szCs w:val="28"/>
        </w:rPr>
        <w:t>Осипов Н</w:t>
      </w:r>
      <w:r w:rsidR="00693EF9" w:rsidRPr="00ED3412">
        <w:rPr>
          <w:rFonts w:cs="Times New Roman"/>
          <w:szCs w:val="28"/>
        </w:rPr>
        <w:t xml:space="preserve">. </w:t>
      </w:r>
      <w:r w:rsidR="00693EF9">
        <w:rPr>
          <w:rFonts w:cs="Times New Roman"/>
          <w:szCs w:val="28"/>
        </w:rPr>
        <w:t>А</w:t>
      </w:r>
      <w:r w:rsidR="00693EF9" w:rsidRPr="00ED3412">
        <w:rPr>
          <w:rFonts w:cs="Times New Roman"/>
          <w:szCs w:val="28"/>
        </w:rPr>
        <w:t>.</w:t>
      </w:r>
    </w:p>
    <w:p w14:paraId="6B03EB84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106F21EA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2C50BB14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3025CABA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6F00133E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238CFBBC" w14:textId="77777777" w:rsidR="00D97DD4" w:rsidRDefault="00D97DD4" w:rsidP="00A23179">
      <w:pPr>
        <w:spacing w:after="0"/>
        <w:jc w:val="center"/>
        <w:rPr>
          <w:rFonts w:cs="Times New Roman"/>
          <w:szCs w:val="28"/>
        </w:rPr>
      </w:pPr>
    </w:p>
    <w:p w14:paraId="72A20FAB" w14:textId="77777777" w:rsidR="00D97DD4" w:rsidRDefault="00D97DD4" w:rsidP="000410EB">
      <w:pPr>
        <w:spacing w:after="0"/>
        <w:jc w:val="center"/>
        <w:rPr>
          <w:rFonts w:cs="Times New Roman"/>
          <w:szCs w:val="28"/>
        </w:rPr>
      </w:pPr>
    </w:p>
    <w:p w14:paraId="0B014B2D" w14:textId="77777777" w:rsidR="00D97DD4" w:rsidRDefault="00D97DD4" w:rsidP="00030F38">
      <w:pPr>
        <w:spacing w:after="0"/>
        <w:rPr>
          <w:rFonts w:cs="Times New Roman"/>
          <w:szCs w:val="28"/>
        </w:rPr>
      </w:pPr>
    </w:p>
    <w:p w14:paraId="4BADB7A4" w14:textId="0C3F96BD" w:rsidR="00D97DD4" w:rsidRDefault="00D97DD4" w:rsidP="000410EB">
      <w:pPr>
        <w:spacing w:after="0"/>
        <w:jc w:val="center"/>
        <w:rPr>
          <w:rFonts w:cs="Times New Roman"/>
          <w:szCs w:val="28"/>
        </w:rPr>
      </w:pPr>
    </w:p>
    <w:p w14:paraId="7E867E96" w14:textId="77777777" w:rsidR="005C2FED" w:rsidRDefault="005C2FED" w:rsidP="000410EB">
      <w:pPr>
        <w:spacing w:after="0"/>
        <w:jc w:val="center"/>
        <w:rPr>
          <w:rFonts w:cs="Times New Roman"/>
          <w:szCs w:val="28"/>
        </w:rPr>
      </w:pPr>
    </w:p>
    <w:p w14:paraId="2C436B13" w14:textId="77777777" w:rsidR="004E0BDD" w:rsidRDefault="004E0BDD" w:rsidP="000410EB">
      <w:pPr>
        <w:spacing w:after="0"/>
        <w:jc w:val="center"/>
        <w:rPr>
          <w:rFonts w:cs="Times New Roman"/>
          <w:szCs w:val="28"/>
        </w:rPr>
      </w:pPr>
    </w:p>
    <w:p w14:paraId="5BDFDF90" w14:textId="77777777" w:rsidR="000F5BFF" w:rsidRPr="00D736DF" w:rsidRDefault="000F5BFF" w:rsidP="000410EB">
      <w:pPr>
        <w:spacing w:after="0"/>
        <w:jc w:val="center"/>
        <w:rPr>
          <w:rFonts w:cs="Times New Roman"/>
          <w:szCs w:val="28"/>
        </w:rPr>
      </w:pPr>
    </w:p>
    <w:p w14:paraId="626AF48E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3C34CD98" w14:textId="0A46CF0F" w:rsidR="00B513DB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4F6E8033" w14:textId="77777777" w:rsidR="00693EF9" w:rsidRPr="00D736DF" w:rsidRDefault="00693EF9" w:rsidP="000410EB">
      <w:pPr>
        <w:spacing w:after="0"/>
        <w:jc w:val="center"/>
        <w:rPr>
          <w:rFonts w:cs="Times New Roman"/>
          <w:szCs w:val="28"/>
        </w:rPr>
      </w:pPr>
    </w:p>
    <w:p w14:paraId="50C00A2C" w14:textId="77777777" w:rsidR="000410EB" w:rsidRPr="00D736DF" w:rsidRDefault="000410EB" w:rsidP="000410EB">
      <w:pPr>
        <w:spacing w:after="0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1736A176" w14:textId="77777777" w:rsidR="00743686" w:rsidRDefault="00D21939" w:rsidP="00743686">
      <w:pPr>
        <w:spacing w:after="0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038923E704136D4EAFB7E57A92B40716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D97DD4">
            <w:rPr>
              <w:rFonts w:cs="Times New Roman"/>
              <w:szCs w:val="28"/>
            </w:rPr>
            <w:t>20</w:t>
          </w:r>
        </w:sdtContent>
      </w:sdt>
    </w:p>
    <w:p w14:paraId="26375BB8" w14:textId="4A695C06" w:rsidR="00743686" w:rsidRPr="00743686" w:rsidRDefault="00743686" w:rsidP="00743686">
      <w:pPr>
        <w:rPr>
          <w:b/>
          <w:bCs/>
        </w:rPr>
      </w:pPr>
      <w:r w:rsidRPr="00743686">
        <w:rPr>
          <w:b/>
          <w:bCs/>
        </w:rPr>
        <w:lastRenderedPageBreak/>
        <w:t>Ход</w:t>
      </w:r>
      <w:r>
        <w:rPr>
          <w:b/>
          <w:bCs/>
        </w:rPr>
        <w:t xml:space="preserve"> работы</w:t>
      </w:r>
      <w:r w:rsidRPr="00743686">
        <w:rPr>
          <w:b/>
          <w:bCs/>
        </w:rPr>
        <w:t>.</w:t>
      </w:r>
    </w:p>
    <w:p w14:paraId="5E301286" w14:textId="77777777" w:rsidR="005C2FED" w:rsidRPr="00CF2C1E" w:rsidRDefault="005C2FED" w:rsidP="005C2FED">
      <w:pPr>
        <w:rPr>
          <w:rStyle w:val="NoSpacingChar"/>
          <w:b/>
          <w:bCs/>
          <w:noProof w:val="0"/>
          <w:lang w:val="ru-RU"/>
        </w:rPr>
      </w:pPr>
      <w:r w:rsidRPr="005E624A">
        <w:rPr>
          <w:rStyle w:val="NoSpacingChar"/>
          <w:b/>
          <w:bCs/>
          <w:noProof w:val="0"/>
          <w:lang w:val="ru-RU"/>
        </w:rPr>
        <w:t>Дополнительная спецификация</w:t>
      </w:r>
      <w:r w:rsidRPr="00CF2C1E">
        <w:rPr>
          <w:rStyle w:val="NoSpacingChar"/>
          <w:b/>
          <w:bCs/>
          <w:noProof w:val="0"/>
          <w:lang w:val="ru-RU"/>
        </w:rPr>
        <w:t>.</w:t>
      </w:r>
    </w:p>
    <w:p w14:paraId="754399DC" w14:textId="77777777" w:rsidR="005C2FED" w:rsidRPr="005E624A" w:rsidRDefault="005C2FED" w:rsidP="005C2FED">
      <w:pPr>
        <w:rPr>
          <w:rStyle w:val="NoSpacingChar"/>
          <w:b/>
          <w:bCs/>
          <w:i/>
          <w:iCs/>
          <w:noProof w:val="0"/>
        </w:rPr>
      </w:pPr>
      <w:r w:rsidRPr="005E624A">
        <w:rPr>
          <w:rStyle w:val="NoSpacingChar"/>
          <w:b/>
          <w:bCs/>
          <w:i/>
          <w:iCs/>
          <w:noProof w:val="0"/>
          <w:lang w:val="ru-RU"/>
        </w:rPr>
        <w:t>Функциональность</w:t>
      </w:r>
      <w:r w:rsidRPr="005E624A">
        <w:rPr>
          <w:rStyle w:val="NoSpacingChar"/>
          <w:b/>
          <w:bCs/>
          <w:i/>
          <w:iCs/>
          <w:noProof w:val="0"/>
        </w:rPr>
        <w:t>.</w:t>
      </w:r>
    </w:p>
    <w:p w14:paraId="3D727E70" w14:textId="77777777" w:rsidR="005C2FED" w:rsidRPr="00C367BB" w:rsidRDefault="005C2FED" w:rsidP="005C2FED">
      <w:pPr>
        <w:pStyle w:val="ListParagraph"/>
        <w:numPr>
          <w:ilvl w:val="0"/>
          <w:numId w:val="9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Терминал предоставляет максимально простой способ взаимодействия с системой</w:t>
      </w:r>
      <w:r w:rsidRPr="00A27772">
        <w:rPr>
          <w:rStyle w:val="NoSpacingChar"/>
          <w:noProof w:val="0"/>
          <w:lang w:val="ru-RU"/>
        </w:rPr>
        <w:t>:</w:t>
      </w:r>
      <w:r>
        <w:rPr>
          <w:rStyle w:val="NoSpacingChar"/>
          <w:noProof w:val="0"/>
          <w:lang w:val="ru-RU"/>
        </w:rPr>
        <w:t xml:space="preserve"> сотрудник может передавать информацию</w:t>
      </w:r>
      <w:r w:rsidRPr="0018425A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делать выбор намерений и вызывать супервайзера</w:t>
      </w:r>
      <w:r w:rsidRPr="0018425A">
        <w:rPr>
          <w:rStyle w:val="NoSpacingChar"/>
          <w:noProof w:val="0"/>
          <w:lang w:val="ru-RU"/>
        </w:rPr>
        <w:t>.</w:t>
      </w:r>
    </w:p>
    <w:p w14:paraId="6C696FB8" w14:textId="77777777" w:rsidR="005C2FED" w:rsidRPr="00C367BB" w:rsidRDefault="005C2FED" w:rsidP="005C2FED">
      <w:pPr>
        <w:pStyle w:val="ListParagraph"/>
        <w:numPr>
          <w:ilvl w:val="0"/>
          <w:numId w:val="9"/>
        </w:numPr>
        <w:contextualSpacing w:val="0"/>
        <w:rPr>
          <w:rStyle w:val="NoSpacingChar"/>
          <w:noProof w:val="0"/>
          <w:lang w:val="ru-RU"/>
        </w:rPr>
      </w:pPr>
      <w:r w:rsidRPr="00C367BB">
        <w:rPr>
          <w:rStyle w:val="NoSpacingChar"/>
          <w:noProof w:val="0"/>
          <w:lang w:val="ru-RU"/>
        </w:rPr>
        <w:t>Сервер времени должен постоянно верифицироваться, чтобы не допустить подмену временных меток.</w:t>
      </w:r>
    </w:p>
    <w:p w14:paraId="23EFC84D" w14:textId="77777777" w:rsidR="005C2FED" w:rsidRDefault="005C2FED" w:rsidP="005C2FED">
      <w:pPr>
        <w:pStyle w:val="ListParagraph"/>
        <w:numPr>
          <w:ilvl w:val="0"/>
          <w:numId w:val="9"/>
        </w:numPr>
        <w:contextualSpacing w:val="0"/>
        <w:rPr>
          <w:rStyle w:val="NoSpacingChar"/>
          <w:noProof w:val="0"/>
          <w:lang w:val="ru-RU"/>
        </w:rPr>
      </w:pPr>
      <w:r w:rsidRPr="00C367BB">
        <w:rPr>
          <w:rStyle w:val="NoSpacingChar"/>
          <w:noProof w:val="0"/>
          <w:lang w:val="ru-RU"/>
        </w:rPr>
        <w:t>Любая ошибка или сообщение о вмешательстве должны журналироваться и предупреждать ответственного супервайзера.</w:t>
      </w:r>
    </w:p>
    <w:p w14:paraId="40E3FF86" w14:textId="77777777" w:rsidR="005C2FED" w:rsidRDefault="005C2FED" w:rsidP="005C2FED">
      <w:pPr>
        <w:pStyle w:val="ListParagraph"/>
        <w:numPr>
          <w:ilvl w:val="0"/>
          <w:numId w:val="9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Нужно обеспечить возможность вывода детальной и фильтруемой статистики в общей панели управления</w:t>
      </w:r>
      <w:r w:rsidRPr="001B4FD5">
        <w:rPr>
          <w:rStyle w:val="NoSpacingChar"/>
          <w:noProof w:val="0"/>
          <w:lang w:val="ru-RU"/>
        </w:rPr>
        <w:t>.</w:t>
      </w:r>
    </w:p>
    <w:p w14:paraId="05CE9173" w14:textId="77777777" w:rsidR="005C2FED" w:rsidRDefault="005C2FED" w:rsidP="005C2FED">
      <w:pPr>
        <w:rPr>
          <w:rStyle w:val="NoSpacingChar"/>
          <w:b/>
          <w:bCs/>
          <w:i/>
          <w:iCs/>
          <w:noProof w:val="0"/>
          <w:lang w:val="ru-RU"/>
        </w:rPr>
      </w:pPr>
      <w:r w:rsidRPr="002F28A8">
        <w:rPr>
          <w:rStyle w:val="NoSpacingChar"/>
          <w:b/>
          <w:bCs/>
          <w:i/>
          <w:iCs/>
          <w:noProof w:val="0"/>
          <w:lang w:val="ru-RU"/>
        </w:rPr>
        <w:t>Удобс</w:t>
      </w:r>
      <w:r w:rsidRPr="005E624A">
        <w:rPr>
          <w:rStyle w:val="NoSpacingChar"/>
          <w:b/>
          <w:bCs/>
          <w:i/>
          <w:iCs/>
          <w:noProof w:val="0"/>
          <w:lang w:val="ru-RU"/>
        </w:rPr>
        <w:t>тво использования</w:t>
      </w:r>
    </w:p>
    <w:p w14:paraId="60AE8D1E" w14:textId="77777777" w:rsidR="005C2FED" w:rsidRPr="002F28A8" w:rsidRDefault="005C2FED" w:rsidP="005C2FED">
      <w:pPr>
        <w:rPr>
          <w:rStyle w:val="NoSpacingChar"/>
          <w:b/>
          <w:bCs/>
          <w:i/>
          <w:iCs/>
          <w:noProof w:val="0"/>
          <w:lang w:val="ru-RU"/>
        </w:rPr>
      </w:pPr>
      <w:r>
        <w:rPr>
          <w:rStyle w:val="NoSpacingChar"/>
          <w:noProof w:val="0"/>
          <w:lang w:val="ru-RU"/>
        </w:rPr>
        <w:t>Пользователь системы будет находиться в процессе рабочей деятельности</w:t>
      </w:r>
      <w:r w:rsidRPr="001B4FD5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поэтому необходимо обеспечить следующее</w:t>
      </w:r>
      <w:r w:rsidRPr="001B4FD5">
        <w:rPr>
          <w:rStyle w:val="NoSpacingChar"/>
          <w:noProof w:val="0"/>
          <w:lang w:val="ru-RU"/>
        </w:rPr>
        <w:t>:</w:t>
      </w:r>
    </w:p>
    <w:p w14:paraId="23689569" w14:textId="77777777" w:rsidR="005C2FED" w:rsidRDefault="005C2FED" w:rsidP="005C2FED">
      <w:pPr>
        <w:pStyle w:val="ListParagraph"/>
        <w:numPr>
          <w:ilvl w:val="0"/>
          <w:numId w:val="10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Окно взаимодействия не должно занимать больше 10</w:t>
      </w:r>
      <w:r w:rsidRPr="001B4FD5">
        <w:rPr>
          <w:rStyle w:val="NoSpacingChar"/>
          <w:noProof w:val="0"/>
          <w:lang w:val="ru-RU"/>
        </w:rPr>
        <w:t xml:space="preserve">% </w:t>
      </w:r>
      <w:r>
        <w:rPr>
          <w:rStyle w:val="NoSpacingChar"/>
          <w:noProof w:val="0"/>
          <w:lang w:val="ru-RU"/>
        </w:rPr>
        <w:t>видимой площади экрана исходя из разрешения и физических размеров дисплея</w:t>
      </w:r>
      <w:r w:rsidRPr="001B4FD5">
        <w:rPr>
          <w:rStyle w:val="NoSpacingChar"/>
          <w:noProof w:val="0"/>
          <w:lang w:val="ru-RU"/>
        </w:rPr>
        <w:t>.</w:t>
      </w:r>
    </w:p>
    <w:p w14:paraId="7E38AAFE" w14:textId="77777777" w:rsidR="005C2FED" w:rsidRDefault="005C2FED" w:rsidP="005C2FED">
      <w:pPr>
        <w:pStyle w:val="ListParagraph"/>
        <w:numPr>
          <w:ilvl w:val="0"/>
          <w:numId w:val="10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Во избежание блокирования рабочего процесса</w:t>
      </w:r>
      <w:r w:rsidRPr="001B4FD5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>окно появляется поверх всех активных программ (в том числе и полноэкранных)</w:t>
      </w:r>
      <w:r w:rsidRPr="001B4FD5">
        <w:rPr>
          <w:rStyle w:val="NoSpacingChar"/>
          <w:noProof w:val="0"/>
          <w:lang w:val="ru-RU"/>
        </w:rPr>
        <w:t>.</w:t>
      </w:r>
    </w:p>
    <w:p w14:paraId="5F04C7E9" w14:textId="77777777" w:rsidR="005C2FED" w:rsidRDefault="005C2FED" w:rsidP="005C2FED">
      <w:pPr>
        <w:pStyle w:val="ListParagraph"/>
        <w:numPr>
          <w:ilvl w:val="0"/>
          <w:numId w:val="10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Для благоприятного восприятия всплывающей информации сотрудником</w:t>
      </w:r>
      <w:r w:rsidRPr="001B4FD5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необходимо учитывать системный цветовой режим или использовать цвета средней яркости</w:t>
      </w:r>
      <w:r w:rsidRPr="00174619">
        <w:rPr>
          <w:rStyle w:val="NoSpacingChar"/>
          <w:noProof w:val="0"/>
          <w:lang w:val="ru-RU"/>
        </w:rPr>
        <w:t>.</w:t>
      </w:r>
    </w:p>
    <w:p w14:paraId="55761660" w14:textId="77777777" w:rsidR="005C2FED" w:rsidRDefault="005C2FED" w:rsidP="005C2FED">
      <w:pPr>
        <w:pStyle w:val="ListParagraph"/>
        <w:numPr>
          <w:ilvl w:val="0"/>
          <w:numId w:val="10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Кнопки действия должны быть хорошо различимы и достаточного размера</w:t>
      </w:r>
      <w:r w:rsidRPr="00174619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чтобы быть легко доступными на любом экране и с</w:t>
      </w:r>
      <w:r w:rsidRPr="00174619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>любым</w:t>
      </w:r>
      <w:r w:rsidRPr="00174619">
        <w:rPr>
          <w:rStyle w:val="NoSpacingChar"/>
          <w:noProof w:val="0"/>
          <w:lang w:val="ru-RU"/>
        </w:rPr>
        <w:t xml:space="preserve"> фи</w:t>
      </w:r>
      <w:r>
        <w:rPr>
          <w:rStyle w:val="NoSpacingChar"/>
          <w:noProof w:val="0"/>
          <w:lang w:val="ru-RU"/>
        </w:rPr>
        <w:t>зическим манипулятором</w:t>
      </w:r>
      <w:r w:rsidRPr="00174619">
        <w:rPr>
          <w:rStyle w:val="NoSpacingChar"/>
          <w:noProof w:val="0"/>
          <w:lang w:val="ru-RU"/>
        </w:rPr>
        <w:t>.</w:t>
      </w:r>
    </w:p>
    <w:p w14:paraId="2E454DD2" w14:textId="77777777" w:rsidR="005C2FED" w:rsidRDefault="005C2FED" w:rsidP="005C2FED">
      <w:pPr>
        <w:pStyle w:val="ListParagraph"/>
        <w:numPr>
          <w:ilvl w:val="0"/>
          <w:numId w:val="10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Появление окна взаимодействия сопровождается мягким звуком</w:t>
      </w:r>
      <w:r w:rsidRPr="00174619">
        <w:rPr>
          <w:rStyle w:val="NoSpacingChar"/>
          <w:noProof w:val="0"/>
          <w:lang w:val="ru-RU"/>
        </w:rPr>
        <w:t>.</w:t>
      </w:r>
    </w:p>
    <w:p w14:paraId="33C74F2D" w14:textId="77777777" w:rsidR="005C2FED" w:rsidRDefault="005C2FED" w:rsidP="005C2FED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Главной задачей терминала учёта времени является оповещение сотрудника</w:t>
      </w:r>
      <w:r w:rsidRPr="00174619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Поскольку восприятие людей варьируется</w:t>
      </w:r>
      <w:r w:rsidRPr="00174619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следует обеспечить максимально комфортные условия</w:t>
      </w:r>
      <w:r w:rsidRPr="00174619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не отвлекающие от рабочего процесса и не вызывающие раздражение</w:t>
      </w:r>
      <w:r w:rsidRPr="00174619">
        <w:rPr>
          <w:rStyle w:val="NoSpacingChar"/>
          <w:noProof w:val="0"/>
          <w:lang w:val="ru-RU"/>
        </w:rPr>
        <w:t>.</w:t>
      </w:r>
    </w:p>
    <w:p w14:paraId="00353BAE" w14:textId="77777777" w:rsidR="005C2FED" w:rsidRDefault="005C2FED" w:rsidP="005C2FED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Окно взаимодействия должно исполнять свою функцию в минимальной форме</w:t>
      </w:r>
      <w:r w:rsidRPr="00174619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так как при наличии сотрудника на рабочем месте оно с великой вероятностью окажется в его поле зрения</w:t>
      </w:r>
      <w:r w:rsidRPr="00174619">
        <w:rPr>
          <w:rStyle w:val="NoSpacingChar"/>
          <w:noProof w:val="0"/>
          <w:lang w:val="ru-RU"/>
        </w:rPr>
        <w:t xml:space="preserve">. В </w:t>
      </w:r>
      <w:r>
        <w:rPr>
          <w:rStyle w:val="NoSpacingChar"/>
          <w:noProof w:val="0"/>
          <w:lang w:val="ru-RU"/>
        </w:rPr>
        <w:t>других случаях сотрудник будет уведомлён звуковым сигналом и точно обратит внимание на терминал</w:t>
      </w:r>
      <w:r w:rsidRPr="00174619">
        <w:rPr>
          <w:rStyle w:val="NoSpacingChar"/>
          <w:noProof w:val="0"/>
          <w:lang w:val="ru-RU"/>
        </w:rPr>
        <w:t>.</w:t>
      </w:r>
    </w:p>
    <w:p w14:paraId="153F3CE2" w14:textId="77777777" w:rsidR="005C2FED" w:rsidRPr="005E624A" w:rsidRDefault="005C2FED" w:rsidP="005C2FED">
      <w:pPr>
        <w:rPr>
          <w:rStyle w:val="NoSpacingChar"/>
          <w:i/>
          <w:iCs/>
          <w:noProof w:val="0"/>
          <w:lang w:val="ru-RU"/>
        </w:rPr>
      </w:pPr>
      <w:r w:rsidRPr="005E624A">
        <w:rPr>
          <w:rStyle w:val="NoSpacingChar"/>
          <w:b/>
          <w:bCs/>
          <w:i/>
          <w:iCs/>
          <w:noProof w:val="0"/>
          <w:lang w:val="ru-RU"/>
        </w:rPr>
        <w:t>Надёжность</w:t>
      </w:r>
    </w:p>
    <w:p w14:paraId="360F6632" w14:textId="77777777" w:rsidR="005C2FED" w:rsidRDefault="005C2FED" w:rsidP="005C2FED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База</w:t>
      </w:r>
      <w:r w:rsidRPr="00596C70">
        <w:rPr>
          <w:rStyle w:val="NoSpacingChar"/>
          <w:noProof w:val="0"/>
          <w:lang w:val="ru-RU"/>
        </w:rPr>
        <w:t xml:space="preserve"> данных </w:t>
      </w:r>
      <w:r>
        <w:rPr>
          <w:rStyle w:val="NoSpacingChar"/>
          <w:noProof w:val="0"/>
          <w:lang w:val="ru-RU"/>
        </w:rPr>
        <w:t xml:space="preserve">системы </w:t>
      </w:r>
      <w:r w:rsidRPr="00596C70">
        <w:rPr>
          <w:rStyle w:val="NoSpacingChar"/>
          <w:noProof w:val="0"/>
          <w:lang w:val="ru-RU"/>
        </w:rPr>
        <w:t>должна осуществлять ежедневное резервное копирование, чтобы потерянные данные не были старше суток.</w:t>
      </w:r>
    </w:p>
    <w:p w14:paraId="07D067F0" w14:textId="77777777" w:rsidR="005C2FED" w:rsidRDefault="005C2FED" w:rsidP="005C2FED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lastRenderedPageBreak/>
        <w:t>Локальные копии данных на устройствах супервайзеров должны быть защищены от изменений и подмены с проверкой чек-суммы</w:t>
      </w:r>
      <w:r w:rsidRPr="00596C70">
        <w:rPr>
          <w:rStyle w:val="NoSpacingChar"/>
          <w:noProof w:val="0"/>
          <w:lang w:val="ru-RU"/>
        </w:rPr>
        <w:t>.</w:t>
      </w:r>
    </w:p>
    <w:p w14:paraId="61300AB9" w14:textId="77777777" w:rsidR="005C2FED" w:rsidRPr="005E624A" w:rsidRDefault="005C2FED" w:rsidP="005C2FED">
      <w:pPr>
        <w:rPr>
          <w:rStyle w:val="NoSpacingChar"/>
          <w:b/>
          <w:bCs/>
          <w:i/>
          <w:iCs/>
          <w:noProof w:val="0"/>
          <w:lang w:val="ru-RU"/>
        </w:rPr>
      </w:pPr>
      <w:r w:rsidRPr="005E624A">
        <w:rPr>
          <w:rStyle w:val="NoSpacingChar"/>
          <w:b/>
          <w:bCs/>
          <w:i/>
          <w:iCs/>
          <w:noProof w:val="0"/>
          <w:lang w:val="ru-RU"/>
        </w:rPr>
        <w:t>Производительность</w:t>
      </w:r>
    </w:p>
    <w:p w14:paraId="0B183F51" w14:textId="77777777" w:rsidR="005C2FED" w:rsidRDefault="005C2FED" w:rsidP="005C2FED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Данные должны загружаться в систему в пределах 5 секунд</w:t>
      </w:r>
      <w:r w:rsidRPr="00596C70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однако в случаях с недоступностью системы и последующей работой супервайзера</w:t>
      </w:r>
      <w:r w:rsidRPr="00596C70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 xml:space="preserve">должно быть реализовано </w:t>
      </w:r>
      <w:r>
        <w:rPr>
          <w:rStyle w:val="NoSpacingChar"/>
          <w:noProof w:val="0"/>
        </w:rPr>
        <w:t>plug</w:t>
      </w:r>
      <w:r w:rsidRPr="00596C70">
        <w:rPr>
          <w:rStyle w:val="NoSpacingChar"/>
          <w:noProof w:val="0"/>
          <w:lang w:val="ru-RU"/>
        </w:rPr>
        <w:t>-</w:t>
      </w:r>
      <w:r>
        <w:rPr>
          <w:rStyle w:val="NoSpacingChar"/>
          <w:noProof w:val="0"/>
        </w:rPr>
        <w:t>and</w:t>
      </w:r>
      <w:r w:rsidRPr="00596C70">
        <w:rPr>
          <w:rStyle w:val="NoSpacingChar"/>
          <w:noProof w:val="0"/>
          <w:lang w:val="ru-RU"/>
        </w:rPr>
        <w:t>-</w:t>
      </w:r>
      <w:r>
        <w:rPr>
          <w:rStyle w:val="NoSpacingChar"/>
          <w:noProof w:val="0"/>
        </w:rPr>
        <w:t>play</w:t>
      </w:r>
      <w:r w:rsidRPr="00596C70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>решение для сохранения информации</w:t>
      </w:r>
      <w:r w:rsidRPr="00596C70">
        <w:rPr>
          <w:rStyle w:val="NoSpacingChar"/>
          <w:noProof w:val="0"/>
          <w:lang w:val="ru-RU"/>
        </w:rPr>
        <w:t>.</w:t>
      </w:r>
    </w:p>
    <w:p w14:paraId="3C41AD50" w14:textId="77777777" w:rsidR="005C2FED" w:rsidRPr="007A7484" w:rsidRDefault="005C2FED" w:rsidP="005C2FED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Получение данных и их визуализация должна происходить в течении 3 секунд с использованием высокоскоростной базы данных</w:t>
      </w:r>
      <w:r w:rsidRPr="007A7484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а отображение страницы веб-приложение не может превышать 10 секунд</w:t>
      </w:r>
      <w:r w:rsidRPr="007A7484">
        <w:rPr>
          <w:rStyle w:val="NoSpacingChar"/>
          <w:noProof w:val="0"/>
          <w:lang w:val="ru-RU"/>
        </w:rPr>
        <w:t>.</w:t>
      </w:r>
    </w:p>
    <w:p w14:paraId="3EA2BA51" w14:textId="77777777" w:rsidR="005C2FED" w:rsidRPr="005E624A" w:rsidRDefault="005C2FED" w:rsidP="005C2FED">
      <w:pPr>
        <w:rPr>
          <w:rStyle w:val="NoSpacingChar"/>
          <w:b/>
          <w:bCs/>
          <w:i/>
          <w:iCs/>
          <w:noProof w:val="0"/>
          <w:lang w:val="ru-RU"/>
        </w:rPr>
      </w:pPr>
      <w:r w:rsidRPr="005E624A">
        <w:rPr>
          <w:rStyle w:val="NoSpacingChar"/>
          <w:b/>
          <w:bCs/>
          <w:i/>
          <w:iCs/>
          <w:noProof w:val="0"/>
          <w:lang w:val="ru-RU"/>
        </w:rPr>
        <w:t>Ограничения</w:t>
      </w:r>
    </w:p>
    <w:p w14:paraId="03D2909E" w14:textId="77777777" w:rsidR="005C2FED" w:rsidRDefault="005C2FED" w:rsidP="005C2FED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Поскольку терминал должен работать на любой операционной системе в зависимости от задач сотрудника</w:t>
      </w:r>
      <w:r w:rsidRPr="006B4733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 xml:space="preserve">предполагается использование языка </w:t>
      </w:r>
      <w:r>
        <w:rPr>
          <w:rStyle w:val="NoSpacingChar"/>
          <w:noProof w:val="0"/>
        </w:rPr>
        <w:t>Java</w:t>
      </w:r>
      <w:r>
        <w:rPr>
          <w:rStyle w:val="NoSpacingChar"/>
          <w:noProof w:val="0"/>
          <w:lang w:val="ru-RU"/>
        </w:rPr>
        <w:t xml:space="preserve"> как удобного инструмента для интерфейса и системного взаимодействия</w:t>
      </w:r>
      <w:r w:rsidRPr="00185B43">
        <w:rPr>
          <w:rStyle w:val="NoSpacingChar"/>
          <w:noProof w:val="0"/>
          <w:lang w:val="ru-RU"/>
        </w:rPr>
        <w:t>.</w:t>
      </w:r>
    </w:p>
    <w:p w14:paraId="4002B30C" w14:textId="77777777" w:rsidR="005C2FED" w:rsidRDefault="005C2FED" w:rsidP="005C2FED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Панель управления в то же время должна быть доступна отовсюду</w:t>
      </w:r>
      <w:r w:rsidRPr="00185B43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поэтому её реализация должна целиком помещаться в браузере</w:t>
      </w:r>
      <w:r w:rsidRPr="00185B43">
        <w:rPr>
          <w:rStyle w:val="NoSpacingChar"/>
          <w:noProof w:val="0"/>
          <w:lang w:val="ru-RU"/>
        </w:rPr>
        <w:t>.</w:t>
      </w:r>
    </w:p>
    <w:p w14:paraId="429BAF4C" w14:textId="77777777" w:rsidR="005C2FED" w:rsidRPr="005E624A" w:rsidRDefault="005C2FED" w:rsidP="005C2FED">
      <w:pPr>
        <w:rPr>
          <w:rStyle w:val="NoSpacingChar"/>
          <w:b/>
          <w:bCs/>
          <w:i/>
          <w:iCs/>
          <w:noProof w:val="0"/>
          <w:lang w:val="ru-RU"/>
        </w:rPr>
      </w:pPr>
      <w:r w:rsidRPr="005E624A">
        <w:rPr>
          <w:rStyle w:val="NoSpacingChar"/>
          <w:b/>
          <w:bCs/>
          <w:i/>
          <w:iCs/>
          <w:noProof w:val="0"/>
          <w:lang w:val="ru-RU"/>
        </w:rPr>
        <w:t>Бесплатные компоненты</w:t>
      </w:r>
    </w:p>
    <w:p w14:paraId="69A0CB93" w14:textId="77777777" w:rsidR="005C2FED" w:rsidRDefault="005C2FED" w:rsidP="005C2FED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Рекомендуется максимальное использование бесплатных компонентов на основе открытого кода</w:t>
      </w:r>
      <w:r w:rsidRPr="00185B43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 xml:space="preserve">как в части </w:t>
      </w:r>
      <w:r>
        <w:rPr>
          <w:rStyle w:val="NoSpacingChar"/>
          <w:noProof w:val="0"/>
        </w:rPr>
        <w:t>Java</w:t>
      </w:r>
      <w:r>
        <w:rPr>
          <w:rStyle w:val="NoSpacingChar"/>
          <w:noProof w:val="0"/>
          <w:lang w:val="ru-RU"/>
        </w:rPr>
        <w:t>-терминала</w:t>
      </w:r>
      <w:r w:rsidRPr="00185B43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так и в веб-приложении</w:t>
      </w:r>
      <w:r w:rsidRPr="00185B43">
        <w:rPr>
          <w:rStyle w:val="NoSpacingChar"/>
          <w:noProof w:val="0"/>
          <w:lang w:val="ru-RU"/>
        </w:rPr>
        <w:t>.</w:t>
      </w:r>
    </w:p>
    <w:p w14:paraId="58AEC5DB" w14:textId="77777777" w:rsidR="005C2FED" w:rsidRDefault="005C2FED" w:rsidP="005C2FED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 xml:space="preserve">Базой данных рекомендуется использовать </w:t>
      </w:r>
      <w:proofErr w:type="spellStart"/>
      <w:r>
        <w:rPr>
          <w:rStyle w:val="NoSpacingChar"/>
          <w:noProof w:val="0"/>
        </w:rPr>
        <w:t>InfluxDB</w:t>
      </w:r>
      <w:proofErr w:type="spellEnd"/>
      <w:r>
        <w:rPr>
          <w:rStyle w:val="NoSpacingChar"/>
          <w:noProof w:val="0"/>
          <w:lang w:val="ru-RU"/>
        </w:rPr>
        <w:t xml:space="preserve"> с её открытым исходным кодом и доступным </w:t>
      </w:r>
      <w:r>
        <w:rPr>
          <w:rStyle w:val="NoSpacingChar"/>
          <w:noProof w:val="0"/>
        </w:rPr>
        <w:t>API</w:t>
      </w:r>
      <w:r w:rsidRPr="00185B43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>для любой платформы</w:t>
      </w:r>
      <w:r w:rsidRPr="00185B43">
        <w:rPr>
          <w:rStyle w:val="NoSpacingChar"/>
          <w:noProof w:val="0"/>
          <w:lang w:val="ru-RU"/>
        </w:rPr>
        <w:t>.</w:t>
      </w:r>
    </w:p>
    <w:p w14:paraId="43E93B46" w14:textId="77777777" w:rsidR="005C2FED" w:rsidRPr="005E624A" w:rsidRDefault="005C2FED" w:rsidP="005C2FED">
      <w:pPr>
        <w:rPr>
          <w:rStyle w:val="NoSpacingChar"/>
          <w:b/>
          <w:bCs/>
          <w:i/>
          <w:iCs/>
          <w:noProof w:val="0"/>
          <w:lang w:val="ru-RU"/>
        </w:rPr>
      </w:pPr>
      <w:r w:rsidRPr="005E624A">
        <w:rPr>
          <w:rStyle w:val="NoSpacingChar"/>
          <w:b/>
          <w:bCs/>
          <w:i/>
          <w:iCs/>
          <w:noProof w:val="0"/>
          <w:lang w:val="ru-RU"/>
        </w:rPr>
        <w:t>Интерфейсы и аппаратные средства</w:t>
      </w:r>
    </w:p>
    <w:p w14:paraId="6593C8AA" w14:textId="77777777" w:rsidR="005C2FED" w:rsidRDefault="005C2FED" w:rsidP="005C2FED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Основным интерфейсом является дисп</w:t>
      </w:r>
      <w:r w:rsidRPr="00185B43">
        <w:rPr>
          <w:rStyle w:val="NoSpacingChar"/>
          <w:noProof w:val="0"/>
          <w:lang w:val="ru-RU"/>
        </w:rPr>
        <w:t>лей</w:t>
      </w:r>
      <w:r>
        <w:rPr>
          <w:rStyle w:val="NoSpacingChar"/>
          <w:noProof w:val="0"/>
          <w:lang w:val="ru-RU"/>
        </w:rPr>
        <w:t xml:space="preserve"> рабочего устройства</w:t>
      </w:r>
      <w:r w:rsidRPr="00185B43">
        <w:rPr>
          <w:rStyle w:val="NoSpacingChar"/>
          <w:noProof w:val="0"/>
          <w:lang w:val="ru-RU"/>
        </w:rPr>
        <w:t>.</w:t>
      </w:r>
    </w:p>
    <w:p w14:paraId="71861299" w14:textId="77777777" w:rsidR="005C2FED" w:rsidRPr="00B46FDD" w:rsidRDefault="005C2FED" w:rsidP="005C2FED">
      <w:pPr>
        <w:rPr>
          <w:rStyle w:val="NoSpacingChar"/>
          <w:noProof w:val="0"/>
          <w:lang w:val="ru-RU"/>
        </w:rPr>
      </w:pPr>
      <w:r w:rsidRPr="00185B43">
        <w:rPr>
          <w:rStyle w:val="NoSpacingChar"/>
          <w:noProof w:val="0"/>
          <w:lang w:val="ru-RU"/>
        </w:rPr>
        <w:t xml:space="preserve">Для </w:t>
      </w:r>
      <w:r>
        <w:rPr>
          <w:rStyle w:val="NoSpacingChar"/>
          <w:noProof w:val="0"/>
          <w:lang w:val="ru-RU"/>
        </w:rPr>
        <w:t xml:space="preserve">использования средств личной идентификации необходимы устройства записи и считывания информации с </w:t>
      </w:r>
      <w:r>
        <w:rPr>
          <w:rStyle w:val="NoSpacingChar"/>
          <w:noProof w:val="0"/>
        </w:rPr>
        <w:t>RFID</w:t>
      </w:r>
      <w:r w:rsidRPr="00185B43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>устройств</w:t>
      </w:r>
      <w:r w:rsidRPr="00185B43">
        <w:rPr>
          <w:rStyle w:val="NoSpacingChar"/>
          <w:noProof w:val="0"/>
          <w:lang w:val="ru-RU"/>
        </w:rPr>
        <w:t>.</w:t>
      </w:r>
    </w:p>
    <w:p w14:paraId="3F84668D" w14:textId="77777777" w:rsidR="005C2FED" w:rsidRPr="005E624A" w:rsidRDefault="005C2FED" w:rsidP="005C2FED">
      <w:pPr>
        <w:rPr>
          <w:rStyle w:val="NoSpacingChar"/>
          <w:b/>
          <w:bCs/>
          <w:i/>
          <w:iCs/>
          <w:noProof w:val="0"/>
          <w:lang w:val="ru-RU"/>
        </w:rPr>
      </w:pPr>
      <w:r w:rsidRPr="005E624A">
        <w:rPr>
          <w:rStyle w:val="NoSpacingChar"/>
          <w:b/>
          <w:bCs/>
          <w:i/>
          <w:iCs/>
          <w:noProof w:val="0"/>
          <w:lang w:val="ru-RU"/>
        </w:rPr>
        <w:t>Вопросы законодательства</w:t>
      </w:r>
    </w:p>
    <w:p w14:paraId="555F0983" w14:textId="77777777" w:rsidR="005C2FED" w:rsidRDefault="005C2FED" w:rsidP="005C2FED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Так как использование системы учёта тесно связано с законом о Защите Персональных Данных</w:t>
      </w:r>
      <w:r w:rsidRPr="0034768B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необходимо составить полное и доскональное пользовательское соглашение с сотрудником</w:t>
      </w:r>
      <w:r w:rsidRPr="0034768B">
        <w:rPr>
          <w:rStyle w:val="NoSpacingChar"/>
          <w:noProof w:val="0"/>
          <w:lang w:val="ru-RU"/>
        </w:rPr>
        <w:t>.</w:t>
      </w:r>
    </w:p>
    <w:p w14:paraId="39FCBBB6" w14:textId="77777777" w:rsidR="005C2FED" w:rsidRDefault="005C2FED" w:rsidP="005C2FED">
      <w:pPr>
        <w:rPr>
          <w:rStyle w:val="NoSpacingChar"/>
          <w:noProof w:val="0"/>
          <w:lang w:val="ru-RU"/>
        </w:rPr>
      </w:pPr>
    </w:p>
    <w:p w14:paraId="2FB9F5C8" w14:textId="77777777" w:rsidR="005C2FED" w:rsidRPr="005C2FED" w:rsidRDefault="005C2FED" w:rsidP="005C2FED">
      <w:pPr>
        <w:rPr>
          <w:rStyle w:val="NoSpacingChar"/>
          <w:b/>
          <w:bCs/>
          <w:noProof w:val="0"/>
          <w:lang w:val="ru-RU"/>
        </w:rPr>
      </w:pPr>
      <w:r w:rsidRPr="005C2FED">
        <w:rPr>
          <w:rStyle w:val="NoSpacingChar"/>
          <w:b/>
          <w:bCs/>
          <w:noProof w:val="0"/>
          <w:lang w:val="ru-RU"/>
        </w:rPr>
        <w:t>Виде</w:t>
      </w:r>
      <w:r>
        <w:rPr>
          <w:rStyle w:val="NoSpacingChar"/>
          <w:b/>
          <w:bCs/>
          <w:noProof w:val="0"/>
          <w:lang w:val="ru-RU"/>
        </w:rPr>
        <w:t>ние</w:t>
      </w:r>
    </w:p>
    <w:p w14:paraId="0C16CA22" w14:textId="77777777" w:rsidR="005C2FED" w:rsidRPr="005E624A" w:rsidRDefault="005C2FED" w:rsidP="005C2FED">
      <w:pPr>
        <w:rPr>
          <w:rStyle w:val="NoSpacingChar"/>
          <w:b/>
          <w:bCs/>
          <w:i/>
          <w:iCs/>
          <w:noProof w:val="0"/>
          <w:lang w:val="ru-RU"/>
        </w:rPr>
      </w:pPr>
      <w:r w:rsidRPr="005E624A">
        <w:rPr>
          <w:rStyle w:val="NoSpacingChar"/>
          <w:b/>
          <w:bCs/>
          <w:i/>
          <w:iCs/>
          <w:noProof w:val="0"/>
          <w:lang w:val="ru-RU"/>
        </w:rPr>
        <w:t>Введение</w:t>
      </w:r>
    </w:p>
    <w:p w14:paraId="615530F9" w14:textId="77777777" w:rsidR="005C2FED" w:rsidRDefault="005C2FED" w:rsidP="005C2FED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 xml:space="preserve">Нам видится защищённое приложение учёта рабочего времени (система </w:t>
      </w:r>
      <w:r>
        <w:rPr>
          <w:rStyle w:val="NoSpacingChar"/>
          <w:noProof w:val="0"/>
        </w:rPr>
        <w:t>PanOpti</w:t>
      </w:r>
      <w:r w:rsidRPr="005E624A">
        <w:rPr>
          <w:rStyle w:val="NoSpacingChar"/>
          <w:noProof w:val="0"/>
          <w:lang w:val="ru-RU"/>
        </w:rPr>
        <w:t xml:space="preserve">), </w:t>
      </w:r>
      <w:r>
        <w:rPr>
          <w:rStyle w:val="NoSpacingChar"/>
          <w:noProof w:val="0"/>
          <w:lang w:val="ru-RU"/>
        </w:rPr>
        <w:t>позволяющее записывать достоверную информацию о часах работы сотрудников</w:t>
      </w:r>
      <w:r w:rsidRPr="005E624A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а также анализировать и визуализировать её в виде обширных журналов и диаграмм</w:t>
      </w:r>
      <w:r w:rsidRPr="005E624A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тем самым обеспечивая безопасность как компании</w:t>
      </w:r>
      <w:r w:rsidRPr="005E624A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так и</w:t>
      </w:r>
      <w:r w:rsidRPr="005E624A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 xml:space="preserve">самих </w:t>
      </w:r>
      <w:r w:rsidRPr="005E624A">
        <w:rPr>
          <w:rStyle w:val="NoSpacingChar"/>
          <w:noProof w:val="0"/>
          <w:lang w:val="ru-RU"/>
        </w:rPr>
        <w:t>сотрудников.</w:t>
      </w:r>
    </w:p>
    <w:p w14:paraId="1C44AA42" w14:textId="77777777" w:rsidR="005C2FED" w:rsidRDefault="005C2FED" w:rsidP="005C2FED">
      <w:pPr>
        <w:rPr>
          <w:rStyle w:val="NoSpacingChar"/>
          <w:b/>
          <w:bCs/>
          <w:i/>
          <w:iCs/>
          <w:noProof w:val="0"/>
          <w:lang w:val="ru-RU"/>
        </w:rPr>
      </w:pPr>
      <w:r>
        <w:rPr>
          <w:rStyle w:val="NoSpacingChar"/>
          <w:b/>
          <w:bCs/>
          <w:i/>
          <w:iCs/>
          <w:noProof w:val="0"/>
          <w:lang w:val="ru-RU"/>
        </w:rPr>
        <w:t>Позиционирование</w:t>
      </w:r>
    </w:p>
    <w:p w14:paraId="11446BBD" w14:textId="77777777" w:rsidR="005C2FED" w:rsidRDefault="005C2FED" w:rsidP="005C2FED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lastRenderedPageBreak/>
        <w:t>Доступные сегодня программные продукты для учёта времени не обеспечивают достаточный уровень защиты и уверенности сотрудника</w:t>
      </w:r>
      <w:r w:rsidRPr="00DE08DA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Большинство из них представляет по своей сути шпионское ПО</w:t>
      </w:r>
      <w:r w:rsidRPr="00DE08DA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которое следит за каждым шагом</w:t>
      </w:r>
      <w:r w:rsidRPr="00DE08DA">
        <w:rPr>
          <w:rStyle w:val="NoSpacingChar"/>
          <w:noProof w:val="0"/>
          <w:lang w:val="ru-RU"/>
        </w:rPr>
        <w:t>.</w:t>
      </w:r>
      <w:r>
        <w:rPr>
          <w:rStyle w:val="NoSpacingChar"/>
          <w:noProof w:val="0"/>
          <w:lang w:val="ru-RU"/>
        </w:rPr>
        <w:t xml:space="preserve"> Несмотря на корпоративную выгоду</w:t>
      </w:r>
      <w:r w:rsidRPr="00DE08DA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это категорически подрывает доверие сотрудников к организации и ставит их в некомфортное положение</w:t>
      </w:r>
      <w:r w:rsidRPr="00DE08DA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что влияет на их продуктивность и заинтересованность в работе</w:t>
      </w:r>
      <w:r w:rsidRPr="00DE08DA">
        <w:rPr>
          <w:rStyle w:val="NoSpacingChar"/>
          <w:noProof w:val="0"/>
          <w:lang w:val="ru-RU"/>
        </w:rPr>
        <w:t>.</w:t>
      </w:r>
    </w:p>
    <w:p w14:paraId="08E5E943" w14:textId="77777777" w:rsidR="005C2FED" w:rsidRDefault="005C2FED" w:rsidP="005C2FED">
      <w:pPr>
        <w:rPr>
          <w:rStyle w:val="NoSpacingChar"/>
          <w:noProof w:val="0"/>
          <w:lang w:val="ru-RU"/>
        </w:rPr>
      </w:pPr>
      <w:r w:rsidRPr="00BE5AF5">
        <w:rPr>
          <w:rStyle w:val="NoSpacingChar"/>
          <w:noProof w:val="0"/>
          <w:lang w:val="ru-RU"/>
        </w:rPr>
        <w:t>Пробл</w:t>
      </w:r>
      <w:r>
        <w:rPr>
          <w:rStyle w:val="NoSpacingChar"/>
          <w:noProof w:val="0"/>
          <w:lang w:val="ru-RU"/>
        </w:rPr>
        <w:t>ема традиционных средств слежения заключается в скрытом сборе информации о сотрудниках</w:t>
      </w:r>
      <w:r w:rsidRPr="00BE5AF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Это приводит к развитию паранойи и бреда преследования в современном мире</w:t>
      </w:r>
      <w:r w:rsidRPr="00BE5AF5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когда пользователь знает</w:t>
      </w:r>
      <w:r w:rsidRPr="00BE5AF5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что каждые его шаг отслеживается</w:t>
      </w:r>
      <w:r w:rsidRPr="00BE5AF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Организации страдают от многочисленных обвинений от штата работников и прочих заинтересованных лиц</w:t>
      </w:r>
      <w:r w:rsidRPr="00BE5AF5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что уничтожает корпоративную обстановку</w:t>
      </w:r>
      <w:r w:rsidRPr="00BE5AF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Именно отсутствие чувства выбора и владения ситуацией в текущих сервисах по учёту рабочего времени вызывает череду связанных проблем</w:t>
      </w:r>
      <w:r w:rsidRPr="00BE5AF5">
        <w:rPr>
          <w:rStyle w:val="NoSpacingChar"/>
          <w:noProof w:val="0"/>
          <w:lang w:val="ru-RU"/>
        </w:rPr>
        <w:t>.</w:t>
      </w:r>
    </w:p>
    <w:p w14:paraId="77325A45" w14:textId="77777777" w:rsidR="005C2FED" w:rsidRPr="00B46FDD" w:rsidRDefault="005C2FED" w:rsidP="005C2FED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 xml:space="preserve">Система </w:t>
      </w:r>
      <w:r>
        <w:rPr>
          <w:rStyle w:val="NoSpacingChar"/>
          <w:noProof w:val="0"/>
        </w:rPr>
        <w:t>PanOpti</w:t>
      </w:r>
      <w:r w:rsidRPr="00BE5AF5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>предназначена для организаций</w:t>
      </w:r>
      <w:r w:rsidRPr="00BE5AF5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которые ценят конфиденциальность в мире слежения и больших данных. Оно позволяет передать контроль рабочим временем самим сотрудникам и сохранить доверие</w:t>
      </w:r>
      <w:r w:rsidRPr="00B46FDD">
        <w:rPr>
          <w:rStyle w:val="NoSpacingChar"/>
          <w:noProof w:val="0"/>
          <w:lang w:val="ru-RU"/>
        </w:rPr>
        <w:t>.</w:t>
      </w:r>
    </w:p>
    <w:p w14:paraId="61BE0C57" w14:textId="77777777" w:rsidR="005C2FED" w:rsidRDefault="005C2FED" w:rsidP="005C2FED">
      <w:pPr>
        <w:rPr>
          <w:rStyle w:val="NoSpacingChar"/>
          <w:b/>
          <w:bCs/>
          <w:i/>
          <w:iCs/>
          <w:noProof w:val="0"/>
          <w:lang w:val="ru-RU"/>
        </w:rPr>
      </w:pPr>
      <w:r>
        <w:rPr>
          <w:rStyle w:val="NoSpacingChar"/>
          <w:b/>
          <w:bCs/>
          <w:i/>
          <w:iCs/>
          <w:noProof w:val="0"/>
          <w:lang w:val="ru-RU"/>
        </w:rPr>
        <w:t>Заинтересованные лица</w:t>
      </w:r>
    </w:p>
    <w:p w14:paraId="52EC486F" w14:textId="77777777" w:rsidR="005C2FED" w:rsidRPr="002418B3" w:rsidRDefault="005C2FED" w:rsidP="005C2FED">
      <w:pPr>
        <w:pStyle w:val="ListParagraph"/>
        <w:numPr>
          <w:ilvl w:val="0"/>
          <w:numId w:val="8"/>
        </w:numPr>
        <w:contextualSpacing w:val="0"/>
        <w:rPr>
          <w:rStyle w:val="NoSpacingChar"/>
          <w:noProof w:val="0"/>
          <w:lang w:val="ru-RU"/>
        </w:rPr>
      </w:pPr>
      <w:r w:rsidRPr="002418B3">
        <w:rPr>
          <w:rStyle w:val="NoSpacingChar"/>
          <w:i/>
          <w:iCs/>
          <w:noProof w:val="0"/>
          <w:lang w:val="ru-RU"/>
        </w:rPr>
        <w:t>Организация.</w:t>
      </w:r>
      <w:r w:rsidRPr="002418B3">
        <w:rPr>
          <w:rStyle w:val="NoSpacingChar"/>
          <w:noProof w:val="0"/>
          <w:lang w:val="ru-RU"/>
        </w:rPr>
        <w:t xml:space="preserve"> Использует учёт времени, которое тратят сотрудники на использование персонального компьютера, чтобы достоверно рассчитывать зарплату и премиальные. Не хо</w:t>
      </w:r>
      <w:r>
        <w:rPr>
          <w:rStyle w:val="NoSpacingChar"/>
          <w:noProof w:val="0"/>
          <w:lang w:val="ru-RU"/>
        </w:rPr>
        <w:t>че</w:t>
      </w:r>
      <w:r w:rsidRPr="002418B3">
        <w:rPr>
          <w:rStyle w:val="NoSpacingChar"/>
          <w:noProof w:val="0"/>
          <w:lang w:val="ru-RU"/>
        </w:rPr>
        <w:t>т терять ресурсы.</w:t>
      </w:r>
    </w:p>
    <w:p w14:paraId="4DA3BA91" w14:textId="77777777" w:rsidR="005C2FED" w:rsidRDefault="005C2FED" w:rsidP="005C2FED">
      <w:pPr>
        <w:pStyle w:val="ListParagraph"/>
        <w:numPr>
          <w:ilvl w:val="0"/>
          <w:numId w:val="8"/>
        </w:numPr>
        <w:contextualSpacing w:val="0"/>
        <w:rPr>
          <w:rStyle w:val="NoSpacingChar"/>
          <w:noProof w:val="0"/>
          <w:lang w:val="ru-RU"/>
        </w:rPr>
      </w:pPr>
      <w:r w:rsidRPr="002418B3">
        <w:rPr>
          <w:rStyle w:val="NoSpacingChar"/>
          <w:i/>
          <w:iCs/>
          <w:noProof w:val="0"/>
          <w:lang w:val="ru-RU"/>
        </w:rPr>
        <w:t>Сотрудник.</w:t>
      </w:r>
      <w:r w:rsidRPr="002418B3">
        <w:rPr>
          <w:rStyle w:val="NoSpacingChar"/>
          <w:noProof w:val="0"/>
          <w:lang w:val="ru-RU"/>
        </w:rPr>
        <w:t xml:space="preserve"> Хочет, чтобы у его деятельности был задокументированный журнал, который позволил бы ему продемонстрировать свою работу в определённые моменты времени, например для получения сверхурочных.</w:t>
      </w:r>
    </w:p>
    <w:p w14:paraId="1D392A43" w14:textId="77777777" w:rsidR="005C2FED" w:rsidRPr="002418B3" w:rsidRDefault="005C2FED" w:rsidP="005C2FED">
      <w:pPr>
        <w:pStyle w:val="ListParagraph"/>
        <w:numPr>
          <w:ilvl w:val="0"/>
          <w:numId w:val="8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i/>
          <w:iCs/>
          <w:noProof w:val="0"/>
          <w:lang w:val="ru-RU"/>
        </w:rPr>
        <w:t>Супервайзер</w:t>
      </w:r>
      <w:r w:rsidRPr="006F1917">
        <w:rPr>
          <w:rStyle w:val="NoSpacingChar"/>
          <w:i/>
          <w:iCs/>
          <w:noProof w:val="0"/>
          <w:lang w:val="ru-RU"/>
        </w:rPr>
        <w:t>.</w:t>
      </w:r>
      <w:r w:rsidRPr="006F1917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>Хочет</w:t>
      </w:r>
      <w:r w:rsidRPr="006F1917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чтобы система работала отлаженно и любую проблему взаимодействия с системой можно было решить</w:t>
      </w:r>
      <w:r w:rsidRPr="006F1917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>в максимально кратчайшие сроки</w:t>
      </w:r>
      <w:r w:rsidRPr="006F1917">
        <w:rPr>
          <w:rStyle w:val="NoSpacingChar"/>
          <w:noProof w:val="0"/>
          <w:lang w:val="ru-RU"/>
        </w:rPr>
        <w:t>.</w:t>
      </w:r>
    </w:p>
    <w:p w14:paraId="35172129" w14:textId="77777777" w:rsidR="005C2FED" w:rsidRDefault="005C2FED" w:rsidP="005C2FED">
      <w:pPr>
        <w:pStyle w:val="ListParagraph"/>
        <w:numPr>
          <w:ilvl w:val="0"/>
          <w:numId w:val="8"/>
        </w:numPr>
        <w:contextualSpacing w:val="0"/>
        <w:rPr>
          <w:rStyle w:val="NoSpacingChar"/>
          <w:noProof w:val="0"/>
          <w:lang w:val="ru-RU"/>
        </w:rPr>
      </w:pPr>
      <w:r w:rsidRPr="002418B3">
        <w:rPr>
          <w:rStyle w:val="NoSpacingChar"/>
          <w:i/>
          <w:iCs/>
          <w:noProof w:val="0"/>
          <w:lang w:val="ru-RU"/>
        </w:rPr>
        <w:t>Служба охраны.</w:t>
      </w:r>
      <w:r w:rsidRPr="002418B3">
        <w:rPr>
          <w:rStyle w:val="NoSpacingChar"/>
          <w:noProof w:val="0"/>
          <w:lang w:val="ru-RU"/>
        </w:rPr>
        <w:t xml:space="preserve"> Хочет, чтобы была возможность узнать точное время нахождения сотрудников на рабочих местах из соображений безопасности.</w:t>
      </w:r>
    </w:p>
    <w:p w14:paraId="535FED0C" w14:textId="77777777" w:rsidR="005C2FED" w:rsidRPr="004F001C" w:rsidRDefault="005C2FED" w:rsidP="005C2FED">
      <w:pPr>
        <w:rPr>
          <w:rStyle w:val="NoSpacingChar"/>
          <w:i/>
          <w:iCs/>
          <w:noProof w:val="0"/>
          <w:lang w:val="ru-RU"/>
        </w:rPr>
      </w:pPr>
      <w:r>
        <w:rPr>
          <w:rStyle w:val="NoSpacingChar"/>
          <w:i/>
          <w:iCs/>
          <w:noProof w:val="0"/>
          <w:lang w:val="ru-RU"/>
        </w:rPr>
        <w:t>Основные задачи высокого уровня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3118"/>
        <w:gridCol w:w="2829"/>
      </w:tblGrid>
      <w:tr w:rsidR="005C2FED" w14:paraId="7192D863" w14:textId="77777777" w:rsidTr="00126E84">
        <w:trPr>
          <w:trHeight w:val="1036"/>
        </w:trPr>
        <w:tc>
          <w:tcPr>
            <w:tcW w:w="2122" w:type="dxa"/>
            <w:vAlign w:val="center"/>
          </w:tcPr>
          <w:p w14:paraId="2215C652" w14:textId="77777777" w:rsidR="005C2FED" w:rsidRPr="004F001C" w:rsidRDefault="005C2FED" w:rsidP="00126E84">
            <w:pPr>
              <w:spacing w:after="0"/>
              <w:jc w:val="left"/>
              <w:rPr>
                <w:rStyle w:val="NoSpacingChar"/>
                <w:b/>
                <w:bCs/>
                <w:noProof w:val="0"/>
                <w:sz w:val="26"/>
                <w:szCs w:val="26"/>
                <w:lang w:val="ru-RU"/>
              </w:rPr>
            </w:pPr>
            <w:r w:rsidRPr="004F001C">
              <w:rPr>
                <w:rStyle w:val="NoSpacingChar"/>
                <w:b/>
                <w:bCs/>
                <w:noProof w:val="0"/>
                <w:sz w:val="26"/>
                <w:szCs w:val="26"/>
                <w:lang w:val="ru-RU"/>
              </w:rPr>
              <w:t>Цель высокого уровня</w:t>
            </w:r>
          </w:p>
        </w:tc>
        <w:tc>
          <w:tcPr>
            <w:tcW w:w="1559" w:type="dxa"/>
            <w:vAlign w:val="center"/>
          </w:tcPr>
          <w:p w14:paraId="3865ECEA" w14:textId="77777777" w:rsidR="005C2FED" w:rsidRPr="004F001C" w:rsidRDefault="005C2FED" w:rsidP="00126E84">
            <w:pPr>
              <w:spacing w:after="0"/>
              <w:jc w:val="left"/>
              <w:rPr>
                <w:rStyle w:val="NoSpacingChar"/>
                <w:b/>
                <w:bCs/>
                <w:noProof w:val="0"/>
                <w:sz w:val="26"/>
                <w:szCs w:val="26"/>
                <w:lang w:val="ru-RU"/>
              </w:rPr>
            </w:pPr>
            <w:r w:rsidRPr="004F001C">
              <w:rPr>
                <w:rStyle w:val="NoSpacingChar"/>
                <w:b/>
                <w:bCs/>
                <w:noProof w:val="0"/>
                <w:sz w:val="26"/>
                <w:szCs w:val="26"/>
                <w:lang w:val="ru-RU"/>
              </w:rPr>
              <w:t>Приоритет</w:t>
            </w:r>
          </w:p>
        </w:tc>
        <w:tc>
          <w:tcPr>
            <w:tcW w:w="3118" w:type="dxa"/>
            <w:vAlign w:val="center"/>
          </w:tcPr>
          <w:p w14:paraId="393E9E88" w14:textId="77777777" w:rsidR="005C2FED" w:rsidRPr="004F001C" w:rsidRDefault="005C2FED" w:rsidP="00126E84">
            <w:pPr>
              <w:spacing w:after="0"/>
              <w:jc w:val="left"/>
              <w:rPr>
                <w:rStyle w:val="NoSpacingChar"/>
                <w:b/>
                <w:bCs/>
                <w:noProof w:val="0"/>
                <w:sz w:val="26"/>
                <w:szCs w:val="26"/>
                <w:lang w:val="ru-RU"/>
              </w:rPr>
            </w:pPr>
            <w:r w:rsidRPr="004F001C">
              <w:rPr>
                <w:rStyle w:val="NoSpacingChar"/>
                <w:b/>
                <w:bCs/>
                <w:noProof w:val="0"/>
                <w:sz w:val="26"/>
                <w:szCs w:val="26"/>
                <w:lang w:val="ru-RU"/>
              </w:rPr>
              <w:t>Проблемы и замечания</w:t>
            </w:r>
          </w:p>
        </w:tc>
        <w:tc>
          <w:tcPr>
            <w:tcW w:w="2829" w:type="dxa"/>
            <w:vAlign w:val="center"/>
          </w:tcPr>
          <w:p w14:paraId="325492DC" w14:textId="77777777" w:rsidR="005C2FED" w:rsidRPr="004F001C" w:rsidRDefault="005C2FED" w:rsidP="00126E84">
            <w:pPr>
              <w:spacing w:after="0"/>
              <w:jc w:val="left"/>
              <w:rPr>
                <w:rStyle w:val="NoSpacingChar"/>
                <w:b/>
                <w:bCs/>
                <w:noProof w:val="0"/>
                <w:sz w:val="26"/>
                <w:szCs w:val="26"/>
                <w:lang w:val="ru-RU"/>
              </w:rPr>
            </w:pPr>
            <w:r w:rsidRPr="004F001C">
              <w:rPr>
                <w:rStyle w:val="NoSpacingChar"/>
                <w:b/>
                <w:bCs/>
                <w:noProof w:val="0"/>
                <w:sz w:val="26"/>
                <w:szCs w:val="26"/>
                <w:lang w:val="ru-RU"/>
              </w:rPr>
              <w:t>Текущие решения</w:t>
            </w:r>
          </w:p>
        </w:tc>
      </w:tr>
      <w:tr w:rsidR="005C2FED" w14:paraId="1E38A8A9" w14:textId="77777777" w:rsidTr="00126E84">
        <w:tc>
          <w:tcPr>
            <w:tcW w:w="2122" w:type="dxa"/>
          </w:tcPr>
          <w:p w14:paraId="29843F55" w14:textId="77777777" w:rsidR="005C2FED" w:rsidRPr="004F001C" w:rsidRDefault="005C2FED" w:rsidP="00126E84">
            <w:pPr>
              <w:spacing w:after="0"/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 w:rsidRPr="004F001C">
              <w:rPr>
                <w:rStyle w:val="NoSpacingChar"/>
                <w:noProof w:val="0"/>
                <w:sz w:val="26"/>
                <w:szCs w:val="26"/>
                <w:lang w:val="ru-RU"/>
              </w:rPr>
              <w:t>Защищённая передача информации о посещении в систему</w:t>
            </w:r>
          </w:p>
        </w:tc>
        <w:tc>
          <w:tcPr>
            <w:tcW w:w="1559" w:type="dxa"/>
          </w:tcPr>
          <w:p w14:paraId="517E72F9" w14:textId="77777777" w:rsidR="005C2FED" w:rsidRPr="004F001C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 w:rsidRPr="004F001C">
              <w:rPr>
                <w:rStyle w:val="NoSpacingChar"/>
                <w:noProof w:val="0"/>
                <w:sz w:val="26"/>
                <w:szCs w:val="26"/>
                <w:lang w:val="ru-RU"/>
              </w:rPr>
              <w:t>Высокий</w:t>
            </w:r>
          </w:p>
        </w:tc>
        <w:tc>
          <w:tcPr>
            <w:tcW w:w="3118" w:type="dxa"/>
          </w:tcPr>
          <w:p w14:paraId="7B0DA527" w14:textId="77777777" w:rsidR="005C2FED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Данные могут быть подменены на любом участке передачи</w:t>
            </w:r>
            <w:r w:rsidRPr="004F001C">
              <w:rPr>
                <w:rStyle w:val="NoSpacingChar"/>
                <w:noProof w:val="0"/>
                <w:sz w:val="26"/>
                <w:szCs w:val="26"/>
                <w:lang w:val="ru-RU"/>
              </w:rPr>
              <w:t>.</w:t>
            </w:r>
          </w:p>
          <w:p w14:paraId="5585BC2F" w14:textId="77777777" w:rsidR="005C2FED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Нужно проверять время с глобального сервера</w:t>
            </w:r>
            <w:r w:rsidRPr="004F001C">
              <w:rPr>
                <w:rStyle w:val="NoSpacingChar"/>
                <w:noProof w:val="0"/>
                <w:sz w:val="26"/>
                <w:szCs w:val="26"/>
                <w:lang w:val="ru-RU"/>
              </w:rPr>
              <w:t>.</w:t>
            </w:r>
          </w:p>
          <w:p w14:paraId="06912A06" w14:textId="77777777" w:rsidR="005C2FED" w:rsidRPr="006628F3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При передаче супервайзеру необходимо проверять чек-сумму</w:t>
            </w:r>
            <w:r w:rsidRPr="006628F3">
              <w:rPr>
                <w:rStyle w:val="NoSpacingChar"/>
                <w:noProof w:val="0"/>
                <w:sz w:val="26"/>
                <w:szCs w:val="26"/>
                <w:lang w:val="ru-RU"/>
              </w:rPr>
              <w:t>.</w:t>
            </w:r>
          </w:p>
        </w:tc>
        <w:tc>
          <w:tcPr>
            <w:tcW w:w="2829" w:type="dxa"/>
          </w:tcPr>
          <w:p w14:paraId="0A05DE95" w14:textId="77777777" w:rsidR="005C2FED" w:rsidRPr="006628F3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 w:rsidRPr="006628F3">
              <w:rPr>
                <w:rStyle w:val="NoSpacingChar"/>
                <w:noProof w:val="0"/>
                <w:sz w:val="26"/>
                <w:szCs w:val="26"/>
                <w:lang w:val="ru-RU"/>
              </w:rPr>
              <w:t>Те</w:t>
            </w: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кущие решения собирают чрезмерно много информации</w:t>
            </w:r>
            <w:r w:rsidRPr="006628F3">
              <w:rPr>
                <w:rStyle w:val="NoSpacingChar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поэтому контроль информации усилен</w:t>
            </w:r>
            <w:r w:rsidRPr="006628F3">
              <w:rPr>
                <w:rStyle w:val="NoSpacingChar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 xml:space="preserve">однако это не позволяет удостовериться в </w:t>
            </w: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lastRenderedPageBreak/>
              <w:t>локальной сохранности данных</w:t>
            </w:r>
            <w:r w:rsidRPr="006628F3">
              <w:rPr>
                <w:rStyle w:val="NoSpacingChar"/>
                <w:noProof w:val="0"/>
                <w:sz w:val="26"/>
                <w:szCs w:val="26"/>
                <w:lang w:val="ru-RU"/>
              </w:rPr>
              <w:t>.</w:t>
            </w:r>
          </w:p>
        </w:tc>
      </w:tr>
      <w:tr w:rsidR="005C2FED" w14:paraId="1F426270" w14:textId="77777777" w:rsidTr="00126E84">
        <w:tc>
          <w:tcPr>
            <w:tcW w:w="2122" w:type="dxa"/>
          </w:tcPr>
          <w:p w14:paraId="7EAB2D83" w14:textId="77777777" w:rsidR="005C2FED" w:rsidRPr="00E031E9" w:rsidRDefault="005C2FED" w:rsidP="00126E84">
            <w:pPr>
              <w:spacing w:after="0"/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lastRenderedPageBreak/>
              <w:t>П</w:t>
            </w:r>
            <w:r>
              <w:rPr>
                <w:rStyle w:val="NoSpacingChar"/>
                <w:sz w:val="26"/>
                <w:szCs w:val="26"/>
                <w:lang w:val="ru-RU"/>
              </w:rPr>
              <w:t>росмотр статистики в дашборде</w:t>
            </w:r>
          </w:p>
        </w:tc>
        <w:tc>
          <w:tcPr>
            <w:tcW w:w="1559" w:type="dxa"/>
          </w:tcPr>
          <w:p w14:paraId="07FDFDCB" w14:textId="77777777" w:rsidR="005C2FED" w:rsidRPr="004F001C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Высокий</w:t>
            </w:r>
          </w:p>
        </w:tc>
        <w:tc>
          <w:tcPr>
            <w:tcW w:w="3118" w:type="dxa"/>
          </w:tcPr>
          <w:p w14:paraId="35FE0A52" w14:textId="77777777" w:rsidR="005C2FED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Скорость загрузки может быть достаточно долгой</w:t>
            </w:r>
            <w:r w:rsidRPr="00C60588">
              <w:rPr>
                <w:rStyle w:val="NoSpacingChar"/>
                <w:noProof w:val="0"/>
                <w:sz w:val="26"/>
                <w:szCs w:val="26"/>
                <w:lang w:val="ru-RU"/>
              </w:rPr>
              <w:t>.</w:t>
            </w:r>
          </w:p>
          <w:p w14:paraId="6DDEC0C1" w14:textId="77777777" w:rsidR="005C2FED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Необходимо выбрать процесс визуализации</w:t>
            </w:r>
            <w:r>
              <w:rPr>
                <w:rStyle w:val="NoSpacingChar"/>
                <w:noProof w:val="0"/>
                <w:sz w:val="26"/>
                <w:szCs w:val="26"/>
              </w:rPr>
              <w:t>.</w:t>
            </w:r>
          </w:p>
          <w:p w14:paraId="1595AB92" w14:textId="77777777" w:rsidR="005C2FED" w:rsidRPr="00C60588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</w:p>
        </w:tc>
        <w:tc>
          <w:tcPr>
            <w:tcW w:w="2829" w:type="dxa"/>
          </w:tcPr>
          <w:p w14:paraId="29E3B278" w14:textId="77777777" w:rsidR="005C2FED" w:rsidRPr="00576CFA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В</w:t>
            </w:r>
            <w:r>
              <w:rPr>
                <w:rStyle w:val="NoSpacingChar"/>
                <w:sz w:val="26"/>
                <w:szCs w:val="26"/>
                <w:lang w:val="ru-RU"/>
              </w:rPr>
              <w:t xml:space="preserve"> основном созданы на базе </w:t>
            </w:r>
            <w:r>
              <w:rPr>
                <w:rStyle w:val="NoSpacingChar"/>
                <w:sz w:val="26"/>
                <w:szCs w:val="26"/>
              </w:rPr>
              <w:t>Excel</w:t>
            </w:r>
            <w:r w:rsidRPr="00576CFA">
              <w:rPr>
                <w:rStyle w:val="NoSpacingChar"/>
                <w:sz w:val="26"/>
                <w:szCs w:val="26"/>
                <w:lang w:val="ru-RU"/>
              </w:rPr>
              <w:t>-</w:t>
            </w:r>
            <w:r>
              <w:rPr>
                <w:rStyle w:val="NoSpacingChar"/>
                <w:sz w:val="26"/>
                <w:szCs w:val="26"/>
                <w:lang w:val="ru-RU"/>
              </w:rPr>
              <w:t>таблиц</w:t>
            </w:r>
            <w:r w:rsidRPr="00576CFA">
              <w:rPr>
                <w:rStyle w:val="NoSpacingChar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sz w:val="26"/>
                <w:szCs w:val="26"/>
                <w:lang w:val="ru-RU"/>
              </w:rPr>
              <w:t>что не удобно для качетсвенной визуализации</w:t>
            </w:r>
            <w:r w:rsidRPr="00576CFA">
              <w:rPr>
                <w:rStyle w:val="NoSpacingChar"/>
                <w:sz w:val="26"/>
                <w:szCs w:val="26"/>
                <w:lang w:val="ru-RU"/>
              </w:rPr>
              <w:t>.</w:t>
            </w:r>
          </w:p>
        </w:tc>
      </w:tr>
    </w:tbl>
    <w:p w14:paraId="50C7290B" w14:textId="77777777" w:rsidR="005C2FED" w:rsidRDefault="005C2FED" w:rsidP="005C2FED">
      <w:pPr>
        <w:rPr>
          <w:rStyle w:val="NoSpacingChar"/>
          <w:i/>
          <w:iCs/>
          <w:noProof w:val="0"/>
          <w:lang w:val="ru-RU"/>
        </w:rPr>
      </w:pPr>
    </w:p>
    <w:p w14:paraId="037E7A58" w14:textId="77777777" w:rsidR="005C2FED" w:rsidRPr="005C2FED" w:rsidRDefault="005C2FED" w:rsidP="005C2FED">
      <w:pPr>
        <w:rPr>
          <w:rStyle w:val="NoSpacingChar"/>
          <w:i/>
          <w:iCs/>
          <w:noProof w:val="0"/>
          <w:lang w:val="ru-RU"/>
        </w:rPr>
      </w:pPr>
      <w:r w:rsidRPr="005C2FED">
        <w:rPr>
          <w:rStyle w:val="NoSpacingChar"/>
          <w:i/>
          <w:iCs/>
          <w:noProof w:val="0"/>
          <w:lang w:val="ru-RU"/>
        </w:rPr>
        <w:t>Зада</w:t>
      </w:r>
      <w:r>
        <w:rPr>
          <w:rStyle w:val="NoSpacingChar"/>
          <w:i/>
          <w:iCs/>
          <w:noProof w:val="0"/>
          <w:lang w:val="ru-RU"/>
        </w:rPr>
        <w:t>чи уровня пользователя</w:t>
      </w:r>
    </w:p>
    <w:p w14:paraId="2628324D" w14:textId="77777777" w:rsidR="005C2FED" w:rsidRDefault="005C2FED" w:rsidP="005C2FED">
      <w:pPr>
        <w:rPr>
          <w:rStyle w:val="NoSpacingChar"/>
          <w:noProof w:val="0"/>
          <w:lang w:val="ru-RU"/>
        </w:rPr>
      </w:pPr>
      <w:r w:rsidRPr="006628F3">
        <w:rPr>
          <w:rStyle w:val="NoSpacingChar"/>
          <w:noProof w:val="0"/>
          <w:lang w:val="ru-RU"/>
        </w:rPr>
        <w:t>Поль</w:t>
      </w:r>
      <w:r>
        <w:rPr>
          <w:rStyle w:val="NoSpacingChar"/>
          <w:noProof w:val="0"/>
          <w:lang w:val="ru-RU"/>
        </w:rPr>
        <w:t>зователи используют данную систему в таких целях</w:t>
      </w:r>
      <w:r w:rsidRPr="006628F3">
        <w:rPr>
          <w:rStyle w:val="NoSpacingChar"/>
          <w:noProof w:val="0"/>
          <w:lang w:val="ru-RU"/>
        </w:rPr>
        <w:t>.</w:t>
      </w:r>
    </w:p>
    <w:p w14:paraId="6F1E6D84" w14:textId="77777777" w:rsidR="005C2FED" w:rsidRDefault="005C2FED" w:rsidP="005C2FED">
      <w:pPr>
        <w:pStyle w:val="ListParagraph"/>
        <w:numPr>
          <w:ilvl w:val="0"/>
          <w:numId w:val="11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i/>
          <w:iCs/>
          <w:noProof w:val="0"/>
          <w:lang w:val="ru-RU"/>
        </w:rPr>
        <w:t>Организация</w:t>
      </w:r>
      <w:r w:rsidRPr="005C2FED">
        <w:rPr>
          <w:rStyle w:val="NoSpacingChar"/>
          <w:i/>
          <w:iCs/>
          <w:noProof w:val="0"/>
          <w:lang w:val="ru-RU"/>
        </w:rPr>
        <w:t>.</w:t>
      </w:r>
      <w:r w:rsidRPr="006628F3">
        <w:rPr>
          <w:rStyle w:val="NoSpacingChar"/>
          <w:i/>
          <w:iCs/>
          <w:noProof w:val="0"/>
          <w:lang w:val="ru-RU"/>
        </w:rPr>
        <w:t xml:space="preserve"> </w:t>
      </w:r>
      <w:r w:rsidRPr="006628F3">
        <w:rPr>
          <w:rStyle w:val="NoSpacingChar"/>
          <w:noProof w:val="0"/>
          <w:lang w:val="ru-RU"/>
        </w:rPr>
        <w:t>Просма</w:t>
      </w:r>
      <w:r>
        <w:rPr>
          <w:rStyle w:val="NoSpacingChar"/>
          <w:noProof w:val="0"/>
          <w:lang w:val="ru-RU"/>
        </w:rPr>
        <w:t>тривает статистику</w:t>
      </w:r>
      <w:r w:rsidRPr="006628F3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исследует показатели</w:t>
      </w:r>
      <w:r w:rsidRPr="006628F3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формирует отчёты</w:t>
      </w:r>
      <w:r w:rsidRPr="006628F3">
        <w:rPr>
          <w:rStyle w:val="NoSpacingChar"/>
          <w:noProof w:val="0"/>
          <w:lang w:val="ru-RU"/>
        </w:rPr>
        <w:t>.</w:t>
      </w:r>
    </w:p>
    <w:p w14:paraId="7D5C4DF8" w14:textId="77777777" w:rsidR="005C2FED" w:rsidRPr="006628F3" w:rsidRDefault="005C2FED" w:rsidP="005C2FED">
      <w:pPr>
        <w:pStyle w:val="ListParagraph"/>
        <w:numPr>
          <w:ilvl w:val="0"/>
          <w:numId w:val="11"/>
        </w:numPr>
        <w:contextualSpacing w:val="0"/>
        <w:rPr>
          <w:rStyle w:val="NoSpacingChar"/>
          <w:i/>
          <w:iCs/>
          <w:noProof w:val="0"/>
          <w:lang w:val="ru-RU"/>
        </w:rPr>
      </w:pPr>
      <w:r w:rsidRPr="006628F3">
        <w:rPr>
          <w:rStyle w:val="NoSpacingChar"/>
          <w:i/>
          <w:iCs/>
          <w:noProof w:val="0"/>
          <w:lang w:val="ru-RU"/>
        </w:rPr>
        <w:t xml:space="preserve">Сотрудник. </w:t>
      </w:r>
      <w:r>
        <w:rPr>
          <w:rStyle w:val="NoSpacingChar"/>
          <w:noProof w:val="0"/>
          <w:lang w:val="ru-RU"/>
        </w:rPr>
        <w:t>Обозначает интервалы времени</w:t>
      </w:r>
      <w:r w:rsidRPr="006628F3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просматривает статистику у своей работе</w:t>
      </w:r>
      <w:r w:rsidRPr="006628F3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создаёт информацию для системы</w:t>
      </w:r>
      <w:r w:rsidRPr="006628F3">
        <w:rPr>
          <w:rStyle w:val="NoSpacingChar"/>
          <w:noProof w:val="0"/>
          <w:lang w:val="ru-RU"/>
        </w:rPr>
        <w:t>.</w:t>
      </w:r>
    </w:p>
    <w:p w14:paraId="59282E62" w14:textId="77777777" w:rsidR="005C2FED" w:rsidRPr="006628F3" w:rsidRDefault="005C2FED" w:rsidP="005C2FED">
      <w:pPr>
        <w:pStyle w:val="ListParagraph"/>
        <w:numPr>
          <w:ilvl w:val="0"/>
          <w:numId w:val="11"/>
        </w:numPr>
        <w:contextualSpacing w:val="0"/>
        <w:rPr>
          <w:rStyle w:val="NoSpacingChar"/>
          <w:i/>
          <w:iCs/>
          <w:noProof w:val="0"/>
          <w:lang w:val="ru-RU"/>
        </w:rPr>
      </w:pPr>
      <w:r>
        <w:rPr>
          <w:rStyle w:val="NoSpacingChar"/>
          <w:i/>
          <w:iCs/>
          <w:noProof w:val="0"/>
          <w:lang w:val="ru-RU"/>
        </w:rPr>
        <w:t>Супервайзер</w:t>
      </w:r>
      <w:r w:rsidRPr="006F1917">
        <w:rPr>
          <w:rStyle w:val="NoSpacingChar"/>
          <w:i/>
          <w:iCs/>
          <w:noProof w:val="0"/>
          <w:lang w:val="ru-RU"/>
        </w:rPr>
        <w:t>.</w:t>
      </w:r>
      <w:r w:rsidRPr="006628F3">
        <w:rPr>
          <w:rStyle w:val="NoSpacingChar"/>
          <w:i/>
          <w:iCs/>
          <w:noProof w:val="0"/>
          <w:lang w:val="ru-RU"/>
        </w:rPr>
        <w:t xml:space="preserve"> </w:t>
      </w:r>
      <w:r w:rsidRPr="006628F3">
        <w:rPr>
          <w:rStyle w:val="NoSpacingChar"/>
          <w:noProof w:val="0"/>
          <w:lang w:val="ru-RU"/>
        </w:rPr>
        <w:t xml:space="preserve">Следит </w:t>
      </w:r>
      <w:r>
        <w:rPr>
          <w:rStyle w:val="NoSpacingChar"/>
          <w:noProof w:val="0"/>
          <w:lang w:val="ru-RU"/>
        </w:rPr>
        <w:t>за работоспособностью системы</w:t>
      </w:r>
      <w:r w:rsidRPr="006628F3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создаёт локальные резервные копии</w:t>
      </w:r>
      <w:r w:rsidRPr="006628F3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добавляет сотрудников</w:t>
      </w:r>
      <w:r w:rsidRPr="00F73C5D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изменяет параметры</w:t>
      </w:r>
      <w:r w:rsidRPr="00F73C5D">
        <w:rPr>
          <w:rStyle w:val="NoSpacingChar"/>
          <w:noProof w:val="0"/>
          <w:lang w:val="ru-RU"/>
        </w:rPr>
        <w:t>.</w:t>
      </w:r>
    </w:p>
    <w:p w14:paraId="75885937" w14:textId="77777777" w:rsidR="005C2FED" w:rsidRPr="006628F3" w:rsidRDefault="005C2FED" w:rsidP="005C2FED">
      <w:pPr>
        <w:pStyle w:val="ListParagraph"/>
        <w:numPr>
          <w:ilvl w:val="0"/>
          <w:numId w:val="11"/>
        </w:numPr>
        <w:contextualSpacing w:val="0"/>
        <w:rPr>
          <w:rStyle w:val="NoSpacingChar"/>
          <w:i/>
          <w:iCs/>
          <w:noProof w:val="0"/>
          <w:lang w:val="ru-RU"/>
        </w:rPr>
      </w:pPr>
      <w:r w:rsidRPr="002418B3">
        <w:rPr>
          <w:rStyle w:val="NoSpacingChar"/>
          <w:i/>
          <w:iCs/>
          <w:noProof w:val="0"/>
          <w:lang w:val="ru-RU"/>
        </w:rPr>
        <w:t>Служба охраны</w:t>
      </w:r>
      <w:r w:rsidRPr="006628F3">
        <w:rPr>
          <w:rStyle w:val="NoSpacingChar"/>
          <w:i/>
          <w:iCs/>
          <w:noProof w:val="0"/>
          <w:lang w:val="ru-RU"/>
        </w:rPr>
        <w:t>.</w:t>
      </w:r>
      <w:r>
        <w:rPr>
          <w:rStyle w:val="NoSpacingChar"/>
          <w:i/>
          <w:iCs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>Просматривает журнал посещений</w:t>
      </w:r>
      <w:r w:rsidRPr="006628F3">
        <w:rPr>
          <w:rStyle w:val="NoSpacingChar"/>
          <w:noProof w:val="0"/>
          <w:lang w:val="ru-RU"/>
        </w:rPr>
        <w:t>.</w:t>
      </w:r>
    </w:p>
    <w:p w14:paraId="0AD3773D" w14:textId="77777777" w:rsidR="005C2FED" w:rsidRDefault="005C2FED" w:rsidP="005C2FED">
      <w:pPr>
        <w:rPr>
          <w:b/>
          <w:bCs/>
          <w:i/>
          <w:iCs/>
        </w:rPr>
      </w:pPr>
      <w:r>
        <w:rPr>
          <w:b/>
          <w:bCs/>
          <w:i/>
          <w:iCs/>
        </w:rPr>
        <w:t>Обзор</w:t>
      </w:r>
    </w:p>
    <w:p w14:paraId="6D921422" w14:textId="77777777" w:rsidR="005C2FED" w:rsidRDefault="005C2FED" w:rsidP="005C2FED">
      <w:pPr>
        <w:rPr>
          <w:i/>
          <w:iCs/>
        </w:rPr>
      </w:pPr>
      <w:r>
        <w:rPr>
          <w:i/>
          <w:iCs/>
        </w:rPr>
        <w:t>Перспективы продукта</w:t>
      </w:r>
    </w:p>
    <w:p w14:paraId="181B464E" w14:textId="77777777" w:rsidR="005C2FED" w:rsidRDefault="005C2FED" w:rsidP="005C2FED">
      <w:r>
        <w:t xml:space="preserve">Система учёта рабочего времени </w:t>
      </w:r>
      <w:r>
        <w:rPr>
          <w:lang w:val="en-US"/>
        </w:rPr>
        <w:t>PanOpti</w:t>
      </w:r>
      <w:r w:rsidRPr="006628F3">
        <w:t xml:space="preserve"> </w:t>
      </w:r>
      <w:r>
        <w:t>будет использоваться в организациях с большим штатом сотрудников</w:t>
      </w:r>
      <w:r w:rsidRPr="006628F3">
        <w:t xml:space="preserve">, </w:t>
      </w:r>
      <w:r>
        <w:t>использующих корпоративные устройства</w:t>
      </w:r>
      <w:r w:rsidRPr="006628F3">
        <w:t>.</w:t>
      </w:r>
    </w:p>
    <w:p w14:paraId="6964CBD1" w14:textId="77777777" w:rsidR="005C2FED" w:rsidRDefault="005C2FED" w:rsidP="005C2FED">
      <w:pPr>
        <w:rPr>
          <w:b/>
          <w:bCs/>
          <w:i/>
          <w:iCs/>
        </w:rPr>
      </w:pPr>
      <w:r>
        <w:rPr>
          <w:b/>
          <w:bCs/>
          <w:i/>
          <w:iCs/>
        </w:rPr>
        <w:t>Основные свойства системы</w:t>
      </w:r>
    </w:p>
    <w:p w14:paraId="5AEBF494" w14:textId="77777777" w:rsidR="005C2FED" w:rsidRPr="00767693" w:rsidRDefault="005C2FED" w:rsidP="005C2FED">
      <w:pPr>
        <w:pStyle w:val="ListParagraph"/>
        <w:numPr>
          <w:ilvl w:val="0"/>
          <w:numId w:val="12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Физическая идентификация сотрудника</w:t>
      </w:r>
      <w:r>
        <w:rPr>
          <w:rStyle w:val="NoSpacingChar"/>
          <w:noProof w:val="0"/>
        </w:rPr>
        <w:t>.</w:t>
      </w:r>
    </w:p>
    <w:p w14:paraId="2912C1EF" w14:textId="77777777" w:rsidR="005C2FED" w:rsidRDefault="005C2FED" w:rsidP="005C2FED">
      <w:pPr>
        <w:pStyle w:val="ListParagraph"/>
        <w:numPr>
          <w:ilvl w:val="0"/>
          <w:numId w:val="12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Защищённая запись временных отметок рабочего дня</w:t>
      </w:r>
      <w:r w:rsidRPr="00767693">
        <w:rPr>
          <w:rStyle w:val="NoSpacingChar"/>
          <w:noProof w:val="0"/>
          <w:lang w:val="ru-RU"/>
        </w:rPr>
        <w:t>.</w:t>
      </w:r>
    </w:p>
    <w:p w14:paraId="4FA6C471" w14:textId="77777777" w:rsidR="005C2FED" w:rsidRDefault="005C2FED" w:rsidP="005C2FED">
      <w:pPr>
        <w:pStyle w:val="ListParagraph"/>
        <w:numPr>
          <w:ilvl w:val="0"/>
          <w:numId w:val="12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Выбор параметров времени сотрудником с помощью терминала</w:t>
      </w:r>
      <w:r w:rsidRPr="00767693">
        <w:rPr>
          <w:rStyle w:val="NoSpacingChar"/>
          <w:noProof w:val="0"/>
          <w:lang w:val="ru-RU"/>
        </w:rPr>
        <w:t>.</w:t>
      </w:r>
    </w:p>
    <w:p w14:paraId="4BCAFBFE" w14:textId="77777777" w:rsidR="005C2FED" w:rsidRDefault="005C2FED" w:rsidP="005C2FED">
      <w:pPr>
        <w:pStyle w:val="ListParagraph"/>
        <w:numPr>
          <w:ilvl w:val="0"/>
          <w:numId w:val="12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Контроль нахождения сотрудника на рабочем месте</w:t>
      </w:r>
      <w:r w:rsidRPr="00767693">
        <w:rPr>
          <w:rStyle w:val="NoSpacingChar"/>
          <w:noProof w:val="0"/>
          <w:lang w:val="ru-RU"/>
        </w:rPr>
        <w:t>.</w:t>
      </w:r>
    </w:p>
    <w:p w14:paraId="45320A0D" w14:textId="77777777" w:rsidR="005C2FED" w:rsidRDefault="005C2FED" w:rsidP="005C2FED">
      <w:pPr>
        <w:pStyle w:val="ListParagraph"/>
        <w:numPr>
          <w:ilvl w:val="0"/>
          <w:numId w:val="12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Полное и визуализированное представление статистике о работе сотрудников</w:t>
      </w:r>
      <w:r w:rsidRPr="00767693">
        <w:rPr>
          <w:rStyle w:val="NoSpacingChar"/>
          <w:noProof w:val="0"/>
          <w:lang w:val="ru-RU"/>
        </w:rPr>
        <w:t>.</w:t>
      </w:r>
    </w:p>
    <w:p w14:paraId="2BB87934" w14:textId="77777777" w:rsidR="005C2FED" w:rsidRDefault="005C2FED" w:rsidP="005C2FED">
      <w:pPr>
        <w:pStyle w:val="ListParagraph"/>
        <w:numPr>
          <w:ilvl w:val="0"/>
          <w:numId w:val="12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Точный журнал посещений и перемещений</w:t>
      </w:r>
      <w:r w:rsidRPr="00767693">
        <w:rPr>
          <w:rStyle w:val="NoSpacingChar"/>
          <w:noProof w:val="0"/>
          <w:lang w:val="ru-RU"/>
        </w:rPr>
        <w:t>.</w:t>
      </w:r>
    </w:p>
    <w:p w14:paraId="5F0E899E" w14:textId="77777777" w:rsidR="005C2FED" w:rsidRDefault="005C2FED" w:rsidP="005C2FED">
      <w:pPr>
        <w:pStyle w:val="ListParagraph"/>
        <w:numPr>
          <w:ilvl w:val="0"/>
          <w:numId w:val="12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Резервное копирование в двух уровнях</w:t>
      </w:r>
      <w:r w:rsidRPr="00767693">
        <w:rPr>
          <w:rStyle w:val="NoSpacingChar"/>
          <w:noProof w:val="0"/>
          <w:lang w:val="ru-RU"/>
        </w:rPr>
        <w:t xml:space="preserve">: </w:t>
      </w:r>
      <w:r>
        <w:rPr>
          <w:rStyle w:val="NoSpacingChar"/>
          <w:noProof w:val="0"/>
          <w:lang w:val="ru-RU"/>
        </w:rPr>
        <w:t>локально и на уровне системы</w:t>
      </w:r>
      <w:r w:rsidRPr="00767693">
        <w:rPr>
          <w:rStyle w:val="NoSpacingChar"/>
          <w:noProof w:val="0"/>
          <w:lang w:val="ru-RU"/>
        </w:rPr>
        <w:t>.</w:t>
      </w:r>
    </w:p>
    <w:p w14:paraId="4BC26869" w14:textId="77777777" w:rsidR="005C2FED" w:rsidRDefault="005C2FED" w:rsidP="005C2FED">
      <w:pPr>
        <w:rPr>
          <w:rStyle w:val="NoSpacingChar"/>
          <w:noProof w:val="0"/>
          <w:lang w:val="ru-RU"/>
        </w:rPr>
      </w:pPr>
    </w:p>
    <w:p w14:paraId="7C2C6134" w14:textId="77777777" w:rsidR="005C2FED" w:rsidRPr="00767693" w:rsidRDefault="005C2FED" w:rsidP="005C2FED">
      <w:pPr>
        <w:rPr>
          <w:rStyle w:val="NoSpacingChar"/>
          <w:b/>
          <w:bCs/>
          <w:noProof w:val="0"/>
          <w:lang w:val="ru-RU"/>
        </w:rPr>
      </w:pPr>
      <w:r>
        <w:rPr>
          <w:rStyle w:val="NoSpacingChar"/>
          <w:b/>
          <w:bCs/>
          <w:noProof w:val="0"/>
          <w:lang w:val="ru-RU"/>
        </w:rPr>
        <w:t>Словарь терминов</w:t>
      </w:r>
    </w:p>
    <w:tbl>
      <w:tblPr>
        <w:tblStyle w:val="TableGrid"/>
        <w:tblW w:w="9993" w:type="dxa"/>
        <w:tblLook w:val="04A0" w:firstRow="1" w:lastRow="0" w:firstColumn="1" w:lastColumn="0" w:noHBand="0" w:noVBand="1"/>
      </w:tblPr>
      <w:tblGrid>
        <w:gridCol w:w="1980"/>
        <w:gridCol w:w="4501"/>
        <w:gridCol w:w="3512"/>
      </w:tblGrid>
      <w:tr w:rsidR="005C2FED" w:rsidRPr="004F001C" w14:paraId="43280431" w14:textId="77777777" w:rsidTr="00126E84">
        <w:trPr>
          <w:trHeight w:val="732"/>
        </w:trPr>
        <w:tc>
          <w:tcPr>
            <w:tcW w:w="1980" w:type="dxa"/>
            <w:vAlign w:val="center"/>
          </w:tcPr>
          <w:p w14:paraId="4D99F8A8" w14:textId="77777777" w:rsidR="005C2FED" w:rsidRPr="004F001C" w:rsidRDefault="005C2FED" w:rsidP="00126E84">
            <w:pPr>
              <w:spacing w:after="0"/>
              <w:jc w:val="left"/>
              <w:rPr>
                <w:rStyle w:val="NoSpacingChar"/>
                <w:b/>
                <w:bCs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b/>
                <w:bCs/>
                <w:noProof w:val="0"/>
                <w:sz w:val="26"/>
                <w:szCs w:val="26"/>
                <w:lang w:val="ru-RU"/>
              </w:rPr>
              <w:t>Термин</w:t>
            </w:r>
          </w:p>
        </w:tc>
        <w:tc>
          <w:tcPr>
            <w:tcW w:w="4501" w:type="dxa"/>
            <w:vAlign w:val="center"/>
          </w:tcPr>
          <w:p w14:paraId="26E52D1C" w14:textId="77777777" w:rsidR="005C2FED" w:rsidRPr="004F001C" w:rsidRDefault="005C2FED" w:rsidP="00126E84">
            <w:pPr>
              <w:spacing w:after="0"/>
              <w:jc w:val="left"/>
              <w:rPr>
                <w:rStyle w:val="NoSpacingChar"/>
                <w:b/>
                <w:bCs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b/>
                <w:bCs/>
                <w:noProof w:val="0"/>
                <w:sz w:val="26"/>
                <w:szCs w:val="26"/>
                <w:lang w:val="ru-RU"/>
              </w:rPr>
              <w:t>Определение</w:t>
            </w:r>
          </w:p>
        </w:tc>
        <w:tc>
          <w:tcPr>
            <w:tcW w:w="3512" w:type="dxa"/>
            <w:vAlign w:val="center"/>
          </w:tcPr>
          <w:p w14:paraId="41004A1D" w14:textId="77777777" w:rsidR="005C2FED" w:rsidRPr="004F001C" w:rsidRDefault="005C2FED" w:rsidP="00126E84">
            <w:pPr>
              <w:spacing w:after="0"/>
              <w:jc w:val="left"/>
              <w:rPr>
                <w:rStyle w:val="NoSpacingChar"/>
                <w:b/>
                <w:bCs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b/>
                <w:bCs/>
                <w:noProof w:val="0"/>
                <w:sz w:val="26"/>
                <w:szCs w:val="26"/>
                <w:lang w:val="ru-RU"/>
              </w:rPr>
              <w:t>Синоним</w:t>
            </w:r>
          </w:p>
        </w:tc>
      </w:tr>
      <w:tr w:rsidR="005C2FED" w:rsidRPr="006628F3" w14:paraId="388CB93E" w14:textId="77777777" w:rsidTr="00126E84">
        <w:trPr>
          <w:trHeight w:val="535"/>
        </w:trPr>
        <w:tc>
          <w:tcPr>
            <w:tcW w:w="1980" w:type="dxa"/>
          </w:tcPr>
          <w:p w14:paraId="7135947B" w14:textId="77777777" w:rsidR="005C2FED" w:rsidRPr="00C21A48" w:rsidRDefault="005C2FED" w:rsidP="00126E84">
            <w:pPr>
              <w:spacing w:after="0"/>
              <w:jc w:val="left"/>
              <w:rPr>
                <w:rStyle w:val="NoSpacingChar"/>
                <w:noProof w:val="0"/>
                <w:sz w:val="26"/>
                <w:szCs w:val="26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lastRenderedPageBreak/>
              <w:t>СЛИ</w:t>
            </w:r>
          </w:p>
        </w:tc>
        <w:tc>
          <w:tcPr>
            <w:tcW w:w="4501" w:type="dxa"/>
          </w:tcPr>
          <w:p w14:paraId="2F8E13DE" w14:textId="77777777" w:rsidR="005C2FED" w:rsidRPr="00C21A48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 w:rsidRPr="00C21A48">
              <w:rPr>
                <w:rStyle w:val="NoSpacingChar"/>
                <w:noProof w:val="0"/>
                <w:sz w:val="26"/>
                <w:szCs w:val="26"/>
                <w:lang w:val="ru-RU"/>
              </w:rPr>
              <w:t>Средств</w:t>
            </w: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о личной идентификации</w:t>
            </w:r>
            <w:r w:rsidRPr="00C21A48">
              <w:rPr>
                <w:rStyle w:val="NoSpacingChar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 xml:space="preserve">небольшое магнитное устройство с </w:t>
            </w:r>
            <w:r>
              <w:rPr>
                <w:rStyle w:val="NoSpacingChar"/>
                <w:noProof w:val="0"/>
                <w:sz w:val="26"/>
                <w:szCs w:val="26"/>
              </w:rPr>
              <w:t>RFID</w:t>
            </w:r>
            <w:r w:rsidRPr="00C21A48">
              <w:rPr>
                <w:rStyle w:val="NoSpacingChar"/>
                <w:noProof w:val="0"/>
                <w:sz w:val="26"/>
                <w:szCs w:val="26"/>
                <w:lang w:val="ru-RU"/>
              </w:rPr>
              <w:t>-</w:t>
            </w: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меткой</w:t>
            </w:r>
            <w:r w:rsidRPr="00C21A48">
              <w:rPr>
                <w:rStyle w:val="NoSpacingChar"/>
                <w:noProof w:val="0"/>
                <w:sz w:val="26"/>
                <w:szCs w:val="26"/>
                <w:lang w:val="ru-RU"/>
              </w:rPr>
              <w:t>.</w:t>
            </w:r>
          </w:p>
        </w:tc>
        <w:tc>
          <w:tcPr>
            <w:tcW w:w="3512" w:type="dxa"/>
          </w:tcPr>
          <w:p w14:paraId="789CF5C0" w14:textId="77777777" w:rsidR="005C2FED" w:rsidRPr="00C21A48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proofErr w:type="spellStart"/>
            <w:r>
              <w:rPr>
                <w:rStyle w:val="NoSpacingChar"/>
                <w:noProof w:val="0"/>
                <w:sz w:val="26"/>
                <w:szCs w:val="26"/>
              </w:rPr>
              <w:t>Мет</w:t>
            </w:r>
            <w:proofErr w:type="spellEnd"/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ка</w:t>
            </w:r>
          </w:p>
        </w:tc>
      </w:tr>
      <w:tr w:rsidR="005C2FED" w:rsidRPr="006628F3" w14:paraId="6AD4F35F" w14:textId="77777777" w:rsidTr="00126E84">
        <w:trPr>
          <w:trHeight w:val="1102"/>
        </w:trPr>
        <w:tc>
          <w:tcPr>
            <w:tcW w:w="1980" w:type="dxa"/>
          </w:tcPr>
          <w:p w14:paraId="09AB47FC" w14:textId="77777777" w:rsidR="005C2FED" w:rsidRDefault="005C2FED" w:rsidP="00126E84">
            <w:pPr>
              <w:spacing w:after="0"/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Супервайзер</w:t>
            </w:r>
          </w:p>
        </w:tc>
        <w:tc>
          <w:tcPr>
            <w:tcW w:w="4501" w:type="dxa"/>
          </w:tcPr>
          <w:p w14:paraId="0AF53477" w14:textId="77777777" w:rsidR="005C2FED" w:rsidRPr="00F73C5D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Сотрудник компании с полными правами управления системой</w:t>
            </w:r>
            <w:r w:rsidRPr="00C21A48">
              <w:rPr>
                <w:rStyle w:val="NoSpacingChar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занимается резервным копированием</w:t>
            </w:r>
            <w:r w:rsidRPr="00F73C5D">
              <w:rPr>
                <w:rStyle w:val="NoSpacingChar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изменением параметров</w:t>
            </w:r>
          </w:p>
        </w:tc>
        <w:tc>
          <w:tcPr>
            <w:tcW w:w="3512" w:type="dxa"/>
          </w:tcPr>
          <w:p w14:paraId="7BEA6942" w14:textId="77777777" w:rsidR="005C2FED" w:rsidRPr="00C21A48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Администратор</w:t>
            </w:r>
          </w:p>
        </w:tc>
      </w:tr>
      <w:tr w:rsidR="005C2FED" w:rsidRPr="006628F3" w14:paraId="0123E8C5" w14:textId="77777777" w:rsidTr="00126E84">
        <w:trPr>
          <w:trHeight w:val="1102"/>
        </w:trPr>
        <w:tc>
          <w:tcPr>
            <w:tcW w:w="1980" w:type="dxa"/>
          </w:tcPr>
          <w:p w14:paraId="06898105" w14:textId="77777777" w:rsidR="005C2FED" w:rsidRPr="00F55F56" w:rsidRDefault="005C2FED" w:rsidP="00126E84">
            <w:pPr>
              <w:spacing w:after="0"/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proofErr w:type="spellStart"/>
            <w:r>
              <w:rPr>
                <w:rStyle w:val="NoSpacingChar"/>
                <w:noProof w:val="0"/>
                <w:sz w:val="26"/>
                <w:szCs w:val="26"/>
              </w:rPr>
              <w:t>Те</w:t>
            </w: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рминал</w:t>
            </w:r>
            <w:proofErr w:type="spellEnd"/>
          </w:p>
        </w:tc>
        <w:tc>
          <w:tcPr>
            <w:tcW w:w="4501" w:type="dxa"/>
          </w:tcPr>
          <w:p w14:paraId="642759E2" w14:textId="77777777" w:rsidR="005C2FED" w:rsidRPr="00F55F56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ПО на компьютерах организации</w:t>
            </w:r>
            <w:r w:rsidRPr="00F55F56">
              <w:rPr>
                <w:rStyle w:val="NoSpacingChar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осуществляющее взаимодействие с системой</w:t>
            </w:r>
            <w:r w:rsidRPr="00F55F56">
              <w:rPr>
                <w:rStyle w:val="NoSpacingChar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контроль за сотрудником и является интерфейсом взаимодействия</w:t>
            </w:r>
          </w:p>
        </w:tc>
        <w:tc>
          <w:tcPr>
            <w:tcW w:w="3512" w:type="dxa"/>
          </w:tcPr>
          <w:p w14:paraId="54B00E5D" w14:textId="77777777" w:rsidR="005C2FED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Окно взаимодействия</w:t>
            </w:r>
          </w:p>
        </w:tc>
      </w:tr>
      <w:tr w:rsidR="005C2FED" w:rsidRPr="006628F3" w14:paraId="6BF5AF8D" w14:textId="77777777" w:rsidTr="00126E84">
        <w:trPr>
          <w:trHeight w:val="505"/>
        </w:trPr>
        <w:tc>
          <w:tcPr>
            <w:tcW w:w="1980" w:type="dxa"/>
          </w:tcPr>
          <w:p w14:paraId="59A57F05" w14:textId="77777777" w:rsidR="005C2FED" w:rsidRPr="00B46FDD" w:rsidRDefault="005C2FED" w:rsidP="00126E84">
            <w:pPr>
              <w:spacing w:after="0"/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proofErr w:type="spellStart"/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Д</w:t>
            </w:r>
            <w:r>
              <w:rPr>
                <w:rStyle w:val="NoSpacingChar"/>
                <w:sz w:val="26"/>
                <w:szCs w:val="26"/>
                <w:lang w:val="ru-RU"/>
              </w:rPr>
              <w:t>ашборд</w:t>
            </w:r>
            <w:proofErr w:type="spellEnd"/>
          </w:p>
        </w:tc>
        <w:tc>
          <w:tcPr>
            <w:tcW w:w="4501" w:type="dxa"/>
          </w:tcPr>
          <w:p w14:paraId="3D06B829" w14:textId="77777777" w:rsidR="005C2FED" w:rsidRPr="00B46FDD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noProof w:val="0"/>
                <w:sz w:val="26"/>
                <w:szCs w:val="26"/>
              </w:rPr>
              <w:t>W</w:t>
            </w:r>
            <w:r>
              <w:rPr>
                <w:rStyle w:val="NoSpacingChar"/>
                <w:sz w:val="26"/>
                <w:szCs w:val="26"/>
              </w:rPr>
              <w:t>eb</w:t>
            </w:r>
            <w:r w:rsidRPr="00B46FDD">
              <w:rPr>
                <w:rStyle w:val="NoSpacingChar"/>
                <w:sz w:val="26"/>
                <w:szCs w:val="26"/>
                <w:lang w:val="ru-RU"/>
              </w:rPr>
              <w:t>-</w:t>
            </w:r>
            <w:r>
              <w:rPr>
                <w:rStyle w:val="NoSpacingChar"/>
                <w:sz w:val="26"/>
                <w:szCs w:val="26"/>
                <w:lang w:val="ru-RU"/>
              </w:rPr>
              <w:t>приложение панели управления и просмотра данных</w:t>
            </w:r>
          </w:p>
        </w:tc>
        <w:tc>
          <w:tcPr>
            <w:tcW w:w="3512" w:type="dxa"/>
          </w:tcPr>
          <w:p w14:paraId="45D3DDED" w14:textId="77777777" w:rsidR="005C2FED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Панель управления</w:t>
            </w:r>
          </w:p>
        </w:tc>
      </w:tr>
      <w:tr w:rsidR="005C2FED" w:rsidRPr="006628F3" w14:paraId="589351F6" w14:textId="77777777" w:rsidTr="00126E84">
        <w:trPr>
          <w:trHeight w:val="61"/>
        </w:trPr>
        <w:tc>
          <w:tcPr>
            <w:tcW w:w="1980" w:type="dxa"/>
          </w:tcPr>
          <w:p w14:paraId="4B5CA7FD" w14:textId="77777777" w:rsidR="005C2FED" w:rsidRDefault="005C2FED" w:rsidP="00126E84">
            <w:pPr>
              <w:spacing w:after="0"/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Маркер</w:t>
            </w:r>
          </w:p>
        </w:tc>
        <w:tc>
          <w:tcPr>
            <w:tcW w:w="4501" w:type="dxa"/>
          </w:tcPr>
          <w:p w14:paraId="3CA560D0" w14:textId="77777777" w:rsidR="005C2FED" w:rsidRPr="00C21A48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Поле в объекте</w:t>
            </w:r>
            <w:r w:rsidRPr="00C21A48">
              <w:rPr>
                <w:rStyle w:val="NoSpacingChar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передаваемом в систему</w:t>
            </w:r>
            <w:r w:rsidRPr="00C21A48">
              <w:rPr>
                <w:rStyle w:val="NoSpacingChar"/>
                <w:noProof w:val="0"/>
                <w:sz w:val="26"/>
                <w:szCs w:val="26"/>
                <w:lang w:val="ru-RU"/>
              </w:rPr>
              <w:t xml:space="preserve">. </w:t>
            </w: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Определяет тип самого объекта</w:t>
            </w:r>
            <w:r>
              <w:rPr>
                <w:rStyle w:val="NoSpacingChar"/>
                <w:noProof w:val="0"/>
                <w:sz w:val="26"/>
                <w:szCs w:val="26"/>
              </w:rPr>
              <w:t>.</w:t>
            </w:r>
          </w:p>
        </w:tc>
        <w:tc>
          <w:tcPr>
            <w:tcW w:w="3512" w:type="dxa"/>
          </w:tcPr>
          <w:p w14:paraId="2F7FE57A" w14:textId="77777777" w:rsidR="005C2FED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Флаг</w:t>
            </w:r>
          </w:p>
        </w:tc>
      </w:tr>
      <w:tr w:rsidR="005C2FED" w:rsidRPr="006628F3" w14:paraId="1EA33C45" w14:textId="77777777" w:rsidTr="00126E84">
        <w:trPr>
          <w:trHeight w:val="387"/>
        </w:trPr>
        <w:tc>
          <w:tcPr>
            <w:tcW w:w="1980" w:type="dxa"/>
          </w:tcPr>
          <w:p w14:paraId="26BC1FA3" w14:textId="77777777" w:rsidR="005C2FED" w:rsidRDefault="005C2FED" w:rsidP="00126E84">
            <w:pPr>
              <w:spacing w:after="0"/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Обед</w:t>
            </w:r>
          </w:p>
        </w:tc>
        <w:tc>
          <w:tcPr>
            <w:tcW w:w="4501" w:type="dxa"/>
          </w:tcPr>
          <w:p w14:paraId="1A167ED1" w14:textId="77777777" w:rsidR="005C2FED" w:rsidRPr="00C21A48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Установленный промежуток времени</w:t>
            </w:r>
            <w:r w:rsidRPr="00C21A48">
              <w:rPr>
                <w:rStyle w:val="NoSpacingChar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который оплачивается организацией</w:t>
            </w:r>
            <w:r w:rsidRPr="00C21A48">
              <w:rPr>
                <w:rStyle w:val="NoSpacingChar"/>
                <w:noProof w:val="0"/>
                <w:sz w:val="26"/>
                <w:szCs w:val="26"/>
                <w:lang w:val="ru-RU"/>
              </w:rPr>
              <w:t xml:space="preserve">. </w:t>
            </w: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Выступает в качестве маркера</w:t>
            </w:r>
            <w:r>
              <w:rPr>
                <w:rStyle w:val="NoSpacingChar"/>
                <w:noProof w:val="0"/>
                <w:sz w:val="26"/>
                <w:szCs w:val="26"/>
              </w:rPr>
              <w:t>.</w:t>
            </w:r>
          </w:p>
        </w:tc>
        <w:tc>
          <w:tcPr>
            <w:tcW w:w="3512" w:type="dxa"/>
          </w:tcPr>
          <w:p w14:paraId="6C0BE027" w14:textId="77777777" w:rsidR="005C2FED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</w:p>
        </w:tc>
      </w:tr>
      <w:tr w:rsidR="005C2FED" w:rsidRPr="006628F3" w14:paraId="4EA15C63" w14:textId="77777777" w:rsidTr="00126E84">
        <w:trPr>
          <w:trHeight w:val="134"/>
        </w:trPr>
        <w:tc>
          <w:tcPr>
            <w:tcW w:w="1980" w:type="dxa"/>
          </w:tcPr>
          <w:p w14:paraId="774BDF88" w14:textId="77777777" w:rsidR="005C2FED" w:rsidRDefault="005C2FED" w:rsidP="00126E84">
            <w:pPr>
              <w:spacing w:after="0"/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Приостановка</w:t>
            </w:r>
          </w:p>
        </w:tc>
        <w:tc>
          <w:tcPr>
            <w:tcW w:w="4501" w:type="dxa"/>
          </w:tcPr>
          <w:p w14:paraId="34CB54A6" w14:textId="77777777" w:rsidR="005C2FED" w:rsidRPr="00F55F56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</w:rPr>
            </w:pP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Варьируемый промежуток времени</w:t>
            </w:r>
            <w:r w:rsidRPr="00F55F56">
              <w:rPr>
                <w:rStyle w:val="NoSpacingChar"/>
                <w:noProof w:val="0"/>
                <w:sz w:val="26"/>
                <w:szCs w:val="26"/>
                <w:lang w:val="ru-RU"/>
              </w:rPr>
              <w:t xml:space="preserve">, </w:t>
            </w: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который считается неоплачиваемым</w:t>
            </w:r>
            <w:r w:rsidRPr="00F55F56">
              <w:rPr>
                <w:rStyle w:val="NoSpacingChar"/>
                <w:noProof w:val="0"/>
                <w:sz w:val="26"/>
                <w:szCs w:val="26"/>
                <w:lang w:val="ru-RU"/>
              </w:rPr>
              <w:t xml:space="preserve">. </w:t>
            </w:r>
            <w:r>
              <w:rPr>
                <w:rStyle w:val="NoSpacingChar"/>
                <w:noProof w:val="0"/>
                <w:sz w:val="26"/>
                <w:szCs w:val="26"/>
                <w:lang w:val="ru-RU"/>
              </w:rPr>
              <w:t>Выступает в качестве маркера</w:t>
            </w:r>
            <w:r>
              <w:rPr>
                <w:rStyle w:val="NoSpacingChar"/>
                <w:noProof w:val="0"/>
                <w:sz w:val="26"/>
                <w:szCs w:val="26"/>
              </w:rPr>
              <w:t>.</w:t>
            </w:r>
          </w:p>
        </w:tc>
        <w:tc>
          <w:tcPr>
            <w:tcW w:w="3512" w:type="dxa"/>
          </w:tcPr>
          <w:p w14:paraId="777B4209" w14:textId="77777777" w:rsidR="005C2FED" w:rsidRDefault="005C2FED" w:rsidP="00126E84">
            <w:pPr>
              <w:jc w:val="left"/>
              <w:rPr>
                <w:rStyle w:val="NoSpacingChar"/>
                <w:noProof w:val="0"/>
                <w:sz w:val="26"/>
                <w:szCs w:val="26"/>
                <w:lang w:val="ru-RU"/>
              </w:rPr>
            </w:pPr>
          </w:p>
        </w:tc>
      </w:tr>
    </w:tbl>
    <w:p w14:paraId="0DE13F7E" w14:textId="37543F1C" w:rsidR="005C2FED" w:rsidRDefault="005C2FED" w:rsidP="005C2FED">
      <w:pPr>
        <w:jc w:val="center"/>
        <w:rPr>
          <w:rStyle w:val="NoSpacingChar"/>
          <w:b/>
          <w:bCs/>
          <w:noProof w:val="0"/>
        </w:rPr>
      </w:pPr>
    </w:p>
    <w:p w14:paraId="3B4CE5A9" w14:textId="1F622B64" w:rsidR="00743686" w:rsidRPr="005C2FED" w:rsidRDefault="00743686" w:rsidP="00ED3412">
      <w:pPr>
        <w:rPr>
          <w:rStyle w:val="NoSpacingChar"/>
          <w:b/>
          <w:bCs/>
          <w:noProof w:val="0"/>
          <w:lang w:val="ru-RU"/>
        </w:rPr>
      </w:pPr>
      <w:r w:rsidRPr="005C2FED">
        <w:rPr>
          <w:rStyle w:val="NoSpacingChar"/>
          <w:b/>
          <w:bCs/>
          <w:noProof w:val="0"/>
          <w:lang w:val="ru-RU"/>
        </w:rPr>
        <w:t>Выв</w:t>
      </w:r>
      <w:r>
        <w:rPr>
          <w:rStyle w:val="NoSpacingChar"/>
          <w:b/>
          <w:bCs/>
          <w:noProof w:val="0"/>
          <w:lang w:val="ru-RU"/>
        </w:rPr>
        <w:t>од</w:t>
      </w:r>
      <w:r w:rsidRPr="005C2FED">
        <w:rPr>
          <w:rStyle w:val="NoSpacingChar"/>
          <w:b/>
          <w:bCs/>
          <w:noProof w:val="0"/>
          <w:lang w:val="ru-RU"/>
        </w:rPr>
        <w:t>.</w:t>
      </w:r>
    </w:p>
    <w:p w14:paraId="4DFBB0F7" w14:textId="18999F29" w:rsidR="00743686" w:rsidRPr="005C2FED" w:rsidRDefault="00743686" w:rsidP="00ED3412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 xml:space="preserve">В результате работы были </w:t>
      </w:r>
      <w:r w:rsidR="005C2FED">
        <w:rPr>
          <w:rStyle w:val="NoSpacingChar"/>
          <w:noProof w:val="0"/>
          <w:lang w:val="ru-RU"/>
        </w:rPr>
        <w:t>описаны видение</w:t>
      </w:r>
      <w:r w:rsidR="005C2FED" w:rsidRPr="005C2FED">
        <w:rPr>
          <w:rStyle w:val="NoSpacingChar"/>
          <w:noProof w:val="0"/>
          <w:lang w:val="ru-RU"/>
        </w:rPr>
        <w:t>,</w:t>
      </w:r>
      <w:r w:rsidR="005C2FED">
        <w:rPr>
          <w:rStyle w:val="NoSpacingChar"/>
          <w:noProof w:val="0"/>
          <w:lang w:val="ru-RU"/>
        </w:rPr>
        <w:t xml:space="preserve"> дополнительная спецификация</w:t>
      </w:r>
      <w:r w:rsidR="005C2FED" w:rsidRPr="005C2FED">
        <w:rPr>
          <w:rStyle w:val="NoSpacingChar"/>
          <w:noProof w:val="0"/>
          <w:lang w:val="ru-RU"/>
        </w:rPr>
        <w:t xml:space="preserve">, </w:t>
      </w:r>
      <w:r w:rsidR="005C2FED">
        <w:rPr>
          <w:rStyle w:val="NoSpacingChar"/>
          <w:noProof w:val="0"/>
          <w:lang w:val="ru-RU"/>
        </w:rPr>
        <w:t>словарь терминов и основные свойства</w:t>
      </w:r>
      <w:r w:rsidR="005C2FED" w:rsidRPr="005C2FED">
        <w:rPr>
          <w:rStyle w:val="NoSpacingChar"/>
          <w:noProof w:val="0"/>
          <w:lang w:val="ru-RU"/>
        </w:rPr>
        <w:t xml:space="preserve"> разраба</w:t>
      </w:r>
      <w:r w:rsidR="005C2FED">
        <w:rPr>
          <w:rStyle w:val="NoSpacingChar"/>
          <w:noProof w:val="0"/>
          <w:lang w:val="ru-RU"/>
        </w:rPr>
        <w:t>тываемой системы</w:t>
      </w:r>
      <w:r w:rsidR="005C2FED" w:rsidRPr="005C2FED">
        <w:rPr>
          <w:rStyle w:val="NoSpacingChar"/>
          <w:noProof w:val="0"/>
          <w:lang w:val="ru-RU"/>
        </w:rPr>
        <w:t>.</w:t>
      </w:r>
    </w:p>
    <w:sectPr w:rsidR="00743686" w:rsidRPr="005C2FED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D6067" w14:textId="77777777" w:rsidR="00D21939" w:rsidRDefault="00D21939" w:rsidP="00186C2F">
      <w:pPr>
        <w:spacing w:after="0"/>
      </w:pPr>
      <w:r>
        <w:separator/>
      </w:r>
    </w:p>
  </w:endnote>
  <w:endnote w:type="continuationSeparator" w:id="0">
    <w:p w14:paraId="672AD5AD" w14:textId="77777777" w:rsidR="00D21939" w:rsidRDefault="00D21939" w:rsidP="00186C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9EDE0" w14:textId="77777777" w:rsidR="00D21939" w:rsidRDefault="00D21939" w:rsidP="00186C2F">
      <w:pPr>
        <w:spacing w:after="0"/>
      </w:pPr>
      <w:r>
        <w:separator/>
      </w:r>
    </w:p>
  </w:footnote>
  <w:footnote w:type="continuationSeparator" w:id="0">
    <w:p w14:paraId="7E2EB5FF" w14:textId="77777777" w:rsidR="00D21939" w:rsidRDefault="00D21939" w:rsidP="00186C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4F54"/>
    <w:multiLevelType w:val="hybridMultilevel"/>
    <w:tmpl w:val="FDB25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71B07"/>
    <w:multiLevelType w:val="hybridMultilevel"/>
    <w:tmpl w:val="00B09DE0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B3D32"/>
    <w:multiLevelType w:val="hybridMultilevel"/>
    <w:tmpl w:val="B3C6556A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30386"/>
    <w:multiLevelType w:val="hybridMultilevel"/>
    <w:tmpl w:val="930E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C374A"/>
    <w:multiLevelType w:val="hybridMultilevel"/>
    <w:tmpl w:val="8E04BD2E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142AD"/>
    <w:multiLevelType w:val="hybridMultilevel"/>
    <w:tmpl w:val="4BC4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D3B43"/>
    <w:multiLevelType w:val="hybridMultilevel"/>
    <w:tmpl w:val="97541B42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150C8"/>
    <w:multiLevelType w:val="hybridMultilevel"/>
    <w:tmpl w:val="86CA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A24A7"/>
    <w:multiLevelType w:val="hybridMultilevel"/>
    <w:tmpl w:val="C2B66414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E1838"/>
    <w:multiLevelType w:val="hybridMultilevel"/>
    <w:tmpl w:val="ADA88548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D5357"/>
    <w:multiLevelType w:val="hybridMultilevel"/>
    <w:tmpl w:val="13A4F630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B449D"/>
    <w:multiLevelType w:val="hybridMultilevel"/>
    <w:tmpl w:val="E71EFF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D4"/>
    <w:rsid w:val="00007568"/>
    <w:rsid w:val="0001351D"/>
    <w:rsid w:val="00030F38"/>
    <w:rsid w:val="000410EB"/>
    <w:rsid w:val="00044859"/>
    <w:rsid w:val="00046B61"/>
    <w:rsid w:val="00055868"/>
    <w:rsid w:val="00085CC1"/>
    <w:rsid w:val="00096A86"/>
    <w:rsid w:val="000D21B6"/>
    <w:rsid w:val="000D5AEA"/>
    <w:rsid w:val="000D6364"/>
    <w:rsid w:val="000E6204"/>
    <w:rsid w:val="000F5BFF"/>
    <w:rsid w:val="0010500D"/>
    <w:rsid w:val="00106CAA"/>
    <w:rsid w:val="00170628"/>
    <w:rsid w:val="00186C2F"/>
    <w:rsid w:val="001A32D8"/>
    <w:rsid w:val="001B5B56"/>
    <w:rsid w:val="001D3BF2"/>
    <w:rsid w:val="001F6073"/>
    <w:rsid w:val="00227E46"/>
    <w:rsid w:val="00237972"/>
    <w:rsid w:val="002859F7"/>
    <w:rsid w:val="00291FBA"/>
    <w:rsid w:val="00292C48"/>
    <w:rsid w:val="002D38FE"/>
    <w:rsid w:val="002F5AB1"/>
    <w:rsid w:val="00310FBC"/>
    <w:rsid w:val="003250DA"/>
    <w:rsid w:val="00354B37"/>
    <w:rsid w:val="003619A4"/>
    <w:rsid w:val="003D3636"/>
    <w:rsid w:val="00435F16"/>
    <w:rsid w:val="004364AC"/>
    <w:rsid w:val="00444B2D"/>
    <w:rsid w:val="0045435D"/>
    <w:rsid w:val="0045671B"/>
    <w:rsid w:val="004645F4"/>
    <w:rsid w:val="00496EE8"/>
    <w:rsid w:val="004C7E9E"/>
    <w:rsid w:val="004E0BDD"/>
    <w:rsid w:val="005055A9"/>
    <w:rsid w:val="00510A33"/>
    <w:rsid w:val="00511746"/>
    <w:rsid w:val="0052652A"/>
    <w:rsid w:val="00552ACE"/>
    <w:rsid w:val="00552E98"/>
    <w:rsid w:val="00570FCB"/>
    <w:rsid w:val="005815F3"/>
    <w:rsid w:val="005A0FA3"/>
    <w:rsid w:val="005B6F6E"/>
    <w:rsid w:val="005C1E15"/>
    <w:rsid w:val="005C2FED"/>
    <w:rsid w:val="005C377D"/>
    <w:rsid w:val="00613A8C"/>
    <w:rsid w:val="006164B7"/>
    <w:rsid w:val="00626D35"/>
    <w:rsid w:val="00693EF9"/>
    <w:rsid w:val="006A722F"/>
    <w:rsid w:val="006E7030"/>
    <w:rsid w:val="00701330"/>
    <w:rsid w:val="00717CED"/>
    <w:rsid w:val="00743686"/>
    <w:rsid w:val="00786BBB"/>
    <w:rsid w:val="007C77D7"/>
    <w:rsid w:val="008161F1"/>
    <w:rsid w:val="00825953"/>
    <w:rsid w:val="00897D41"/>
    <w:rsid w:val="008B2013"/>
    <w:rsid w:val="008B453B"/>
    <w:rsid w:val="008F229B"/>
    <w:rsid w:val="009579FD"/>
    <w:rsid w:val="0096144C"/>
    <w:rsid w:val="00966EEE"/>
    <w:rsid w:val="00986F34"/>
    <w:rsid w:val="009A4080"/>
    <w:rsid w:val="009B079C"/>
    <w:rsid w:val="009B0FC4"/>
    <w:rsid w:val="009B4D9E"/>
    <w:rsid w:val="00A23179"/>
    <w:rsid w:val="00A25056"/>
    <w:rsid w:val="00A30EDB"/>
    <w:rsid w:val="00A5546E"/>
    <w:rsid w:val="00A71023"/>
    <w:rsid w:val="00A8270D"/>
    <w:rsid w:val="00A906CC"/>
    <w:rsid w:val="00AA247C"/>
    <w:rsid w:val="00AB3F0A"/>
    <w:rsid w:val="00B06865"/>
    <w:rsid w:val="00B23833"/>
    <w:rsid w:val="00B513DB"/>
    <w:rsid w:val="00B72A18"/>
    <w:rsid w:val="00B93F64"/>
    <w:rsid w:val="00BC47E2"/>
    <w:rsid w:val="00C016D6"/>
    <w:rsid w:val="00C96B31"/>
    <w:rsid w:val="00CB1597"/>
    <w:rsid w:val="00CF2C1E"/>
    <w:rsid w:val="00D21939"/>
    <w:rsid w:val="00D224FD"/>
    <w:rsid w:val="00D2780B"/>
    <w:rsid w:val="00D42BA3"/>
    <w:rsid w:val="00D733B1"/>
    <w:rsid w:val="00D736DF"/>
    <w:rsid w:val="00D96A7B"/>
    <w:rsid w:val="00D97DD4"/>
    <w:rsid w:val="00DB52F2"/>
    <w:rsid w:val="00E20543"/>
    <w:rsid w:val="00ED1E19"/>
    <w:rsid w:val="00ED3412"/>
    <w:rsid w:val="00F273D5"/>
    <w:rsid w:val="00F37F19"/>
    <w:rsid w:val="00F9320F"/>
    <w:rsid w:val="00FE1BDD"/>
    <w:rsid w:val="00F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4F7D"/>
  <w15:docId w15:val="{5DACC6B4-45F6-474D-BE52-51060F5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412"/>
    <w:pPr>
      <w:spacing w:after="12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C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C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6C2F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C2F"/>
  </w:style>
  <w:style w:type="paragraph" w:styleId="Footer">
    <w:name w:val="footer"/>
    <w:basedOn w:val="Normal"/>
    <w:link w:val="FooterChar"/>
    <w:uiPriority w:val="99"/>
    <w:unhideWhenUsed/>
    <w:rsid w:val="00186C2F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C2F"/>
  </w:style>
  <w:style w:type="paragraph" w:customStyle="1" w:styleId="Picture">
    <w:name w:val="Picture"/>
    <w:basedOn w:val="Normal"/>
    <w:qFormat/>
    <w:rsid w:val="00AB3F0A"/>
    <w:pPr>
      <w:tabs>
        <w:tab w:val="left" w:pos="3600"/>
      </w:tabs>
      <w:jc w:val="center"/>
    </w:pPr>
    <w:rPr>
      <w:rFonts w:cs="Times New Roman"/>
      <w:szCs w:val="24"/>
    </w:rPr>
  </w:style>
  <w:style w:type="paragraph" w:styleId="NoSpacing">
    <w:name w:val="No Spacing"/>
    <w:aliases w:val="Code"/>
    <w:basedOn w:val="Normal"/>
    <w:next w:val="Normal"/>
    <w:link w:val="NoSpacingChar"/>
    <w:uiPriority w:val="1"/>
    <w:qFormat/>
    <w:rsid w:val="00ED3412"/>
    <w:pPr>
      <w:spacing w:after="0"/>
    </w:pPr>
    <w:rPr>
      <w:rFonts w:cs="Times New Roman (Body CS)"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B3F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Picture"/>
    <w:next w:val="Picture"/>
    <w:uiPriority w:val="35"/>
    <w:unhideWhenUsed/>
    <w:qFormat/>
    <w:rsid w:val="00FE1BDD"/>
    <w:pPr>
      <w:spacing w:after="200"/>
    </w:pPr>
    <w:rPr>
      <w:iCs/>
      <w:color w:val="000000" w:themeColor="text1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D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1BD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E1BD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3833"/>
    <w:pPr>
      <w:ind w:left="720"/>
      <w:contextualSpacing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ED3412"/>
    <w:rPr>
      <w:rFonts w:ascii="Times New Roman" w:hAnsi="Times New Roman" w:cs="Times New Roman (Body CS)"/>
      <w:noProof/>
      <w:sz w:val="28"/>
      <w:lang w:val="en-US"/>
    </w:rPr>
  </w:style>
  <w:style w:type="table" w:styleId="TableGrid">
    <w:name w:val="Table Grid"/>
    <w:basedOn w:val="TableNormal"/>
    <w:uiPriority w:val="59"/>
    <w:rsid w:val="005C2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xelrus/Desktop/LOCAL/ITMO/AppCS/reports/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8E927F148478499AF4C16A67C66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52808-3E09-2241-B111-E1D275BB8251}"/>
      </w:docPartPr>
      <w:docPartBody>
        <w:p w:rsidR="00C22CA4" w:rsidRDefault="003248D5">
          <w:pPr>
            <w:pStyle w:val="128E927F148478499AF4C16A67C66A21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44A815F394BBEC4DAA23B13A58673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E7C6C-905C-AA40-B78B-178C4C72530E}"/>
      </w:docPartPr>
      <w:docPartBody>
        <w:p w:rsidR="00C22CA4" w:rsidRDefault="003248D5">
          <w:pPr>
            <w:pStyle w:val="44A815F394BBEC4DAA23B13A586735E4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243553F6A641148ADF1101B6D932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9A284-72E6-2B4F-8468-20C98F9D411D}"/>
      </w:docPartPr>
      <w:docPartBody>
        <w:p w:rsidR="00C22CA4" w:rsidRDefault="003248D5">
          <w:pPr>
            <w:pStyle w:val="B243553F6A641148ADF1101B6D932E6A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038923E704136D4EAFB7E57A92B40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F5FC6-6B68-4B44-AC07-0E762655D4FB}"/>
      </w:docPartPr>
      <w:docPartBody>
        <w:p w:rsidR="00C22CA4" w:rsidRDefault="003248D5">
          <w:pPr>
            <w:pStyle w:val="038923E704136D4EAFB7E57A92B4071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D5"/>
    <w:rsid w:val="000C1568"/>
    <w:rsid w:val="00316CCE"/>
    <w:rsid w:val="003248D5"/>
    <w:rsid w:val="00490F93"/>
    <w:rsid w:val="00534709"/>
    <w:rsid w:val="005B6A1A"/>
    <w:rsid w:val="008319BE"/>
    <w:rsid w:val="008D0105"/>
    <w:rsid w:val="008E385F"/>
    <w:rsid w:val="009153BE"/>
    <w:rsid w:val="00962E8D"/>
    <w:rsid w:val="00B31032"/>
    <w:rsid w:val="00C210C9"/>
    <w:rsid w:val="00C22CA4"/>
    <w:rsid w:val="00C43548"/>
    <w:rsid w:val="00EA0E7F"/>
    <w:rsid w:val="00F3268C"/>
    <w:rsid w:val="00F5190F"/>
    <w:rsid w:val="00F94963"/>
    <w:rsid w:val="00FB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8E927F148478499AF4C16A67C66A21">
    <w:name w:val="128E927F148478499AF4C16A67C66A21"/>
  </w:style>
  <w:style w:type="paragraph" w:customStyle="1" w:styleId="44A815F394BBEC4DAA23B13A586735E4">
    <w:name w:val="44A815F394BBEC4DAA23B13A586735E4"/>
  </w:style>
  <w:style w:type="paragraph" w:customStyle="1" w:styleId="B243553F6A641148ADF1101B6D932E6A">
    <w:name w:val="B243553F6A641148ADF1101B6D932E6A"/>
  </w:style>
  <w:style w:type="paragraph" w:customStyle="1" w:styleId="038923E704136D4EAFB7E57A92B40716">
    <w:name w:val="038923E704136D4EAFB7E57A92B40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6B62E-7169-084E-9161-06E5F0B98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337</TotalTime>
  <Pages>6</Pages>
  <Words>1283</Words>
  <Characters>7314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Щербаков Александр Александрович</dc:creator>
  <cp:lastModifiedBy>Щербаков Александр Александрович</cp:lastModifiedBy>
  <cp:revision>22</cp:revision>
  <dcterms:created xsi:type="dcterms:W3CDTF">2020-02-15T19:01:00Z</dcterms:created>
  <dcterms:modified xsi:type="dcterms:W3CDTF">2020-12-22T20:43:00Z</dcterms:modified>
</cp:coreProperties>
</file>