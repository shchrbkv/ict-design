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7FD4A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E7F176" wp14:editId="2226F796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CC6D8" w14:textId="77777777" w:rsidR="002F5AB1" w:rsidRPr="00D736DF" w:rsidRDefault="002F5AB1" w:rsidP="002F5AB1">
      <w:pPr>
        <w:spacing w:after="0"/>
        <w:rPr>
          <w:rFonts w:cs="Times New Roman"/>
        </w:rPr>
      </w:pPr>
    </w:p>
    <w:p w14:paraId="4D950078" w14:textId="77777777" w:rsidR="002F5AB1" w:rsidRPr="00D736DF" w:rsidRDefault="002F5AB1" w:rsidP="002F5AB1">
      <w:pPr>
        <w:spacing w:after="0"/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83FD7AE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7442111D" w14:textId="4C4CB6CE" w:rsidR="00F37F19" w:rsidRPr="00D736DF" w:rsidRDefault="00030F38" w:rsidP="000410E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40"/>
          <w:szCs w:val="40"/>
        </w:rPr>
        <w:t>Практическая работа</w:t>
      </w:r>
      <w:r w:rsidR="000410EB" w:rsidRPr="00D736DF">
        <w:rPr>
          <w:rFonts w:cs="Times New Roman"/>
          <w:b/>
          <w:sz w:val="40"/>
          <w:szCs w:val="40"/>
        </w:rPr>
        <w:t xml:space="preserve">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128E927F148478499AF4C16A67C66A21"/>
          </w:placeholder>
        </w:sdtPr>
        <w:sdtEndPr/>
        <w:sdtContent>
          <w:r w:rsidR="00743686" w:rsidRPr="00743686">
            <w:rPr>
              <w:rFonts w:cs="Times New Roman"/>
              <w:b/>
              <w:sz w:val="32"/>
              <w:szCs w:val="32"/>
            </w:rPr>
            <w:t>2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44A815F394BBEC4DAA23B13A586735E4"/>
        </w:placeholder>
      </w:sdtPr>
      <w:sdtEndPr/>
      <w:sdtContent>
        <w:p w14:paraId="25977CBF" w14:textId="56F950FF" w:rsidR="00F37F19" w:rsidRPr="00D736DF" w:rsidRDefault="00743686" w:rsidP="005815F3">
          <w:pPr>
            <w:spacing w:after="2400"/>
            <w:jc w:val="center"/>
            <w:rPr>
              <w:rFonts w:cs="Times New Roman"/>
              <w:b/>
              <w:sz w:val="40"/>
              <w:szCs w:val="40"/>
            </w:rPr>
          </w:pPr>
          <w:r w:rsidRPr="00743686">
            <w:rPr>
              <w:rFonts w:cs="Times New Roman"/>
              <w:b/>
              <w:sz w:val="40"/>
              <w:szCs w:val="40"/>
            </w:rPr>
            <w:t>Создание прецедентов на уровне элементарных бизнес-процессов (EBP)</w:t>
          </w:r>
        </w:p>
      </w:sdtContent>
    </w:sdt>
    <w:p w14:paraId="3B3F74DF" w14:textId="103EAACE" w:rsidR="00693EF9" w:rsidRPr="00030F38" w:rsidRDefault="000410EB" w:rsidP="00030F38">
      <w:pPr>
        <w:spacing w:after="0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Выполнил: </w:t>
      </w:r>
      <w:r w:rsidR="00030F38" w:rsidRPr="00030F38">
        <w:rPr>
          <w:rFonts w:cs="Times New Roman"/>
          <w:szCs w:val="28"/>
        </w:rPr>
        <w:t>Щербаков A. А.</w:t>
      </w:r>
    </w:p>
    <w:p w14:paraId="6BE651D9" w14:textId="3BDE7DE8" w:rsidR="005815F3" w:rsidRDefault="000410EB" w:rsidP="000410EB">
      <w:pPr>
        <w:spacing w:after="0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B243553F6A641148ADF1101B6D932E6A"/>
          </w:placeholder>
        </w:sdtPr>
        <w:sdtEndPr/>
        <w:sdtContent>
          <w:r w:rsidR="00D97DD4">
            <w:rPr>
              <w:rFonts w:cs="Times New Roman"/>
              <w:szCs w:val="28"/>
              <w:lang w:val="en-US"/>
            </w:rPr>
            <w:t>K</w:t>
          </w:r>
          <w:r w:rsidR="00435F16" w:rsidRPr="00CB1597">
            <w:rPr>
              <w:rFonts w:cs="Times New Roman"/>
              <w:szCs w:val="28"/>
            </w:rPr>
            <w:t>33202</w:t>
          </w:r>
        </w:sdtContent>
      </w:sdt>
    </w:p>
    <w:p w14:paraId="6190EF71" w14:textId="77777777" w:rsidR="00693EF9" w:rsidRPr="00D736DF" w:rsidRDefault="00693EF9" w:rsidP="000410EB">
      <w:pPr>
        <w:spacing w:after="0"/>
        <w:jc w:val="right"/>
        <w:rPr>
          <w:rFonts w:cs="Times New Roman"/>
          <w:szCs w:val="28"/>
        </w:rPr>
      </w:pPr>
    </w:p>
    <w:p w14:paraId="4B1BBEA4" w14:textId="77777777" w:rsidR="00030F38" w:rsidRDefault="00030F38" w:rsidP="00B513DB">
      <w:pPr>
        <w:spacing w:after="0"/>
        <w:jc w:val="right"/>
        <w:rPr>
          <w:rFonts w:cs="Times New Roman"/>
          <w:szCs w:val="28"/>
        </w:rPr>
      </w:pPr>
    </w:p>
    <w:p w14:paraId="7DDEE4FE" w14:textId="21851A18" w:rsidR="000410EB" w:rsidRPr="00693EF9" w:rsidRDefault="000410EB" w:rsidP="00B513DB">
      <w:pPr>
        <w:spacing w:after="0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Проверил: </w:t>
      </w:r>
      <w:r w:rsidR="00693EF9">
        <w:rPr>
          <w:rFonts w:cs="Times New Roman"/>
          <w:szCs w:val="28"/>
        </w:rPr>
        <w:t>Осипов Н</w:t>
      </w:r>
      <w:r w:rsidR="00693EF9" w:rsidRPr="00ED3412">
        <w:rPr>
          <w:rFonts w:cs="Times New Roman"/>
          <w:szCs w:val="28"/>
        </w:rPr>
        <w:t xml:space="preserve">. </w:t>
      </w:r>
      <w:r w:rsidR="00693EF9">
        <w:rPr>
          <w:rFonts w:cs="Times New Roman"/>
          <w:szCs w:val="28"/>
        </w:rPr>
        <w:t>А</w:t>
      </w:r>
      <w:r w:rsidR="00693EF9" w:rsidRPr="00ED3412">
        <w:rPr>
          <w:rFonts w:cs="Times New Roman"/>
          <w:szCs w:val="28"/>
        </w:rPr>
        <w:t>.</w:t>
      </w:r>
    </w:p>
    <w:p w14:paraId="6B03EB84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106F21EA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2C50BB14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3025CABA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6F00133E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238CFBBC" w14:textId="77777777" w:rsidR="00D97DD4" w:rsidRDefault="00D97DD4" w:rsidP="00A23179">
      <w:pPr>
        <w:spacing w:after="0"/>
        <w:jc w:val="center"/>
        <w:rPr>
          <w:rFonts w:cs="Times New Roman"/>
          <w:szCs w:val="28"/>
        </w:rPr>
      </w:pPr>
    </w:p>
    <w:p w14:paraId="72A20FAB" w14:textId="77777777" w:rsidR="00D97DD4" w:rsidRDefault="00D97DD4" w:rsidP="000410EB">
      <w:pPr>
        <w:spacing w:after="0"/>
        <w:jc w:val="center"/>
        <w:rPr>
          <w:rFonts w:cs="Times New Roman"/>
          <w:szCs w:val="28"/>
        </w:rPr>
      </w:pPr>
    </w:p>
    <w:p w14:paraId="0B014B2D" w14:textId="77777777" w:rsidR="00D97DD4" w:rsidRDefault="00D97DD4" w:rsidP="00030F38">
      <w:pPr>
        <w:spacing w:after="0"/>
        <w:rPr>
          <w:rFonts w:cs="Times New Roman"/>
          <w:szCs w:val="28"/>
        </w:rPr>
      </w:pPr>
    </w:p>
    <w:p w14:paraId="4BADB7A4" w14:textId="7BBD1C1A" w:rsidR="00D97DD4" w:rsidRDefault="00D97DD4" w:rsidP="000410EB">
      <w:pPr>
        <w:spacing w:after="0"/>
        <w:jc w:val="center"/>
        <w:rPr>
          <w:rFonts w:cs="Times New Roman"/>
          <w:szCs w:val="28"/>
        </w:rPr>
      </w:pPr>
    </w:p>
    <w:p w14:paraId="2C436B13" w14:textId="77777777" w:rsidR="004E0BDD" w:rsidRDefault="004E0BDD" w:rsidP="000410EB">
      <w:pPr>
        <w:spacing w:after="0"/>
        <w:jc w:val="center"/>
        <w:rPr>
          <w:rFonts w:cs="Times New Roman"/>
          <w:szCs w:val="28"/>
        </w:rPr>
      </w:pPr>
    </w:p>
    <w:p w14:paraId="5BDFDF90" w14:textId="77777777" w:rsidR="000F5BFF" w:rsidRPr="00D736DF" w:rsidRDefault="000F5BFF" w:rsidP="000410EB">
      <w:pPr>
        <w:spacing w:after="0"/>
        <w:jc w:val="center"/>
        <w:rPr>
          <w:rFonts w:cs="Times New Roman"/>
          <w:szCs w:val="28"/>
        </w:rPr>
      </w:pPr>
    </w:p>
    <w:p w14:paraId="626AF48E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3C34CD98" w14:textId="0A46CF0F" w:rsidR="00B513DB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4F6E8033" w14:textId="77777777" w:rsidR="00693EF9" w:rsidRPr="00D736DF" w:rsidRDefault="00693EF9" w:rsidP="000410EB">
      <w:pPr>
        <w:spacing w:after="0"/>
        <w:jc w:val="center"/>
        <w:rPr>
          <w:rFonts w:cs="Times New Roman"/>
          <w:szCs w:val="28"/>
        </w:rPr>
      </w:pPr>
    </w:p>
    <w:p w14:paraId="50C00A2C" w14:textId="77777777" w:rsidR="000410EB" w:rsidRPr="00D736DF" w:rsidRDefault="000410EB" w:rsidP="000410EB">
      <w:pPr>
        <w:spacing w:after="0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1736A176" w14:textId="77777777" w:rsidR="00743686" w:rsidRDefault="00626D35" w:rsidP="00743686">
      <w:pPr>
        <w:spacing w:after="0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038923E704136D4EAFB7E57A92B40716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D97DD4">
            <w:rPr>
              <w:rFonts w:cs="Times New Roman"/>
              <w:szCs w:val="28"/>
            </w:rPr>
            <w:t>20</w:t>
          </w:r>
        </w:sdtContent>
      </w:sdt>
    </w:p>
    <w:p w14:paraId="26375BB8" w14:textId="4A695C06" w:rsidR="00743686" w:rsidRPr="00743686" w:rsidRDefault="00743686" w:rsidP="00743686">
      <w:pPr>
        <w:rPr>
          <w:b/>
          <w:bCs/>
        </w:rPr>
      </w:pPr>
      <w:r w:rsidRPr="00743686">
        <w:rPr>
          <w:b/>
          <w:bCs/>
        </w:rPr>
        <w:lastRenderedPageBreak/>
        <w:t>Ход</w:t>
      </w:r>
      <w:r>
        <w:rPr>
          <w:b/>
          <w:bCs/>
        </w:rPr>
        <w:t xml:space="preserve"> работы</w:t>
      </w:r>
      <w:r w:rsidRPr="00743686">
        <w:rPr>
          <w:b/>
          <w:bCs/>
        </w:rPr>
        <w:t>.</w:t>
      </w:r>
    </w:p>
    <w:p w14:paraId="082907B0" w14:textId="27EFF313" w:rsidR="00693EF9" w:rsidRDefault="00743686" w:rsidP="00ED3412">
      <w:pPr>
        <w:rPr>
          <w:rStyle w:val="NoSpacingChar"/>
          <w:noProof w:val="0"/>
          <w:lang w:val="ru-RU"/>
        </w:rPr>
      </w:pPr>
      <w:r w:rsidRPr="00743686">
        <w:rPr>
          <w:rStyle w:val="NoSpacingChar"/>
          <w:noProof w:val="0"/>
          <w:lang w:val="ru-RU"/>
        </w:rPr>
        <w:t>Исследовав задачи пользователя можно выделить прецеденты на уровне элементарных бизнес-процессов.</w:t>
      </w:r>
    </w:p>
    <w:p w14:paraId="78405D96" w14:textId="77777777" w:rsidR="00743686" w:rsidRPr="00743686" w:rsidRDefault="00743686" w:rsidP="00743686">
      <w:pPr>
        <w:rPr>
          <w:rFonts w:cs="Times New Roman (Body CS)"/>
          <w:b/>
          <w:bCs/>
        </w:rPr>
      </w:pPr>
      <w:r w:rsidRPr="00743686">
        <w:rPr>
          <w:rFonts w:cs="Times New Roman (Body CS)"/>
          <w:b/>
          <w:bCs/>
        </w:rPr>
        <w:t>Основные прецеденты:</w:t>
      </w:r>
    </w:p>
    <w:p w14:paraId="58532B44" w14:textId="77777777" w:rsidR="00743686" w:rsidRPr="00743686" w:rsidRDefault="00743686" w:rsidP="00743686">
      <w:pPr>
        <w:numPr>
          <w:ilvl w:val="0"/>
          <w:numId w:val="6"/>
        </w:numPr>
        <w:rPr>
          <w:rFonts w:cs="Times New Roman (Body CS)"/>
        </w:rPr>
      </w:pPr>
      <w:r w:rsidRPr="00743686">
        <w:rPr>
          <w:rFonts w:cs="Times New Roman (Body CS)"/>
        </w:rPr>
        <w:t>Взаимодействие сотрудника с компьютером в течение рабочего дня.</w:t>
      </w:r>
    </w:p>
    <w:p w14:paraId="09AFBF93" w14:textId="77777777" w:rsidR="00743686" w:rsidRPr="00743686" w:rsidRDefault="00743686" w:rsidP="00743686">
      <w:pPr>
        <w:numPr>
          <w:ilvl w:val="0"/>
          <w:numId w:val="6"/>
        </w:numPr>
        <w:rPr>
          <w:rFonts w:cs="Times New Roman (Body CS)"/>
        </w:rPr>
      </w:pPr>
      <w:r w:rsidRPr="00743686">
        <w:rPr>
          <w:rFonts w:cs="Times New Roman (Body CS)"/>
        </w:rPr>
        <w:t>Статистика о сотрудниках в панели управления.</w:t>
      </w:r>
    </w:p>
    <w:p w14:paraId="36552526" w14:textId="77777777" w:rsidR="00743686" w:rsidRPr="00743686" w:rsidRDefault="00743686" w:rsidP="00743686">
      <w:pPr>
        <w:numPr>
          <w:ilvl w:val="0"/>
          <w:numId w:val="6"/>
        </w:numPr>
        <w:rPr>
          <w:rFonts w:cs="Times New Roman (Body CS)"/>
        </w:rPr>
      </w:pPr>
      <w:r w:rsidRPr="00743686">
        <w:rPr>
          <w:rFonts w:cs="Times New Roman (Body CS)"/>
        </w:rPr>
        <w:t xml:space="preserve">Журнал перемещений сотрудников. </w:t>
      </w:r>
    </w:p>
    <w:p w14:paraId="7B7EE5DD" w14:textId="77777777" w:rsidR="00743686" w:rsidRPr="00743686" w:rsidRDefault="00743686" w:rsidP="00743686">
      <w:pPr>
        <w:rPr>
          <w:rFonts w:cs="Times New Roman (Body CS)"/>
          <w:b/>
          <w:bCs/>
          <w:lang w:val="en-US"/>
        </w:rPr>
      </w:pPr>
      <w:r w:rsidRPr="00743686">
        <w:rPr>
          <w:rFonts w:cs="Times New Roman (Body CS)"/>
          <w:b/>
          <w:bCs/>
        </w:rPr>
        <w:t>Вспомогательные прецеденты</w:t>
      </w:r>
      <w:r w:rsidRPr="00743686">
        <w:rPr>
          <w:rFonts w:cs="Times New Roman (Body CS)"/>
          <w:b/>
          <w:bCs/>
          <w:lang w:val="en-US"/>
        </w:rPr>
        <w:t>:</w:t>
      </w:r>
    </w:p>
    <w:p w14:paraId="4E453EEE" w14:textId="77777777" w:rsidR="00743686" w:rsidRPr="00743686" w:rsidRDefault="00743686" w:rsidP="00743686">
      <w:pPr>
        <w:numPr>
          <w:ilvl w:val="0"/>
          <w:numId w:val="7"/>
        </w:numPr>
        <w:rPr>
          <w:rFonts w:cs="Times New Roman (Body CS)"/>
          <w:b/>
          <w:bCs/>
        </w:rPr>
      </w:pPr>
      <w:r w:rsidRPr="00743686">
        <w:rPr>
          <w:rFonts w:cs="Times New Roman (Body CS)"/>
        </w:rPr>
        <w:t>Установление статуса сотрудника в системе.</w:t>
      </w:r>
    </w:p>
    <w:p w14:paraId="518BFCD0" w14:textId="77777777" w:rsidR="00743686" w:rsidRPr="00743686" w:rsidRDefault="00743686" w:rsidP="00743686">
      <w:pPr>
        <w:numPr>
          <w:ilvl w:val="0"/>
          <w:numId w:val="7"/>
        </w:numPr>
        <w:rPr>
          <w:rFonts w:cs="Times New Roman (Body CS)"/>
          <w:b/>
          <w:bCs/>
          <w:lang w:val="en-US"/>
        </w:rPr>
      </w:pPr>
      <w:r w:rsidRPr="00743686">
        <w:rPr>
          <w:rFonts w:cs="Times New Roman (Body CS)"/>
        </w:rPr>
        <w:t>Изменение параметров системы</w:t>
      </w:r>
      <w:r w:rsidRPr="00743686">
        <w:rPr>
          <w:rFonts w:cs="Times New Roman (Body CS)"/>
          <w:lang w:val="en-US"/>
        </w:rPr>
        <w:t>.</w:t>
      </w:r>
    </w:p>
    <w:p w14:paraId="026E94ED" w14:textId="77777777" w:rsidR="00743686" w:rsidRPr="00743686" w:rsidRDefault="00743686" w:rsidP="00743686">
      <w:pPr>
        <w:numPr>
          <w:ilvl w:val="0"/>
          <w:numId w:val="7"/>
        </w:numPr>
        <w:rPr>
          <w:rFonts w:cs="Times New Roman (Body CS)"/>
          <w:b/>
          <w:bCs/>
          <w:lang w:val="en-US"/>
        </w:rPr>
      </w:pPr>
      <w:r w:rsidRPr="00743686">
        <w:rPr>
          <w:rFonts w:cs="Times New Roman (Body CS)"/>
        </w:rPr>
        <w:t>Передача локальной базы супервайзеру</w:t>
      </w:r>
      <w:r w:rsidRPr="00743686">
        <w:rPr>
          <w:rFonts w:cs="Times New Roman (Body CS)"/>
          <w:lang w:val="en-US"/>
        </w:rPr>
        <w:t>.</w:t>
      </w:r>
    </w:p>
    <w:p w14:paraId="3B4CE5A9" w14:textId="5F9ABAC3" w:rsidR="00743686" w:rsidRDefault="00743686" w:rsidP="00ED3412">
      <w:pPr>
        <w:rPr>
          <w:rStyle w:val="NoSpacingChar"/>
          <w:b/>
          <w:bCs/>
          <w:noProof w:val="0"/>
        </w:rPr>
      </w:pPr>
      <w:r>
        <w:rPr>
          <w:rStyle w:val="NoSpacingChar"/>
          <w:b/>
          <w:bCs/>
          <w:noProof w:val="0"/>
        </w:rPr>
        <w:t>Выв</w:t>
      </w:r>
      <w:r>
        <w:rPr>
          <w:rStyle w:val="NoSpacingChar"/>
          <w:b/>
          <w:bCs/>
          <w:noProof w:val="0"/>
          <w:lang w:val="ru-RU"/>
        </w:rPr>
        <w:t>од</w:t>
      </w:r>
      <w:r>
        <w:rPr>
          <w:rStyle w:val="NoSpacingChar"/>
          <w:b/>
          <w:bCs/>
          <w:noProof w:val="0"/>
        </w:rPr>
        <w:t>.</w:t>
      </w:r>
    </w:p>
    <w:p w14:paraId="4DFBB0F7" w14:textId="328705C6" w:rsidR="00743686" w:rsidRPr="00743686" w:rsidRDefault="00743686" w:rsidP="00ED3412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В результате работы были определены основные и вспомогательные прецеденты системы</w:t>
      </w:r>
      <w:r w:rsidRPr="00743686">
        <w:rPr>
          <w:rStyle w:val="NoSpacingChar"/>
          <w:noProof w:val="0"/>
          <w:lang w:val="ru-RU"/>
        </w:rPr>
        <w:t>.</w:t>
      </w:r>
    </w:p>
    <w:sectPr w:rsidR="00743686" w:rsidRPr="00743686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E5EEE" w14:textId="77777777" w:rsidR="00626D35" w:rsidRDefault="00626D35" w:rsidP="00186C2F">
      <w:pPr>
        <w:spacing w:after="0"/>
      </w:pPr>
      <w:r>
        <w:separator/>
      </w:r>
    </w:p>
  </w:endnote>
  <w:endnote w:type="continuationSeparator" w:id="0">
    <w:p w14:paraId="03482618" w14:textId="77777777" w:rsidR="00626D35" w:rsidRDefault="00626D35" w:rsidP="00186C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73B1A" w14:textId="77777777" w:rsidR="00626D35" w:rsidRDefault="00626D35" w:rsidP="00186C2F">
      <w:pPr>
        <w:spacing w:after="0"/>
      </w:pPr>
      <w:r>
        <w:separator/>
      </w:r>
    </w:p>
  </w:footnote>
  <w:footnote w:type="continuationSeparator" w:id="0">
    <w:p w14:paraId="7F76FFF3" w14:textId="77777777" w:rsidR="00626D35" w:rsidRDefault="00626D35" w:rsidP="00186C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4F54"/>
    <w:multiLevelType w:val="hybridMultilevel"/>
    <w:tmpl w:val="FDB25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30386"/>
    <w:multiLevelType w:val="hybridMultilevel"/>
    <w:tmpl w:val="930E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42AD"/>
    <w:multiLevelType w:val="hybridMultilevel"/>
    <w:tmpl w:val="4BC4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150C8"/>
    <w:multiLevelType w:val="hybridMultilevel"/>
    <w:tmpl w:val="86CA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E1838"/>
    <w:multiLevelType w:val="hybridMultilevel"/>
    <w:tmpl w:val="ADA88548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D5357"/>
    <w:multiLevelType w:val="hybridMultilevel"/>
    <w:tmpl w:val="13A4F630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B449D"/>
    <w:multiLevelType w:val="hybridMultilevel"/>
    <w:tmpl w:val="E71EFF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D4"/>
    <w:rsid w:val="00007568"/>
    <w:rsid w:val="0001351D"/>
    <w:rsid w:val="00030F38"/>
    <w:rsid w:val="000410EB"/>
    <w:rsid w:val="00044859"/>
    <w:rsid w:val="00046B61"/>
    <w:rsid w:val="00055868"/>
    <w:rsid w:val="00085CC1"/>
    <w:rsid w:val="00096A86"/>
    <w:rsid w:val="000D21B6"/>
    <w:rsid w:val="000D5AEA"/>
    <w:rsid w:val="000D6364"/>
    <w:rsid w:val="000E6204"/>
    <w:rsid w:val="000F5BFF"/>
    <w:rsid w:val="0010500D"/>
    <w:rsid w:val="00106CAA"/>
    <w:rsid w:val="00170628"/>
    <w:rsid w:val="00186C2F"/>
    <w:rsid w:val="001A32D8"/>
    <w:rsid w:val="001B5B56"/>
    <w:rsid w:val="001D3BF2"/>
    <w:rsid w:val="001F6073"/>
    <w:rsid w:val="00227E46"/>
    <w:rsid w:val="00237972"/>
    <w:rsid w:val="002859F7"/>
    <w:rsid w:val="00291FBA"/>
    <w:rsid w:val="00292C48"/>
    <w:rsid w:val="002D38FE"/>
    <w:rsid w:val="002F5AB1"/>
    <w:rsid w:val="00310FBC"/>
    <w:rsid w:val="003250DA"/>
    <w:rsid w:val="00354B37"/>
    <w:rsid w:val="003D3636"/>
    <w:rsid w:val="00435F16"/>
    <w:rsid w:val="004364AC"/>
    <w:rsid w:val="00444B2D"/>
    <w:rsid w:val="0045435D"/>
    <w:rsid w:val="0045671B"/>
    <w:rsid w:val="004645F4"/>
    <w:rsid w:val="00496EE8"/>
    <w:rsid w:val="004C7E9E"/>
    <w:rsid w:val="004E0BDD"/>
    <w:rsid w:val="005055A9"/>
    <w:rsid w:val="00510A33"/>
    <w:rsid w:val="00511746"/>
    <w:rsid w:val="0052652A"/>
    <w:rsid w:val="00552ACE"/>
    <w:rsid w:val="00552E98"/>
    <w:rsid w:val="00570FCB"/>
    <w:rsid w:val="005815F3"/>
    <w:rsid w:val="005A0FA3"/>
    <w:rsid w:val="005B6F6E"/>
    <w:rsid w:val="005C1E15"/>
    <w:rsid w:val="005C377D"/>
    <w:rsid w:val="00613A8C"/>
    <w:rsid w:val="006164B7"/>
    <w:rsid w:val="00626D35"/>
    <w:rsid w:val="00693EF9"/>
    <w:rsid w:val="006A722F"/>
    <w:rsid w:val="006E7030"/>
    <w:rsid w:val="00701330"/>
    <w:rsid w:val="00717CED"/>
    <w:rsid w:val="00743686"/>
    <w:rsid w:val="00786BBB"/>
    <w:rsid w:val="007C77D7"/>
    <w:rsid w:val="008161F1"/>
    <w:rsid w:val="00825953"/>
    <w:rsid w:val="00897D41"/>
    <w:rsid w:val="008B2013"/>
    <w:rsid w:val="008B453B"/>
    <w:rsid w:val="008F229B"/>
    <w:rsid w:val="009579FD"/>
    <w:rsid w:val="0096144C"/>
    <w:rsid w:val="00966EEE"/>
    <w:rsid w:val="00986F34"/>
    <w:rsid w:val="009A4080"/>
    <w:rsid w:val="009B079C"/>
    <w:rsid w:val="009B0FC4"/>
    <w:rsid w:val="009B4D9E"/>
    <w:rsid w:val="00A23179"/>
    <w:rsid w:val="00A25056"/>
    <w:rsid w:val="00A30EDB"/>
    <w:rsid w:val="00A5546E"/>
    <w:rsid w:val="00A71023"/>
    <w:rsid w:val="00A8270D"/>
    <w:rsid w:val="00A906CC"/>
    <w:rsid w:val="00AA247C"/>
    <w:rsid w:val="00AB3F0A"/>
    <w:rsid w:val="00B06865"/>
    <w:rsid w:val="00B23833"/>
    <w:rsid w:val="00B513DB"/>
    <w:rsid w:val="00B72A18"/>
    <w:rsid w:val="00B93F64"/>
    <w:rsid w:val="00BC47E2"/>
    <w:rsid w:val="00C016D6"/>
    <w:rsid w:val="00C96B31"/>
    <w:rsid w:val="00CB1597"/>
    <w:rsid w:val="00D224FD"/>
    <w:rsid w:val="00D2780B"/>
    <w:rsid w:val="00D42BA3"/>
    <w:rsid w:val="00D733B1"/>
    <w:rsid w:val="00D736DF"/>
    <w:rsid w:val="00D96A7B"/>
    <w:rsid w:val="00D97DD4"/>
    <w:rsid w:val="00DB52F2"/>
    <w:rsid w:val="00E20543"/>
    <w:rsid w:val="00ED1E19"/>
    <w:rsid w:val="00ED3412"/>
    <w:rsid w:val="00F273D5"/>
    <w:rsid w:val="00F37F19"/>
    <w:rsid w:val="00F9320F"/>
    <w:rsid w:val="00FE1BDD"/>
    <w:rsid w:val="00F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4F7D"/>
  <w15:docId w15:val="{5DACC6B4-45F6-474D-BE52-51060F51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412"/>
    <w:pPr>
      <w:spacing w:after="12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6C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C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6C2F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C2F"/>
  </w:style>
  <w:style w:type="paragraph" w:styleId="Footer">
    <w:name w:val="footer"/>
    <w:basedOn w:val="Normal"/>
    <w:link w:val="FooterChar"/>
    <w:uiPriority w:val="99"/>
    <w:unhideWhenUsed/>
    <w:rsid w:val="00186C2F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C2F"/>
  </w:style>
  <w:style w:type="paragraph" w:customStyle="1" w:styleId="Picture">
    <w:name w:val="Picture"/>
    <w:basedOn w:val="Normal"/>
    <w:qFormat/>
    <w:rsid w:val="00AB3F0A"/>
    <w:pPr>
      <w:tabs>
        <w:tab w:val="left" w:pos="3600"/>
      </w:tabs>
      <w:jc w:val="center"/>
    </w:pPr>
    <w:rPr>
      <w:rFonts w:cs="Times New Roman"/>
      <w:szCs w:val="24"/>
    </w:rPr>
  </w:style>
  <w:style w:type="paragraph" w:styleId="NoSpacing">
    <w:name w:val="No Spacing"/>
    <w:basedOn w:val="Normal"/>
    <w:next w:val="Normal"/>
    <w:link w:val="NoSpacingChar"/>
    <w:uiPriority w:val="1"/>
    <w:qFormat/>
    <w:rsid w:val="00ED3412"/>
    <w:pPr>
      <w:spacing w:after="0"/>
    </w:pPr>
    <w:rPr>
      <w:rFonts w:cs="Times New Roman (Body CS)"/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B3F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Picture"/>
    <w:next w:val="Picture"/>
    <w:uiPriority w:val="35"/>
    <w:unhideWhenUsed/>
    <w:qFormat/>
    <w:rsid w:val="00FE1BDD"/>
    <w:pPr>
      <w:spacing w:after="200"/>
    </w:pPr>
    <w:rPr>
      <w:iCs/>
      <w:color w:val="000000" w:themeColor="text1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D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1BD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E1BD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3833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ED3412"/>
    <w:rPr>
      <w:rFonts w:ascii="Times New Roman" w:hAnsi="Times New Roman" w:cs="Times New Roman (Body CS)"/>
      <w:noProof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xelrus/Desktop/LOCAL/ITMO/AppCS/reports/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8E927F148478499AF4C16A67C66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52808-3E09-2241-B111-E1D275BB8251}"/>
      </w:docPartPr>
      <w:docPartBody>
        <w:p w:rsidR="00C22CA4" w:rsidRDefault="003248D5">
          <w:pPr>
            <w:pStyle w:val="128E927F148478499AF4C16A67C66A21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44A815F394BBEC4DAA23B13A58673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E7C6C-905C-AA40-B78B-178C4C72530E}"/>
      </w:docPartPr>
      <w:docPartBody>
        <w:p w:rsidR="00C22CA4" w:rsidRDefault="003248D5">
          <w:pPr>
            <w:pStyle w:val="44A815F394BBEC4DAA23B13A586735E4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243553F6A641148ADF1101B6D932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9A284-72E6-2B4F-8468-20C98F9D411D}"/>
      </w:docPartPr>
      <w:docPartBody>
        <w:p w:rsidR="00C22CA4" w:rsidRDefault="003248D5">
          <w:pPr>
            <w:pStyle w:val="B243553F6A641148ADF1101B6D932E6A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038923E704136D4EAFB7E57A92B40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F5FC6-6B68-4B44-AC07-0E762655D4FB}"/>
      </w:docPartPr>
      <w:docPartBody>
        <w:p w:rsidR="00C22CA4" w:rsidRDefault="003248D5">
          <w:pPr>
            <w:pStyle w:val="038923E704136D4EAFB7E57A92B4071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D5"/>
    <w:rsid w:val="000C1568"/>
    <w:rsid w:val="00316CCE"/>
    <w:rsid w:val="003248D5"/>
    <w:rsid w:val="00490F93"/>
    <w:rsid w:val="005B6A1A"/>
    <w:rsid w:val="008319BE"/>
    <w:rsid w:val="008D0105"/>
    <w:rsid w:val="009153BE"/>
    <w:rsid w:val="00962E8D"/>
    <w:rsid w:val="00B31032"/>
    <w:rsid w:val="00C210C9"/>
    <w:rsid w:val="00C22CA4"/>
    <w:rsid w:val="00C43548"/>
    <w:rsid w:val="00EA0E7F"/>
    <w:rsid w:val="00F3268C"/>
    <w:rsid w:val="00F5190F"/>
    <w:rsid w:val="00F94963"/>
    <w:rsid w:val="00FB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8E927F148478499AF4C16A67C66A21">
    <w:name w:val="128E927F148478499AF4C16A67C66A21"/>
  </w:style>
  <w:style w:type="paragraph" w:customStyle="1" w:styleId="44A815F394BBEC4DAA23B13A586735E4">
    <w:name w:val="44A815F394BBEC4DAA23B13A586735E4"/>
  </w:style>
  <w:style w:type="paragraph" w:customStyle="1" w:styleId="B243553F6A641148ADF1101B6D932E6A">
    <w:name w:val="B243553F6A641148ADF1101B6D932E6A"/>
  </w:style>
  <w:style w:type="paragraph" w:customStyle="1" w:styleId="038923E704136D4EAFB7E57A92B40716">
    <w:name w:val="038923E704136D4EAFB7E57A92B407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6B62E-7169-084E-9161-06E5F0B98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331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Щербаков Александр Александрович</dc:creator>
  <cp:lastModifiedBy>Щербаков Александр Александрович</cp:lastModifiedBy>
  <cp:revision>20</cp:revision>
  <dcterms:created xsi:type="dcterms:W3CDTF">2020-02-15T19:01:00Z</dcterms:created>
  <dcterms:modified xsi:type="dcterms:W3CDTF">2020-12-22T20:33:00Z</dcterms:modified>
</cp:coreProperties>
</file>